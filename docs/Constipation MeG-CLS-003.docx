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7DAFE" w14:textId="3B3E5262" w:rsidR="001203AE" w:rsidRPr="003C0800" w:rsidRDefault="003C7C2E" w:rsidP="001203AE">
      <w:pPr>
        <w:pStyle w:val="Heading1"/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>Constipation</w:t>
      </w:r>
    </w:p>
    <w:p w14:paraId="3EF6A348" w14:textId="77777777" w:rsidR="00C8010D" w:rsidRPr="00F94418" w:rsidRDefault="00C8010D" w:rsidP="00C8010D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16E2D262" w14:textId="77777777" w:rsidR="00C8010D" w:rsidRDefault="00C8010D" w:rsidP="00C8010D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119464F7" w14:textId="14A51024" w:rsidR="00C8010D" w:rsidRPr="000E4D07" w:rsidRDefault="00C8010D" w:rsidP="00C8010D">
      <w:r w:rsidRPr="000E4D07">
        <w:t>Constipation is infrequent and difficult defecation of</w:t>
      </w:r>
      <w:r w:rsidRPr="000E4D07">
        <w:rPr>
          <w:lang w:val="en-GB"/>
        </w:rPr>
        <w:t xml:space="preserve"> </w:t>
      </w:r>
      <w:r w:rsidRPr="000E4D07">
        <w:t>hard stools and a sensation of incomplete evacuation or</w:t>
      </w:r>
      <w:r w:rsidRPr="000E4D07">
        <w:rPr>
          <w:lang w:val="en-GB"/>
        </w:rPr>
        <w:t xml:space="preserve"> </w:t>
      </w:r>
      <w:r w:rsidRPr="000E4D07">
        <w:t>straining. Constipation may also refer to a decrease in</w:t>
      </w:r>
      <w:r w:rsidRPr="000E4D07">
        <w:rPr>
          <w:lang w:val="en-GB"/>
        </w:rPr>
        <w:t xml:space="preserve"> </w:t>
      </w:r>
      <w:r w:rsidRPr="000E4D07">
        <w:t>the volume or weight of stool, and the need for enemas,</w:t>
      </w:r>
      <w:r w:rsidRPr="000E4D07">
        <w:rPr>
          <w:lang w:val="en-GB"/>
        </w:rPr>
        <w:t xml:space="preserve"> </w:t>
      </w:r>
      <w:r w:rsidRPr="000E4D07">
        <w:t>suppositories, or laxatives to maintain bowel regularity.</w:t>
      </w:r>
      <w:r w:rsidRPr="000E4D07">
        <w:rPr>
          <w:lang w:val="en-GB"/>
        </w:rPr>
        <w:t xml:space="preserve"> </w:t>
      </w:r>
      <w:proofErr w:type="gramStart"/>
      <w:r w:rsidRPr="000E4D07">
        <w:rPr>
          <w:lang w:val="en-GB"/>
        </w:rPr>
        <w:t>However</w:t>
      </w:r>
      <w:proofErr w:type="gramEnd"/>
      <w:r w:rsidRPr="000E4D07">
        <w:rPr>
          <w:lang w:val="en-GB"/>
        </w:rPr>
        <w:t xml:space="preserve"> t</w:t>
      </w:r>
      <w:r w:rsidRPr="000E4D07">
        <w:t>here is no objective definition of constipation because of great</w:t>
      </w:r>
      <w:r w:rsidRPr="000E4D07">
        <w:rPr>
          <w:lang w:val="en-GB"/>
        </w:rPr>
        <w:t xml:space="preserve"> </w:t>
      </w:r>
      <w:r w:rsidRPr="000E4D07">
        <w:t>individual variation in normal bowel habits.</w:t>
      </w:r>
    </w:p>
    <w:p w14:paraId="04F21267" w14:textId="77777777" w:rsidR="00C8010D" w:rsidRPr="000E4D07" w:rsidRDefault="00C8010D" w:rsidP="00C8010D">
      <w:r w:rsidRPr="000E4D07">
        <w:t>Constipation can be divided into:</w:t>
      </w:r>
    </w:p>
    <w:p w14:paraId="55B8B582" w14:textId="77777777" w:rsidR="00C8010D" w:rsidRPr="000E4D07" w:rsidRDefault="00C8010D" w:rsidP="00C8010D">
      <w:pPr>
        <w:pStyle w:val="ListParagraph"/>
        <w:numPr>
          <w:ilvl w:val="0"/>
          <w:numId w:val="28"/>
        </w:numPr>
      </w:pPr>
      <w:proofErr w:type="spellStart"/>
      <w:r w:rsidRPr="000E4D07">
        <w:t>Normal­transit</w:t>
      </w:r>
      <w:proofErr w:type="spellEnd"/>
      <w:r w:rsidRPr="000E4D07">
        <w:t xml:space="preserve"> constipation (most common)</w:t>
      </w:r>
    </w:p>
    <w:p w14:paraId="2A182FFE" w14:textId="77777777" w:rsidR="00C8010D" w:rsidRPr="000E4D07" w:rsidRDefault="00C8010D" w:rsidP="00C8010D">
      <w:pPr>
        <w:pStyle w:val="ListParagraph"/>
        <w:numPr>
          <w:ilvl w:val="0"/>
          <w:numId w:val="28"/>
        </w:numPr>
      </w:pPr>
      <w:r w:rsidRPr="000E4D07">
        <w:t>Functional constipation (slow transit)</w:t>
      </w:r>
    </w:p>
    <w:p w14:paraId="7CF5EF19" w14:textId="77777777" w:rsidR="00C8010D" w:rsidRPr="000E4D07" w:rsidRDefault="00C8010D" w:rsidP="00C8010D">
      <w:pPr>
        <w:pStyle w:val="ListParagraph"/>
        <w:numPr>
          <w:ilvl w:val="0"/>
          <w:numId w:val="28"/>
        </w:numPr>
      </w:pPr>
      <w:r w:rsidRPr="000E4D07">
        <w:t>IBS (constipation dominant)</w:t>
      </w:r>
    </w:p>
    <w:p w14:paraId="01E28B65" w14:textId="77777777" w:rsidR="00C8010D" w:rsidRDefault="00C8010D" w:rsidP="00C8010D">
      <w:pPr>
        <w:pStyle w:val="ListParagraph"/>
        <w:numPr>
          <w:ilvl w:val="0"/>
          <w:numId w:val="28"/>
        </w:numPr>
      </w:pPr>
      <w:r w:rsidRPr="000E4D07">
        <w:t>Outlet obstruction (sudden onset)</w:t>
      </w:r>
    </w:p>
    <w:p w14:paraId="1F4030AA" w14:textId="77777777" w:rsidR="00C8010D" w:rsidRDefault="00C8010D" w:rsidP="00C8010D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62C4F272" w14:textId="3BC04F84" w:rsidR="00C8010D" w:rsidRDefault="00AF1D5F" w:rsidP="00C8010D">
      <w:pPr>
        <w:pStyle w:val="ListParagraph"/>
        <w:numPr>
          <w:ilvl w:val="0"/>
          <w:numId w:val="47"/>
        </w:numPr>
      </w:pPr>
      <w:r>
        <w:t>Doctors</w:t>
      </w:r>
    </w:p>
    <w:p w14:paraId="5BB7540B" w14:textId="1846BE87" w:rsidR="00AF1D5F" w:rsidRPr="00584E1E" w:rsidRDefault="00AF1D5F" w:rsidP="00C8010D">
      <w:pPr>
        <w:pStyle w:val="ListParagraph"/>
        <w:numPr>
          <w:ilvl w:val="0"/>
          <w:numId w:val="47"/>
        </w:numPr>
      </w:pPr>
      <w:r>
        <w:t>Nurses</w:t>
      </w:r>
    </w:p>
    <w:p w14:paraId="3895E8D7" w14:textId="77777777" w:rsidR="00C8010D" w:rsidRDefault="00C8010D" w:rsidP="00C8010D">
      <w:pPr>
        <w:pStyle w:val="Heading2"/>
        <w:rPr>
          <w:bCs/>
        </w:rPr>
      </w:pPr>
      <w:r w:rsidRPr="00612AEE">
        <w:t xml:space="preserve">Target area of use </w:t>
      </w:r>
    </w:p>
    <w:p w14:paraId="6A124962" w14:textId="61504F80" w:rsidR="00C8010D" w:rsidRDefault="00AF1D5F" w:rsidP="00C8010D">
      <w:pPr>
        <w:pStyle w:val="ListParagraph"/>
        <w:numPr>
          <w:ilvl w:val="0"/>
          <w:numId w:val="47"/>
        </w:numPr>
      </w:pPr>
      <w:r>
        <w:t>Gate clinic</w:t>
      </w:r>
    </w:p>
    <w:p w14:paraId="6106BDE3" w14:textId="02BC64A3" w:rsidR="00AF1D5F" w:rsidRDefault="00AF1D5F" w:rsidP="00C8010D">
      <w:pPr>
        <w:pStyle w:val="ListParagraph"/>
        <w:numPr>
          <w:ilvl w:val="0"/>
          <w:numId w:val="47"/>
        </w:numPr>
      </w:pPr>
      <w:r>
        <w:t>Outpatient department</w:t>
      </w:r>
    </w:p>
    <w:p w14:paraId="5A96272A" w14:textId="3E786FF4" w:rsidR="00C8010D" w:rsidRPr="00584E1E" w:rsidRDefault="00AF1D5F" w:rsidP="00C8010D">
      <w:pPr>
        <w:pStyle w:val="ListParagraph"/>
        <w:numPr>
          <w:ilvl w:val="0"/>
          <w:numId w:val="47"/>
        </w:numPr>
      </w:pPr>
      <w:r>
        <w:t>Ward</w:t>
      </w:r>
    </w:p>
    <w:p w14:paraId="4D696C0B" w14:textId="77777777" w:rsidR="00C8010D" w:rsidRDefault="00C8010D" w:rsidP="00C8010D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6062D083" w14:textId="53823D9F" w:rsidR="00C8010D" w:rsidRPr="00584E1E" w:rsidRDefault="00C8010D" w:rsidP="00C8010D">
      <w:pPr>
        <w:rPr>
          <w:b/>
        </w:rPr>
      </w:pPr>
      <w:r>
        <w:t>T</w:t>
      </w:r>
      <w:r w:rsidR="00AF1D5F">
        <w:t>his guideline provides advice on lifestyle and dietary modifications</w:t>
      </w:r>
      <w:r w:rsidR="005F6B36">
        <w:t xml:space="preserve"> to treat constipation as well as add-on medications where needed. </w:t>
      </w:r>
      <w:r w:rsidR="006233F9">
        <w:t>It also provides advice on when to be concerned about the presentation of constipation and who should be referred to a doctor.</w:t>
      </w:r>
    </w:p>
    <w:p w14:paraId="49E62EB8" w14:textId="77777777" w:rsidR="00C8010D" w:rsidRDefault="00C8010D" w:rsidP="00C8010D">
      <w:pPr>
        <w:pStyle w:val="Heading2"/>
      </w:pPr>
      <w:r w:rsidRPr="00504405">
        <w:t>Limitations</w:t>
      </w:r>
    </w:p>
    <w:p w14:paraId="0DF9B08C" w14:textId="63C5F0E7" w:rsidR="00C8010D" w:rsidRPr="005F6B36" w:rsidRDefault="005F6B36" w:rsidP="005F6B36">
      <w:pPr>
        <w:rPr>
          <w:b/>
        </w:rPr>
      </w:pPr>
      <w:r>
        <w:t>None</w:t>
      </w:r>
    </w:p>
    <w:p w14:paraId="3DBD5DB8" w14:textId="77777777" w:rsidR="00C8010D" w:rsidRDefault="00C8010D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276EA236" w14:textId="1EE7CD58" w:rsidR="00975A60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6E88244B" w14:textId="77777777" w:rsidR="003C7C2E" w:rsidRPr="000E4D07" w:rsidRDefault="003C7C2E" w:rsidP="003C7C2E">
      <w:r w:rsidRPr="000E4D07">
        <w:t xml:space="preserve">Constipation itself is a symptom. </w:t>
      </w:r>
    </w:p>
    <w:p w14:paraId="77E5356C" w14:textId="77777777" w:rsidR="003C7C2E" w:rsidRPr="000E4D07" w:rsidRDefault="003C7C2E" w:rsidP="003C7C2E">
      <w:r w:rsidRPr="000E4D07">
        <w:t>Always ascertain what the</w:t>
      </w:r>
      <w:r w:rsidRPr="000E4D07">
        <w:rPr>
          <w:lang w:val="en-GB"/>
        </w:rPr>
        <w:t xml:space="preserve"> </w:t>
      </w:r>
      <w:r w:rsidRPr="000E4D07">
        <w:t>patient means by constipation. Patients may use the term constipation to</w:t>
      </w:r>
      <w:r w:rsidRPr="000E4D07">
        <w:rPr>
          <w:lang w:val="en-GB"/>
        </w:rPr>
        <w:t xml:space="preserve"> </w:t>
      </w:r>
      <w:r w:rsidRPr="000E4D07">
        <w:t xml:space="preserve">mean that their </w:t>
      </w:r>
      <w:proofErr w:type="spellStart"/>
      <w:r w:rsidRPr="000E4D07">
        <w:t>faeces</w:t>
      </w:r>
      <w:proofErr w:type="spellEnd"/>
      <w:r w:rsidRPr="000E4D07">
        <w:t xml:space="preserve"> are too hard, they do not defaecate often enough,</w:t>
      </w:r>
      <w:r w:rsidRPr="000E4D07">
        <w:rPr>
          <w:lang w:val="en-GB"/>
        </w:rPr>
        <w:t xml:space="preserve"> </w:t>
      </w:r>
      <w:proofErr w:type="spellStart"/>
      <w:r w:rsidRPr="000E4D07">
        <w:t>defaecation</w:t>
      </w:r>
      <w:proofErr w:type="spellEnd"/>
      <w:r w:rsidRPr="000E4D07">
        <w:t xml:space="preserve"> causes straining or there is a sense of incomplete evacuation. Some may need digital manipulation to facilitate evacuation.</w:t>
      </w:r>
    </w:p>
    <w:p w14:paraId="2F3F6AE5" w14:textId="77777777" w:rsidR="003C7C2E" w:rsidRPr="003C7C2E" w:rsidRDefault="003C7C2E" w:rsidP="003C7C2E">
      <w:pPr>
        <w:rPr>
          <w:bCs/>
          <w:i/>
        </w:rPr>
      </w:pPr>
      <w:r w:rsidRPr="003C7C2E">
        <w:rPr>
          <w:bCs/>
          <w:i/>
        </w:rPr>
        <w:t>When associated with inability to pass flatus, severe abdominal pain, or vomiting there may be the need for urgent referral to a surgeon.</w:t>
      </w:r>
    </w:p>
    <w:p w14:paraId="2EF49401" w14:textId="77777777" w:rsidR="003C7C2E" w:rsidRPr="000E4D07" w:rsidRDefault="003C7C2E" w:rsidP="003C7C2E">
      <w:pPr>
        <w:rPr>
          <w:lang w:val="en-GB"/>
        </w:rPr>
      </w:pPr>
      <w:r w:rsidRPr="000E4D07">
        <w:rPr>
          <w:lang w:val="en-GB"/>
        </w:rPr>
        <w:t>Ask about other symptoms including:</w:t>
      </w:r>
    </w:p>
    <w:p w14:paraId="77DEC8C5" w14:textId="77777777" w:rsidR="003C7C2E" w:rsidRPr="003C7C2E" w:rsidRDefault="003C7C2E" w:rsidP="003C7C2E">
      <w:pPr>
        <w:pStyle w:val="ListParagraph"/>
        <w:numPr>
          <w:ilvl w:val="0"/>
          <w:numId w:val="27"/>
        </w:numPr>
        <w:rPr>
          <w:lang w:val="en-GB"/>
        </w:rPr>
      </w:pPr>
      <w:r w:rsidRPr="003C7C2E">
        <w:rPr>
          <w:lang w:val="en-GB"/>
        </w:rPr>
        <w:t>Hard, pebbly, rocklike stools</w:t>
      </w:r>
    </w:p>
    <w:p w14:paraId="38C928AD" w14:textId="77777777" w:rsidR="003C7C2E" w:rsidRPr="003C7C2E" w:rsidRDefault="003C7C2E" w:rsidP="003C7C2E">
      <w:pPr>
        <w:pStyle w:val="ListParagraph"/>
        <w:numPr>
          <w:ilvl w:val="0"/>
          <w:numId w:val="27"/>
        </w:numPr>
        <w:rPr>
          <w:lang w:val="en-GB"/>
        </w:rPr>
      </w:pPr>
      <w:r w:rsidRPr="003C7C2E">
        <w:rPr>
          <w:lang w:val="en-GB"/>
        </w:rPr>
        <w:t>Painful defecation</w:t>
      </w:r>
    </w:p>
    <w:p w14:paraId="182A391C" w14:textId="77777777" w:rsidR="003C7C2E" w:rsidRPr="003C7C2E" w:rsidRDefault="003C7C2E" w:rsidP="003C7C2E">
      <w:pPr>
        <w:pStyle w:val="ListParagraph"/>
        <w:numPr>
          <w:ilvl w:val="0"/>
          <w:numId w:val="27"/>
        </w:numPr>
        <w:rPr>
          <w:lang w:val="en-GB"/>
        </w:rPr>
      </w:pPr>
      <w:r w:rsidRPr="003C7C2E">
        <w:rPr>
          <w:lang w:val="en-GB"/>
        </w:rPr>
        <w:t>Abdominal pain</w:t>
      </w:r>
    </w:p>
    <w:p w14:paraId="26DDACDB" w14:textId="77777777" w:rsidR="003C7C2E" w:rsidRPr="003C7C2E" w:rsidRDefault="003C7C2E" w:rsidP="003C7C2E">
      <w:pPr>
        <w:pStyle w:val="ListParagraph"/>
        <w:numPr>
          <w:ilvl w:val="0"/>
          <w:numId w:val="27"/>
        </w:numPr>
        <w:rPr>
          <w:lang w:val="en-GB"/>
        </w:rPr>
      </w:pPr>
      <w:r w:rsidRPr="003C7C2E">
        <w:rPr>
          <w:lang w:val="en-GB"/>
        </w:rPr>
        <w:t>Weight loss</w:t>
      </w:r>
    </w:p>
    <w:p w14:paraId="213D248D" w14:textId="77777777" w:rsidR="003C7C2E" w:rsidRPr="000E4D07" w:rsidRDefault="003C7C2E" w:rsidP="003C7C2E">
      <w:pPr>
        <w:pStyle w:val="ListParagraph"/>
        <w:numPr>
          <w:ilvl w:val="0"/>
          <w:numId w:val="27"/>
        </w:numPr>
      </w:pPr>
      <w:r w:rsidRPr="003C7C2E">
        <w:rPr>
          <w:lang w:val="en-GB"/>
        </w:rPr>
        <w:t>Blood in stools</w:t>
      </w:r>
    </w:p>
    <w:p w14:paraId="34A0C781" w14:textId="77777777" w:rsidR="00975A60" w:rsidRPr="00DC590C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11FB8AF4" w14:textId="77777777" w:rsidR="003C7C2E" w:rsidRDefault="003C7C2E" w:rsidP="003C7C2E">
      <w:r>
        <w:t xml:space="preserve">Consider looking for </w:t>
      </w:r>
      <w:proofErr w:type="spellStart"/>
      <w:r>
        <w:t>anaemia</w:t>
      </w:r>
      <w:proofErr w:type="spellEnd"/>
      <w:r>
        <w:t>, hypothyroidism, malnutrition, hernias, spinal abnormalities.</w:t>
      </w:r>
    </w:p>
    <w:p w14:paraId="7A0E67FD" w14:textId="77777777" w:rsidR="003C7C2E" w:rsidRDefault="003C7C2E" w:rsidP="003C7C2E">
      <w:r>
        <w:t>Examine abdomen for altered bowel sounds, tenderness, masses and organomegaly.</w:t>
      </w:r>
    </w:p>
    <w:p w14:paraId="15B83B57" w14:textId="77777777" w:rsidR="003C7C2E" w:rsidRPr="00631602" w:rsidRDefault="003C7C2E" w:rsidP="003C7C2E">
      <w:r>
        <w:t xml:space="preserve">Do a rectal examination to identify masses, anal conditions and to confirm impaction or </w:t>
      </w:r>
      <w:proofErr w:type="spellStart"/>
      <w:r>
        <w:t>faecal</w:t>
      </w:r>
      <w:proofErr w:type="spellEnd"/>
      <w:r>
        <w:t xml:space="preserve"> loading.</w:t>
      </w:r>
    </w:p>
    <w:p w14:paraId="38B198A3" w14:textId="33E479F7" w:rsidR="00F03F25" w:rsidRDefault="001203AE" w:rsidP="002A2856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</w:t>
      </w:r>
      <w:r w:rsidR="003C7C2E">
        <w:rPr>
          <w:rFonts w:cs="Arial"/>
          <w:szCs w:val="22"/>
        </w:rPr>
        <w:t>in Gate Clinic</w:t>
      </w:r>
    </w:p>
    <w:p w14:paraId="19A4BB32" w14:textId="77777777" w:rsidR="003C7C2E" w:rsidRPr="00473849" w:rsidRDefault="003C7C2E" w:rsidP="003C7C2E">
      <w:pPr>
        <w:rPr>
          <w:b/>
          <w:u w:val="single"/>
        </w:rPr>
      </w:pPr>
      <w:r w:rsidRPr="00473849">
        <w:rPr>
          <w:b/>
          <w:u w:val="single"/>
        </w:rPr>
        <w:t>What to look out for</w:t>
      </w:r>
    </w:p>
    <w:p w14:paraId="5FAE3FCF" w14:textId="77777777" w:rsidR="003C7C2E" w:rsidRDefault="003C7C2E" w:rsidP="003C7C2E">
      <w:r>
        <w:t xml:space="preserve">The following features may indicate a more serious condition and these patients should be </w:t>
      </w:r>
      <w:r w:rsidRPr="00D96B28">
        <w:rPr>
          <w:i/>
        </w:rPr>
        <w:t>referred</w:t>
      </w:r>
      <w:r>
        <w:t xml:space="preserve"> to the doctor:</w:t>
      </w:r>
    </w:p>
    <w:p w14:paraId="3AD2CF73" w14:textId="77777777" w:rsidR="003C7C2E" w:rsidRDefault="003C7C2E" w:rsidP="003C7C2E">
      <w:r>
        <w:t>For children:</w:t>
      </w:r>
    </w:p>
    <w:p w14:paraId="446D5428" w14:textId="77777777" w:rsidR="003C7C2E" w:rsidRDefault="003C7C2E" w:rsidP="003C7C2E">
      <w:pPr>
        <w:pStyle w:val="ListParagraph"/>
        <w:numPr>
          <w:ilvl w:val="0"/>
          <w:numId w:val="31"/>
        </w:numPr>
      </w:pPr>
      <w:r>
        <w:t>Symptoms began at birth or soon after</w:t>
      </w:r>
    </w:p>
    <w:p w14:paraId="31425328" w14:textId="77777777" w:rsidR="003C7C2E" w:rsidRDefault="003C7C2E" w:rsidP="003C7C2E">
      <w:pPr>
        <w:pStyle w:val="ListParagraph"/>
        <w:numPr>
          <w:ilvl w:val="0"/>
          <w:numId w:val="31"/>
        </w:numPr>
      </w:pPr>
      <w:r>
        <w:t>There was delayed passage of meconium more than 48 hours</w:t>
      </w:r>
    </w:p>
    <w:p w14:paraId="587CEA17" w14:textId="77777777" w:rsidR="003C7C2E" w:rsidRDefault="003C7C2E" w:rsidP="003C7C2E">
      <w:pPr>
        <w:pStyle w:val="ListParagraph"/>
        <w:numPr>
          <w:ilvl w:val="0"/>
          <w:numId w:val="31"/>
        </w:numPr>
      </w:pPr>
      <w:r>
        <w:t>Ribbon stools</w:t>
      </w:r>
    </w:p>
    <w:p w14:paraId="4B2D55E9" w14:textId="77777777" w:rsidR="003C7C2E" w:rsidRDefault="003C7C2E" w:rsidP="003C7C2E">
      <w:pPr>
        <w:pStyle w:val="ListParagraph"/>
        <w:numPr>
          <w:ilvl w:val="0"/>
          <w:numId w:val="31"/>
        </w:numPr>
      </w:pPr>
      <w:r>
        <w:t>Weakness in legs</w:t>
      </w:r>
    </w:p>
    <w:p w14:paraId="2545B884" w14:textId="77777777" w:rsidR="003C7C2E" w:rsidRDefault="003C7C2E" w:rsidP="003C7C2E">
      <w:pPr>
        <w:pStyle w:val="ListParagraph"/>
        <w:numPr>
          <w:ilvl w:val="0"/>
          <w:numId w:val="31"/>
        </w:numPr>
      </w:pPr>
      <w:r>
        <w:t>Abdominal swelling and vomiting</w:t>
      </w:r>
    </w:p>
    <w:p w14:paraId="7EC476DE" w14:textId="77777777" w:rsidR="003C7C2E" w:rsidRDefault="003C7C2E" w:rsidP="003C7C2E">
      <w:r>
        <w:t>For adults</w:t>
      </w:r>
    </w:p>
    <w:p w14:paraId="52111776" w14:textId="77777777" w:rsidR="003C7C2E" w:rsidRDefault="003C7C2E" w:rsidP="003C7C2E">
      <w:pPr>
        <w:pStyle w:val="ListParagraph"/>
        <w:numPr>
          <w:ilvl w:val="0"/>
          <w:numId w:val="30"/>
        </w:numPr>
      </w:pPr>
      <w:r>
        <w:t xml:space="preserve">Change of </w:t>
      </w:r>
      <w:proofErr w:type="spellStart"/>
      <w:r>
        <w:t>calibre</w:t>
      </w:r>
      <w:proofErr w:type="spellEnd"/>
      <w:r>
        <w:t xml:space="preserve"> of stools</w:t>
      </w:r>
    </w:p>
    <w:p w14:paraId="74BDEA99" w14:textId="77777777" w:rsidR="003C7C2E" w:rsidRDefault="003C7C2E" w:rsidP="003C7C2E">
      <w:pPr>
        <w:pStyle w:val="ListParagraph"/>
        <w:numPr>
          <w:ilvl w:val="0"/>
          <w:numId w:val="30"/>
        </w:numPr>
      </w:pPr>
      <w:r>
        <w:t>Blood mixed in stools</w:t>
      </w:r>
    </w:p>
    <w:p w14:paraId="34DDDC87" w14:textId="77777777" w:rsidR="003C7C2E" w:rsidRDefault="003C7C2E" w:rsidP="003C7C2E">
      <w:pPr>
        <w:pStyle w:val="ListParagraph"/>
        <w:numPr>
          <w:ilvl w:val="0"/>
          <w:numId w:val="30"/>
        </w:numPr>
      </w:pPr>
      <w:r>
        <w:t>New onset of symptoms</w:t>
      </w:r>
    </w:p>
    <w:p w14:paraId="3E620514" w14:textId="77777777" w:rsidR="003C7C2E" w:rsidRDefault="003C7C2E" w:rsidP="003C7C2E">
      <w:pPr>
        <w:pStyle w:val="ListParagraph"/>
        <w:numPr>
          <w:ilvl w:val="0"/>
          <w:numId w:val="30"/>
        </w:numPr>
      </w:pPr>
      <w:r>
        <w:t>Rectal prolapse</w:t>
      </w:r>
    </w:p>
    <w:p w14:paraId="5169A888" w14:textId="77777777" w:rsidR="003C7C2E" w:rsidRDefault="003C7C2E" w:rsidP="003C7C2E">
      <w:pPr>
        <w:pStyle w:val="ListParagraph"/>
        <w:numPr>
          <w:ilvl w:val="0"/>
          <w:numId w:val="30"/>
        </w:numPr>
      </w:pPr>
      <w:r>
        <w:t>Abdominal swelling and vomiting</w:t>
      </w:r>
    </w:p>
    <w:p w14:paraId="5D734232" w14:textId="77777777" w:rsidR="003C7C2E" w:rsidRDefault="003C7C2E" w:rsidP="003C7C2E">
      <w:pPr>
        <w:pStyle w:val="ListParagraph"/>
        <w:numPr>
          <w:ilvl w:val="0"/>
          <w:numId w:val="30"/>
        </w:numPr>
      </w:pPr>
      <w:r>
        <w:t>Failure to pass flatus</w:t>
      </w:r>
    </w:p>
    <w:p w14:paraId="29BF5B5F" w14:textId="77777777" w:rsidR="003C7C2E" w:rsidRDefault="003C7C2E" w:rsidP="003C7C2E">
      <w:pPr>
        <w:pStyle w:val="ListParagraph"/>
        <w:numPr>
          <w:ilvl w:val="0"/>
          <w:numId w:val="30"/>
        </w:numPr>
      </w:pPr>
      <w:r>
        <w:t>Weight loss</w:t>
      </w:r>
    </w:p>
    <w:p w14:paraId="2D2111DF" w14:textId="3FF242FA" w:rsidR="003C7C2E" w:rsidRDefault="003C7C2E" w:rsidP="003C7C2E">
      <w:pPr>
        <w:pStyle w:val="ListParagraph"/>
        <w:numPr>
          <w:ilvl w:val="0"/>
          <w:numId w:val="30"/>
        </w:numPr>
      </w:pPr>
      <w:r>
        <w:t>Weakness in legs</w:t>
      </w:r>
    </w:p>
    <w:p w14:paraId="4C003E5F" w14:textId="18ABE6B9" w:rsidR="003C7C2E" w:rsidRDefault="003C7C2E" w:rsidP="003C7C2E">
      <w:r>
        <w:lastRenderedPageBreak/>
        <w:t>Refer other children who do not respond to lifestyle advice and other adults who do not respond to either lifestyle advice or lactulose.</w:t>
      </w:r>
    </w:p>
    <w:p w14:paraId="5F27C3A8" w14:textId="1CDF7EC3" w:rsidR="003C7C2E" w:rsidRPr="003C7C2E" w:rsidRDefault="003C7C2E" w:rsidP="003C7C2E">
      <w:pPr>
        <w:pStyle w:val="Heading3"/>
      </w:pPr>
      <w:r>
        <w:t>Management</w:t>
      </w:r>
    </w:p>
    <w:p w14:paraId="054C5960" w14:textId="77777777" w:rsidR="003C7C2E" w:rsidRDefault="003C7C2E" w:rsidP="003C7C2E">
      <w:r>
        <w:t>When the patient is first seen, recommend simple lifestyle advice:</w:t>
      </w:r>
    </w:p>
    <w:p w14:paraId="5D0D7518" w14:textId="77777777" w:rsidR="003C7C2E" w:rsidRDefault="003C7C2E" w:rsidP="003C7C2E">
      <w:pPr>
        <w:pStyle w:val="ListParagraph"/>
        <w:numPr>
          <w:ilvl w:val="0"/>
          <w:numId w:val="29"/>
        </w:numPr>
      </w:pPr>
      <w:r>
        <w:t>Increase fluid intake (minimum 10 cups of water a day for a healthy teenager and adult)</w:t>
      </w:r>
    </w:p>
    <w:p w14:paraId="6851F38C" w14:textId="77777777" w:rsidR="003C7C2E" w:rsidRDefault="003C7C2E" w:rsidP="003C7C2E">
      <w:pPr>
        <w:pStyle w:val="ListParagraph"/>
        <w:numPr>
          <w:ilvl w:val="0"/>
          <w:numId w:val="29"/>
        </w:numPr>
      </w:pPr>
      <w:r>
        <w:t xml:space="preserve">Increase intake of food rich in fibers such as: fruits and vegetables, </w:t>
      </w:r>
    </w:p>
    <w:p w14:paraId="2AF92A9C" w14:textId="77777777" w:rsidR="003C7C2E" w:rsidRDefault="003C7C2E" w:rsidP="003C7C2E">
      <w:pPr>
        <w:pStyle w:val="ListParagraph"/>
        <w:numPr>
          <w:ilvl w:val="0"/>
          <w:numId w:val="29"/>
        </w:numPr>
      </w:pPr>
      <w:r>
        <w:t>Advise to visit the toilet immediately he/she has the urge and usually after eating.</w:t>
      </w:r>
    </w:p>
    <w:p w14:paraId="2C7C6263" w14:textId="65477DBD" w:rsidR="003C7C2E" w:rsidRDefault="003C7C2E" w:rsidP="003C7C2E">
      <w:r>
        <w:t xml:space="preserve">If the symptoms persist despite this, then all children should be </w:t>
      </w:r>
      <w:r w:rsidRPr="00066588">
        <w:t>referred</w:t>
      </w:r>
      <w:r>
        <w:t xml:space="preserve"> to the doctor. Adults may be prescribed lactulose 15</w:t>
      </w:r>
      <w:r w:rsidR="00066588">
        <w:t xml:space="preserve"> </w:t>
      </w:r>
      <w:r>
        <w:t xml:space="preserve">ml BD for </w:t>
      </w:r>
      <w:r w:rsidR="00066588">
        <w:t>3-5</w:t>
      </w:r>
      <w:r>
        <w:t xml:space="preserve"> days.</w:t>
      </w:r>
    </w:p>
    <w:p w14:paraId="3AD73F8A" w14:textId="77777777" w:rsidR="003C7C2E" w:rsidRDefault="003C7C2E" w:rsidP="003C7C2E">
      <w:r>
        <w:t xml:space="preserve">Patients with symptoms persisting despite this should be </w:t>
      </w:r>
      <w:r w:rsidRPr="00066588">
        <w:t>referred</w:t>
      </w:r>
      <w:r>
        <w:t xml:space="preserve"> to the doctor.</w:t>
      </w:r>
    </w:p>
    <w:p w14:paraId="58ADC226" w14:textId="697799A7" w:rsidR="003C7C2E" w:rsidRDefault="003C7C2E" w:rsidP="003C7C2E">
      <w:pPr>
        <w:pStyle w:val="Heading2"/>
      </w:pPr>
      <w:r>
        <w:t>Management in OPD</w:t>
      </w:r>
    </w:p>
    <w:p w14:paraId="1BE153DB" w14:textId="77777777" w:rsidR="003C7C2E" w:rsidRDefault="003C7C2E" w:rsidP="003C7C2E">
      <w:pPr>
        <w:rPr>
          <w:lang w:val="en-GB"/>
        </w:rPr>
      </w:pPr>
      <w:r w:rsidRPr="000E4D07">
        <w:rPr>
          <w:lang w:val="en-GB"/>
        </w:rPr>
        <w:t>Treatment objective</w:t>
      </w:r>
      <w:r>
        <w:rPr>
          <w:lang w:val="en-GB"/>
        </w:rPr>
        <w:t>s are:</w:t>
      </w:r>
    </w:p>
    <w:p w14:paraId="681D6C60" w14:textId="5770C278" w:rsidR="003C7C2E" w:rsidRPr="003C7C2E" w:rsidRDefault="003C7C2E" w:rsidP="003C7C2E">
      <w:pPr>
        <w:pStyle w:val="ListParagraph"/>
        <w:numPr>
          <w:ilvl w:val="0"/>
          <w:numId w:val="36"/>
        </w:numPr>
        <w:rPr>
          <w:lang w:val="en-GB"/>
        </w:rPr>
      </w:pPr>
      <w:r w:rsidRPr="003C7C2E">
        <w:rPr>
          <w:lang w:val="en-GB"/>
        </w:rPr>
        <w:t>To identify more complex causes of constipation.</w:t>
      </w:r>
    </w:p>
    <w:p w14:paraId="4BD37F88" w14:textId="7A91D3D0" w:rsidR="003C7C2E" w:rsidRPr="003C7C2E" w:rsidRDefault="003C7C2E" w:rsidP="003C7C2E">
      <w:pPr>
        <w:pStyle w:val="ListParagraph"/>
        <w:numPr>
          <w:ilvl w:val="0"/>
          <w:numId w:val="36"/>
        </w:numPr>
        <w:rPr>
          <w:lang w:val="en-GB"/>
        </w:rPr>
      </w:pPr>
      <w:r w:rsidRPr="003C7C2E">
        <w:rPr>
          <w:lang w:val="en-GB"/>
        </w:rPr>
        <w:t>To arrange necessary investigations.</w:t>
      </w:r>
    </w:p>
    <w:p w14:paraId="2C4E979A" w14:textId="6AB57260" w:rsidR="003C7C2E" w:rsidRDefault="003C7C2E" w:rsidP="003C7C2E">
      <w:r>
        <w:t>Consider other causes:</w:t>
      </w:r>
    </w:p>
    <w:p w14:paraId="3BC7F44A" w14:textId="1EA6AD91" w:rsidR="003C7C2E" w:rsidRPr="00C66FF5" w:rsidRDefault="003C7C2E" w:rsidP="00C66FF5">
      <w:pPr>
        <w:pStyle w:val="Heading4"/>
        <w:rPr>
          <w:rFonts w:ascii="Arial" w:hAnsi="Arial" w:cs="Arial"/>
          <w:color w:val="000000" w:themeColor="text1"/>
        </w:rPr>
      </w:pPr>
      <w:r w:rsidRPr="00C66FF5">
        <w:rPr>
          <w:rFonts w:ascii="Arial" w:hAnsi="Arial" w:cs="Arial"/>
          <w:color w:val="000000" w:themeColor="text1"/>
        </w:rPr>
        <w:t xml:space="preserve">‘Medical' </w:t>
      </w:r>
      <w:r w:rsidR="00C66FF5">
        <w:rPr>
          <w:rFonts w:ascii="Arial" w:hAnsi="Arial" w:cs="Arial"/>
          <w:color w:val="000000" w:themeColor="text1"/>
        </w:rPr>
        <w:t>c</w:t>
      </w:r>
      <w:r w:rsidRPr="00C66FF5">
        <w:rPr>
          <w:rFonts w:ascii="Arial" w:hAnsi="Arial" w:cs="Arial"/>
          <w:color w:val="000000" w:themeColor="text1"/>
        </w:rPr>
        <w:t>auses</w:t>
      </w:r>
    </w:p>
    <w:p w14:paraId="00F39F97" w14:textId="556CBC7D" w:rsidR="003C7C2E" w:rsidRPr="000E4D07" w:rsidRDefault="003C7C2E" w:rsidP="003C7C2E">
      <w:pPr>
        <w:pStyle w:val="ListParagraph"/>
        <w:numPr>
          <w:ilvl w:val="0"/>
          <w:numId w:val="42"/>
        </w:numPr>
      </w:pPr>
      <w:r w:rsidRPr="000E4D07">
        <w:t>Diet deficient in roughage</w:t>
      </w:r>
    </w:p>
    <w:p w14:paraId="1D3E1C21" w14:textId="0764821C" w:rsidR="003C7C2E" w:rsidRPr="000E4D07" w:rsidRDefault="003C7C2E" w:rsidP="003C7C2E">
      <w:pPr>
        <w:pStyle w:val="ListParagraph"/>
        <w:numPr>
          <w:ilvl w:val="0"/>
          <w:numId w:val="42"/>
        </w:numPr>
      </w:pPr>
      <w:r w:rsidRPr="000E4D07">
        <w:t>Ignoring the urge to defaecate e.g. due to immobility</w:t>
      </w:r>
    </w:p>
    <w:p w14:paraId="72C9E146" w14:textId="663451C5" w:rsidR="003C7C2E" w:rsidRPr="000E4D07" w:rsidRDefault="003C7C2E" w:rsidP="003C7C2E">
      <w:pPr>
        <w:pStyle w:val="ListParagraph"/>
        <w:numPr>
          <w:ilvl w:val="0"/>
          <w:numId w:val="42"/>
        </w:numPr>
      </w:pPr>
      <w:proofErr w:type="spellStart"/>
      <w:r w:rsidRPr="000E4D07">
        <w:t>Myxoedema</w:t>
      </w:r>
      <w:proofErr w:type="spellEnd"/>
    </w:p>
    <w:p w14:paraId="45D4241E" w14:textId="529F1679" w:rsidR="003C7C2E" w:rsidRPr="000E4D07" w:rsidRDefault="003C7C2E" w:rsidP="003C7C2E">
      <w:pPr>
        <w:pStyle w:val="ListParagraph"/>
        <w:numPr>
          <w:ilvl w:val="0"/>
          <w:numId w:val="42"/>
        </w:numPr>
      </w:pPr>
      <w:r w:rsidRPr="000E4D07">
        <w:t>Irritable bowel syndrome</w:t>
      </w:r>
    </w:p>
    <w:p w14:paraId="767A617F" w14:textId="1F277AE4" w:rsidR="003C7C2E" w:rsidRPr="000E4D07" w:rsidRDefault="003C7C2E" w:rsidP="003C7C2E">
      <w:pPr>
        <w:pStyle w:val="ListParagraph"/>
        <w:numPr>
          <w:ilvl w:val="0"/>
          <w:numId w:val="42"/>
        </w:numPr>
      </w:pPr>
      <w:proofErr w:type="spellStart"/>
      <w:r w:rsidRPr="000E4D07">
        <w:t>Hypercalcaemia</w:t>
      </w:r>
      <w:proofErr w:type="spellEnd"/>
    </w:p>
    <w:p w14:paraId="72FC6AAB" w14:textId="66A29A80" w:rsidR="003C7C2E" w:rsidRPr="000E4D07" w:rsidRDefault="003C7C2E" w:rsidP="003C7C2E">
      <w:pPr>
        <w:pStyle w:val="ListParagraph"/>
        <w:numPr>
          <w:ilvl w:val="0"/>
          <w:numId w:val="42"/>
        </w:numPr>
      </w:pPr>
      <w:r w:rsidRPr="000E4D07">
        <w:t>Drugs e.g. atropine, codeine phosphate, morphine, tricyclic</w:t>
      </w:r>
      <w:r>
        <w:t xml:space="preserve"> </w:t>
      </w:r>
      <w:r w:rsidRPr="000E4D07">
        <w:t>antidepressants, disopyramide</w:t>
      </w:r>
    </w:p>
    <w:p w14:paraId="589504E0" w14:textId="30B08BF7" w:rsidR="003C7C2E" w:rsidRPr="000E4D07" w:rsidRDefault="003C7C2E" w:rsidP="003C7C2E">
      <w:pPr>
        <w:pStyle w:val="ListParagraph"/>
        <w:numPr>
          <w:ilvl w:val="0"/>
          <w:numId w:val="42"/>
        </w:numPr>
      </w:pPr>
      <w:r w:rsidRPr="000E4D07">
        <w:t>Lazy bowel from chronic laxative use including 'herbal' preparations</w:t>
      </w:r>
    </w:p>
    <w:p w14:paraId="67E8EECC" w14:textId="51CAEF08" w:rsidR="003C7C2E" w:rsidRPr="000E4D07" w:rsidRDefault="003C7C2E" w:rsidP="003C7C2E">
      <w:pPr>
        <w:pStyle w:val="ListParagraph"/>
        <w:numPr>
          <w:ilvl w:val="0"/>
          <w:numId w:val="42"/>
        </w:numPr>
      </w:pPr>
      <w:r w:rsidRPr="000E4D07">
        <w:t>Lack of exercise</w:t>
      </w:r>
    </w:p>
    <w:p w14:paraId="6E1DF7C0" w14:textId="536EAD58" w:rsidR="003C7C2E" w:rsidRPr="00C66FF5" w:rsidRDefault="003C7C2E" w:rsidP="00C66FF5">
      <w:pPr>
        <w:pStyle w:val="Heading4"/>
        <w:rPr>
          <w:rFonts w:ascii="Arial" w:hAnsi="Arial" w:cs="Arial"/>
          <w:color w:val="000000" w:themeColor="text1"/>
        </w:rPr>
      </w:pPr>
      <w:r w:rsidRPr="00C66FF5">
        <w:rPr>
          <w:rFonts w:ascii="Arial" w:hAnsi="Arial" w:cs="Arial"/>
          <w:color w:val="000000" w:themeColor="text1"/>
        </w:rPr>
        <w:t xml:space="preserve">‘Surgical' </w:t>
      </w:r>
      <w:r w:rsidR="00C66FF5">
        <w:rPr>
          <w:rFonts w:ascii="Arial" w:hAnsi="Arial" w:cs="Arial"/>
          <w:color w:val="000000" w:themeColor="text1"/>
        </w:rPr>
        <w:t>c</w:t>
      </w:r>
      <w:r w:rsidRPr="00C66FF5">
        <w:rPr>
          <w:rFonts w:ascii="Arial" w:hAnsi="Arial" w:cs="Arial"/>
          <w:color w:val="000000" w:themeColor="text1"/>
        </w:rPr>
        <w:t>auses</w:t>
      </w:r>
    </w:p>
    <w:p w14:paraId="0EB67352" w14:textId="0059C03F" w:rsidR="003C7C2E" w:rsidRPr="000E4D07" w:rsidRDefault="003C7C2E" w:rsidP="003C7C2E">
      <w:pPr>
        <w:pStyle w:val="ListParagraph"/>
        <w:numPr>
          <w:ilvl w:val="0"/>
          <w:numId w:val="43"/>
        </w:numPr>
      </w:pPr>
      <w:r w:rsidRPr="000E4D07">
        <w:t>Anal fissure and other painful perianal lesions</w:t>
      </w:r>
    </w:p>
    <w:p w14:paraId="0872B9EE" w14:textId="1A6F63EE" w:rsidR="003C7C2E" w:rsidRPr="000E4D07" w:rsidRDefault="003C7C2E" w:rsidP="003C7C2E">
      <w:pPr>
        <w:pStyle w:val="ListParagraph"/>
        <w:numPr>
          <w:ilvl w:val="0"/>
          <w:numId w:val="43"/>
        </w:numPr>
      </w:pPr>
      <w:r w:rsidRPr="000E4D07">
        <w:t>Carcinoma of the rectum and sigmoid colon</w:t>
      </w:r>
    </w:p>
    <w:p w14:paraId="34538839" w14:textId="168D3EE5" w:rsidR="003C7C2E" w:rsidRPr="000E4D07" w:rsidRDefault="003C7C2E" w:rsidP="003C7C2E">
      <w:pPr>
        <w:pStyle w:val="ListParagraph"/>
        <w:numPr>
          <w:ilvl w:val="0"/>
          <w:numId w:val="43"/>
        </w:numPr>
      </w:pPr>
      <w:r w:rsidRPr="000E4D07">
        <w:t>Foreign body in the gut</w:t>
      </w:r>
    </w:p>
    <w:p w14:paraId="039DC55B" w14:textId="7D132923" w:rsidR="003C7C2E" w:rsidRPr="000E4D07" w:rsidRDefault="003C7C2E" w:rsidP="003C7C2E">
      <w:pPr>
        <w:pStyle w:val="ListParagraph"/>
        <w:numPr>
          <w:ilvl w:val="0"/>
          <w:numId w:val="43"/>
        </w:numPr>
      </w:pPr>
      <w:r w:rsidRPr="000E4D07">
        <w:t xml:space="preserve">Pelvic mass e.g. fibroid, </w:t>
      </w:r>
      <w:proofErr w:type="spellStart"/>
      <w:r w:rsidRPr="000E4D07">
        <w:t>foetus</w:t>
      </w:r>
      <w:proofErr w:type="spellEnd"/>
    </w:p>
    <w:p w14:paraId="56A8F4F2" w14:textId="648F2D5F" w:rsidR="003C7C2E" w:rsidRPr="000E4D07" w:rsidRDefault="003C7C2E" w:rsidP="003C7C2E">
      <w:pPr>
        <w:pStyle w:val="ListParagraph"/>
        <w:numPr>
          <w:ilvl w:val="0"/>
          <w:numId w:val="43"/>
        </w:numPr>
      </w:pPr>
      <w:r w:rsidRPr="000E4D07">
        <w:t>Any gastrointestinal obstruction</w:t>
      </w:r>
    </w:p>
    <w:p w14:paraId="2AC9CD4B" w14:textId="28BE9956" w:rsidR="003C7C2E" w:rsidRPr="000E4D07" w:rsidRDefault="003C7C2E" w:rsidP="003C7C2E">
      <w:pPr>
        <w:pStyle w:val="ListParagraph"/>
        <w:numPr>
          <w:ilvl w:val="0"/>
          <w:numId w:val="43"/>
        </w:numPr>
      </w:pPr>
      <w:proofErr w:type="spellStart"/>
      <w:r w:rsidRPr="000E4D07">
        <w:t>Aganglionic</w:t>
      </w:r>
      <w:proofErr w:type="spellEnd"/>
      <w:r w:rsidRPr="000E4D07">
        <w:t xml:space="preserve"> and acquired megacolon</w:t>
      </w:r>
    </w:p>
    <w:p w14:paraId="4DF1C43C" w14:textId="221DEC34" w:rsidR="003C7C2E" w:rsidRPr="00C66FF5" w:rsidRDefault="003C7C2E" w:rsidP="00C66FF5">
      <w:pPr>
        <w:pStyle w:val="Heading4"/>
        <w:rPr>
          <w:rFonts w:ascii="Arial" w:hAnsi="Arial" w:cs="Arial"/>
          <w:color w:val="000000" w:themeColor="text1"/>
        </w:rPr>
      </w:pPr>
      <w:r w:rsidRPr="00C66FF5">
        <w:rPr>
          <w:rFonts w:ascii="Arial" w:hAnsi="Arial" w:cs="Arial"/>
          <w:color w:val="000000" w:themeColor="text1"/>
        </w:rPr>
        <w:t>Other diagnoses</w:t>
      </w:r>
    </w:p>
    <w:p w14:paraId="2B7DC89D" w14:textId="0E3BD337" w:rsidR="003C7C2E" w:rsidRPr="00C66FF5" w:rsidRDefault="003C7C2E" w:rsidP="00C66FF5">
      <w:pPr>
        <w:pStyle w:val="ListParagraph"/>
        <w:numPr>
          <w:ilvl w:val="0"/>
          <w:numId w:val="44"/>
        </w:numPr>
        <w:rPr>
          <w:b/>
        </w:rPr>
      </w:pPr>
      <w:r w:rsidRPr="000E4D07">
        <w:t>Hypothyroidism</w:t>
      </w:r>
    </w:p>
    <w:p w14:paraId="1385F8D8" w14:textId="636245BB" w:rsidR="003C7C2E" w:rsidRPr="00C66FF5" w:rsidRDefault="003C7C2E" w:rsidP="00C66FF5">
      <w:pPr>
        <w:pStyle w:val="ListParagraph"/>
        <w:numPr>
          <w:ilvl w:val="0"/>
          <w:numId w:val="44"/>
        </w:numPr>
        <w:rPr>
          <w:b/>
        </w:rPr>
      </w:pPr>
      <w:r w:rsidRPr="000E4D07">
        <w:t>Psychosocial dysfunction</w:t>
      </w:r>
    </w:p>
    <w:p w14:paraId="7FDFA4C1" w14:textId="361A4D3A" w:rsidR="003C7C2E" w:rsidRPr="00C66FF5" w:rsidRDefault="003C7C2E" w:rsidP="00C66FF5">
      <w:pPr>
        <w:pStyle w:val="ListParagraph"/>
        <w:numPr>
          <w:ilvl w:val="0"/>
          <w:numId w:val="44"/>
        </w:numPr>
      </w:pPr>
      <w:r w:rsidRPr="00C66FF5">
        <w:t>Neurologic</w:t>
      </w:r>
      <w:r w:rsidR="00C66FF5" w:rsidRPr="00C66FF5">
        <w:t>al</w:t>
      </w:r>
      <w:r w:rsidRPr="00C66FF5">
        <w:t xml:space="preserve"> disorders</w:t>
      </w:r>
      <w:r w:rsidR="00C66FF5" w:rsidRPr="00C66FF5">
        <w:t xml:space="preserve"> including m</w:t>
      </w:r>
      <w:r w:rsidRPr="00C66FF5">
        <w:t>ultiple sclerosis</w:t>
      </w:r>
      <w:r w:rsidR="00C66FF5" w:rsidRPr="00C66FF5">
        <w:t xml:space="preserve"> or s</w:t>
      </w:r>
      <w:r w:rsidRPr="00C66FF5">
        <w:t>pinal cord injury</w:t>
      </w:r>
    </w:p>
    <w:p w14:paraId="56736467" w14:textId="20F78922" w:rsidR="003C7C2E" w:rsidRPr="00C66FF5" w:rsidRDefault="003C7C2E" w:rsidP="00C66FF5">
      <w:pPr>
        <w:pStyle w:val="ListParagraph"/>
        <w:numPr>
          <w:ilvl w:val="0"/>
          <w:numId w:val="44"/>
        </w:numPr>
      </w:pPr>
      <w:r w:rsidRPr="00C66FF5">
        <w:t>Diabetes (chronic dysmotility)</w:t>
      </w:r>
    </w:p>
    <w:p w14:paraId="4420D299" w14:textId="77777777" w:rsidR="0066459C" w:rsidRDefault="0066459C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</w:rPr>
      </w:pPr>
      <w:r>
        <w:br w:type="page"/>
      </w:r>
    </w:p>
    <w:p w14:paraId="70FB405C" w14:textId="2CB202C4" w:rsidR="003C7C2E" w:rsidRDefault="00491B1E" w:rsidP="00491B1E">
      <w:pPr>
        <w:pStyle w:val="Heading3"/>
      </w:pPr>
      <w:r>
        <w:lastRenderedPageBreak/>
        <w:t>Investigations</w:t>
      </w:r>
    </w:p>
    <w:p w14:paraId="3465C8E8" w14:textId="58038AE2" w:rsidR="00491B1E" w:rsidRPr="00E10A89" w:rsidRDefault="00491B1E" w:rsidP="00491B1E">
      <w:r w:rsidRPr="00E10A89">
        <w:t xml:space="preserve">No tests are required for </w:t>
      </w:r>
      <w:r>
        <w:t xml:space="preserve">unless there is reason to consider an underlying diagnosis. </w:t>
      </w:r>
    </w:p>
    <w:p w14:paraId="3FD946DF" w14:textId="7915B8C4" w:rsidR="00491B1E" w:rsidRDefault="00491B1E" w:rsidP="00491B1E">
      <w:r>
        <w:t>In those circumstances, tests which may be considered include:</w:t>
      </w:r>
    </w:p>
    <w:p w14:paraId="449A577F" w14:textId="3448A5E6" w:rsidR="00491B1E" w:rsidRDefault="00491B1E" w:rsidP="00491B1E">
      <w:pPr>
        <w:pStyle w:val="ListParagraph"/>
        <w:numPr>
          <w:ilvl w:val="0"/>
          <w:numId w:val="45"/>
        </w:numPr>
      </w:pPr>
      <w:r>
        <w:t>FBC</w:t>
      </w:r>
    </w:p>
    <w:p w14:paraId="62112FCF" w14:textId="2D7182A5" w:rsidR="00491B1E" w:rsidRDefault="00491B1E" w:rsidP="00491B1E">
      <w:pPr>
        <w:pStyle w:val="ListParagraph"/>
        <w:numPr>
          <w:ilvl w:val="0"/>
          <w:numId w:val="45"/>
        </w:numPr>
      </w:pPr>
      <w:r>
        <w:t>TSH</w:t>
      </w:r>
    </w:p>
    <w:p w14:paraId="76ADC7C8" w14:textId="1BBBBC54" w:rsidR="00491B1E" w:rsidRDefault="00491B1E" w:rsidP="00491B1E">
      <w:pPr>
        <w:pStyle w:val="ListParagraph"/>
        <w:numPr>
          <w:ilvl w:val="0"/>
          <w:numId w:val="45"/>
        </w:numPr>
      </w:pPr>
      <w:r>
        <w:t>Potassium and calcium</w:t>
      </w:r>
    </w:p>
    <w:p w14:paraId="0C34AC06" w14:textId="1C3C1D08" w:rsidR="00491B1E" w:rsidRDefault="00491B1E" w:rsidP="00491B1E">
      <w:pPr>
        <w:pStyle w:val="ListParagraph"/>
        <w:numPr>
          <w:ilvl w:val="0"/>
          <w:numId w:val="45"/>
        </w:numPr>
      </w:pPr>
      <w:r>
        <w:t>Urine dipstick</w:t>
      </w:r>
    </w:p>
    <w:p w14:paraId="7ACBBE2B" w14:textId="6F029A2B" w:rsidR="00491B1E" w:rsidRDefault="00491B1E" w:rsidP="00491B1E">
      <w:pPr>
        <w:pStyle w:val="ListParagraph"/>
        <w:numPr>
          <w:ilvl w:val="0"/>
          <w:numId w:val="45"/>
        </w:numPr>
      </w:pPr>
      <w:r>
        <w:t>Barium enema or flexible sigmoidoscopy</w:t>
      </w:r>
      <w:r w:rsidR="00066588">
        <w:t xml:space="preserve"> (check guideline before requesting this)</w:t>
      </w:r>
    </w:p>
    <w:p w14:paraId="4D3EFD4B" w14:textId="607FD1F3" w:rsidR="00491B1E" w:rsidRPr="00E10A89" w:rsidRDefault="00491B1E" w:rsidP="00491B1E">
      <w:pPr>
        <w:pStyle w:val="ListParagraph"/>
        <w:numPr>
          <w:ilvl w:val="0"/>
          <w:numId w:val="45"/>
        </w:numPr>
      </w:pPr>
      <w:r>
        <w:t>Stool for occult blood.</w:t>
      </w:r>
    </w:p>
    <w:p w14:paraId="6A399C05" w14:textId="6537DEF1" w:rsidR="00491B1E" w:rsidRPr="00E10A89" w:rsidRDefault="00491B1E" w:rsidP="00491B1E">
      <w:pPr>
        <w:pStyle w:val="Heading3"/>
      </w:pPr>
      <w:r>
        <w:t>Management of simple constipation</w:t>
      </w:r>
    </w:p>
    <w:p w14:paraId="125AAD2A" w14:textId="2758E4D6" w:rsidR="00491B1E" w:rsidRDefault="00491B1E" w:rsidP="00491B1E">
      <w:r>
        <w:t>Check the patient is following the lifestyle advice above.</w:t>
      </w:r>
    </w:p>
    <w:p w14:paraId="184FB04C" w14:textId="27C7617D" w:rsidR="00491B1E" w:rsidRDefault="00491B1E" w:rsidP="00491B1E">
      <w:r>
        <w:t xml:space="preserve">Medication should be given according to the probable cause. In all cases, it should only be given on a </w:t>
      </w:r>
      <w:proofErr w:type="gramStart"/>
      <w:r>
        <w:t>long term</w:t>
      </w:r>
      <w:proofErr w:type="gramEnd"/>
      <w:r>
        <w:t xml:space="preserve"> basis if there is a clear irreversible reason for problem. Most other patients will</w:t>
      </w:r>
      <w:r w:rsidR="00066588">
        <w:t xml:space="preserve"> be able to </w:t>
      </w:r>
      <w:proofErr w:type="gramStart"/>
      <w:r w:rsidR="00066588">
        <w:t>taken</w:t>
      </w:r>
      <w:proofErr w:type="gramEnd"/>
      <w:r w:rsidR="00066588">
        <w:t xml:space="preserve"> medicine intermittently for 3-5 days at a time when they have problems. </w:t>
      </w:r>
    </w:p>
    <w:p w14:paraId="3E01EB3D" w14:textId="64F8029D" w:rsidR="00491B1E" w:rsidRDefault="00491B1E" w:rsidP="00066588">
      <w:pPr>
        <w:pStyle w:val="ListParagraph"/>
        <w:numPr>
          <w:ilvl w:val="0"/>
          <w:numId w:val="46"/>
        </w:numPr>
      </w:pPr>
      <w:r w:rsidRPr="00066588">
        <w:rPr>
          <w:b/>
        </w:rPr>
        <w:t>Lactulose</w:t>
      </w:r>
      <w:r>
        <w:t xml:space="preserve"> – is first line option – it is not absorbed, so is safe in pregnancy and diabetes. Start with 15 ml </w:t>
      </w:r>
      <w:r w:rsidR="00066588">
        <w:t>BD</w:t>
      </w:r>
      <w:r>
        <w:t xml:space="preserve"> for adults (dose is age dependent in children – see BNF or EMRS). </w:t>
      </w:r>
    </w:p>
    <w:p w14:paraId="20393F23" w14:textId="02DD15F2" w:rsidR="00066588" w:rsidRDefault="00066588" w:rsidP="00066588">
      <w:pPr>
        <w:pStyle w:val="ListParagraph"/>
        <w:numPr>
          <w:ilvl w:val="0"/>
          <w:numId w:val="46"/>
        </w:numPr>
      </w:pPr>
      <w:r w:rsidRPr="00066588">
        <w:rPr>
          <w:b/>
        </w:rPr>
        <w:t>Bisacodyl</w:t>
      </w:r>
      <w:r>
        <w:t xml:space="preserve"> – should only be used when you suspect motility problems. It is first-line when the patient is taking opiates. 5-10 mg nocte (max of 5 mg per day below age of 10 years). </w:t>
      </w:r>
    </w:p>
    <w:p w14:paraId="718F2204" w14:textId="5550D185" w:rsidR="00491B1E" w:rsidRDefault="00066588" w:rsidP="00066588">
      <w:pPr>
        <w:pStyle w:val="ListParagraph"/>
        <w:numPr>
          <w:ilvl w:val="0"/>
          <w:numId w:val="46"/>
        </w:numPr>
      </w:pPr>
      <w:proofErr w:type="spellStart"/>
      <w:r w:rsidRPr="00066588">
        <w:rPr>
          <w:b/>
        </w:rPr>
        <w:t>Glycerine</w:t>
      </w:r>
      <w:proofErr w:type="spellEnd"/>
      <w:r>
        <w:t xml:space="preserve"> suppositories – useful where the cause is an underlying neurological problem. 1 nocte. </w:t>
      </w:r>
    </w:p>
    <w:p w14:paraId="1882B90E" w14:textId="1D87A8B4" w:rsidR="00066588" w:rsidRDefault="00066588" w:rsidP="00066588">
      <w:pPr>
        <w:pStyle w:val="ListParagraph"/>
        <w:numPr>
          <w:ilvl w:val="0"/>
          <w:numId w:val="46"/>
        </w:numPr>
      </w:pPr>
      <w:r w:rsidRPr="00066588">
        <w:rPr>
          <w:b/>
        </w:rPr>
        <w:t>Docusate</w:t>
      </w:r>
      <w:r>
        <w:t xml:space="preserve"> liquid – preferred for children. Give 12.5-25 mg OD (max of 12.5 mg </w:t>
      </w:r>
      <w:r w:rsidR="0056103A">
        <w:t xml:space="preserve">per day below age of 6 months). </w:t>
      </w:r>
    </w:p>
    <w:p w14:paraId="28141665" w14:textId="2ECE5B2B" w:rsidR="00066588" w:rsidRDefault="00066588" w:rsidP="00066588">
      <w:r>
        <w:t xml:space="preserve">Patients with surgical causes will usually require referral to the surgeons. </w:t>
      </w:r>
    </w:p>
    <w:p w14:paraId="15A390D4" w14:textId="31BF9D9D" w:rsidR="00066588" w:rsidRDefault="00066588" w:rsidP="00066588">
      <w:pPr>
        <w:pStyle w:val="Heading3"/>
      </w:pPr>
      <w:r>
        <w:t>Management of constipation in pregnancy</w:t>
      </w:r>
    </w:p>
    <w:p w14:paraId="0334F3C3" w14:textId="029CDB2D" w:rsidR="00066588" w:rsidRPr="000E4D07" w:rsidRDefault="00066588" w:rsidP="00066588">
      <w:pPr>
        <w:rPr>
          <w:lang w:val="en-GB"/>
        </w:rPr>
      </w:pPr>
      <w:r w:rsidRPr="000E4D07">
        <w:rPr>
          <w:lang w:val="en-GB"/>
        </w:rPr>
        <w:t>Constipation is very common in pregnancy secondary to progesterone and the enlarging uterus</w:t>
      </w:r>
      <w:r>
        <w:rPr>
          <w:lang w:val="en-GB"/>
        </w:rPr>
        <w:t>.</w:t>
      </w:r>
    </w:p>
    <w:p w14:paraId="21783EB5" w14:textId="4BEA38C8" w:rsidR="00066588" w:rsidRPr="000E4D07" w:rsidRDefault="00066588" w:rsidP="00066588">
      <w:pPr>
        <w:rPr>
          <w:lang w:val="en-GB"/>
        </w:rPr>
      </w:pPr>
      <w:r w:rsidRPr="000E4D07">
        <w:rPr>
          <w:lang w:val="en-GB"/>
        </w:rPr>
        <w:t xml:space="preserve">Constipation that results from iron supplementation can be avoided by increasing the intake of fluid and </w:t>
      </w:r>
      <w:proofErr w:type="spellStart"/>
      <w:r w:rsidRPr="000E4D07">
        <w:rPr>
          <w:lang w:val="en-GB"/>
        </w:rPr>
        <w:t>high­fib</w:t>
      </w:r>
      <w:r>
        <w:rPr>
          <w:lang w:val="en-GB"/>
        </w:rPr>
        <w:t>re</w:t>
      </w:r>
      <w:proofErr w:type="spellEnd"/>
      <w:r w:rsidRPr="000E4D07">
        <w:rPr>
          <w:lang w:val="en-GB"/>
        </w:rPr>
        <w:t xml:space="preserve"> </w:t>
      </w:r>
      <w:proofErr w:type="gramStart"/>
      <w:r w:rsidRPr="000E4D07">
        <w:rPr>
          <w:lang w:val="en-GB"/>
        </w:rPr>
        <w:t>foods, and</w:t>
      </w:r>
      <w:proofErr w:type="gramEnd"/>
      <w:r w:rsidRPr="000E4D07">
        <w:rPr>
          <w:lang w:val="en-GB"/>
        </w:rPr>
        <w:t xml:space="preserve"> increasing physical activity such as walking.</w:t>
      </w:r>
    </w:p>
    <w:p w14:paraId="1D0A6872" w14:textId="027BE87D" w:rsidR="00066588" w:rsidRPr="000E4D07" w:rsidRDefault="00066588" w:rsidP="00066588">
      <w:pPr>
        <w:rPr>
          <w:lang w:val="en-GB"/>
        </w:rPr>
      </w:pPr>
      <w:r w:rsidRPr="000E4D07">
        <w:rPr>
          <w:lang w:val="en-GB"/>
        </w:rPr>
        <w:t>Bulking agents and lactulose will not enter breast milk. Senna, in large doses, will enter breast milk and may cause diarrh</w:t>
      </w:r>
      <w:r>
        <w:rPr>
          <w:lang w:val="en-GB"/>
        </w:rPr>
        <w:t>o</w:t>
      </w:r>
      <w:r w:rsidRPr="000E4D07">
        <w:rPr>
          <w:lang w:val="en-GB"/>
        </w:rPr>
        <w:t>ea and colic in infants.</w:t>
      </w:r>
    </w:p>
    <w:p w14:paraId="125519D0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59C5DD30" w14:textId="67DB16A9" w:rsidR="003C7C2E" w:rsidRPr="003C7C2E" w:rsidRDefault="003C7C2E" w:rsidP="003C7C2E">
      <w:pPr>
        <w:jc w:val="both"/>
        <w:rPr>
          <w:sz w:val="20"/>
          <w:szCs w:val="20"/>
          <w:lang w:val="en-GB"/>
        </w:rPr>
      </w:pPr>
      <w:proofErr w:type="spellStart"/>
      <w:r w:rsidRPr="003C7C2E">
        <w:rPr>
          <w:sz w:val="20"/>
          <w:szCs w:val="20"/>
        </w:rPr>
        <w:t>Suares</w:t>
      </w:r>
      <w:proofErr w:type="spellEnd"/>
      <w:r w:rsidRPr="003C7C2E">
        <w:rPr>
          <w:sz w:val="20"/>
          <w:szCs w:val="20"/>
        </w:rPr>
        <w:t xml:space="preserve"> NC, Ford AC. Prevalence of, and risk factors for, chronic idiopathic constipation in the community: systematic review and meta-analysis. Am J Gastroenterol </w:t>
      </w:r>
      <w:proofErr w:type="gramStart"/>
      <w:r w:rsidRPr="003C7C2E">
        <w:rPr>
          <w:sz w:val="20"/>
          <w:szCs w:val="20"/>
        </w:rPr>
        <w:t>2011;106:1582</w:t>
      </w:r>
      <w:proofErr w:type="gramEnd"/>
      <w:r w:rsidRPr="003C7C2E">
        <w:rPr>
          <w:sz w:val="20"/>
          <w:szCs w:val="20"/>
        </w:rPr>
        <w:t xml:space="preserve">-91. </w:t>
      </w:r>
    </w:p>
    <w:p w14:paraId="4CBA5C87" w14:textId="2B6D704D" w:rsidR="003C7C2E" w:rsidRPr="003C7C2E" w:rsidRDefault="003C7C2E" w:rsidP="003C7C2E">
      <w:pPr>
        <w:jc w:val="both"/>
        <w:rPr>
          <w:sz w:val="20"/>
          <w:szCs w:val="20"/>
          <w:lang w:val="en-GB"/>
        </w:rPr>
      </w:pPr>
      <w:r w:rsidRPr="003C7C2E">
        <w:rPr>
          <w:sz w:val="20"/>
          <w:szCs w:val="20"/>
          <w:lang w:val="en-GB"/>
        </w:rPr>
        <w:t>Brandt LJ, Prather CM, Quigley EM et al. Systematic review on the management of chronic constipation in North America. Am J Gastroenterol 2005;100(</w:t>
      </w:r>
      <w:proofErr w:type="spellStart"/>
      <w:r w:rsidRPr="003C7C2E">
        <w:rPr>
          <w:sz w:val="20"/>
          <w:szCs w:val="20"/>
          <w:lang w:val="en-GB"/>
        </w:rPr>
        <w:t>Suppl</w:t>
      </w:r>
      <w:proofErr w:type="spellEnd"/>
      <w:r w:rsidRPr="003C7C2E">
        <w:rPr>
          <w:sz w:val="20"/>
          <w:szCs w:val="20"/>
          <w:lang w:val="en-GB"/>
        </w:rPr>
        <w:t xml:space="preserve"> 1</w:t>
      </w:r>
      <w:proofErr w:type="gramStart"/>
      <w:r w:rsidRPr="003C7C2E">
        <w:rPr>
          <w:sz w:val="20"/>
          <w:szCs w:val="20"/>
          <w:lang w:val="en-GB"/>
        </w:rPr>
        <w:t>):S</w:t>
      </w:r>
      <w:proofErr w:type="gramEnd"/>
      <w:r w:rsidRPr="003C7C2E">
        <w:rPr>
          <w:sz w:val="20"/>
          <w:szCs w:val="20"/>
          <w:lang w:val="en-GB"/>
        </w:rPr>
        <w:t xml:space="preserve">5-S21. </w:t>
      </w:r>
    </w:p>
    <w:p w14:paraId="0EDCDCA4" w14:textId="02E46BF1" w:rsidR="003C7C2E" w:rsidRPr="003C7C2E" w:rsidRDefault="003C7C2E" w:rsidP="003C7C2E">
      <w:pPr>
        <w:jc w:val="both"/>
        <w:rPr>
          <w:sz w:val="20"/>
          <w:szCs w:val="20"/>
          <w:lang w:val="en-GB"/>
        </w:rPr>
      </w:pPr>
      <w:r w:rsidRPr="003C7C2E">
        <w:rPr>
          <w:sz w:val="20"/>
          <w:szCs w:val="20"/>
        </w:rPr>
        <w:t xml:space="preserve">Ford A, </w:t>
      </w:r>
      <w:proofErr w:type="spellStart"/>
      <w:r w:rsidRPr="003C7C2E">
        <w:rPr>
          <w:sz w:val="20"/>
          <w:szCs w:val="20"/>
        </w:rPr>
        <w:t>Moayyedi</w:t>
      </w:r>
      <w:proofErr w:type="spellEnd"/>
      <w:r w:rsidRPr="003C7C2E">
        <w:rPr>
          <w:sz w:val="20"/>
          <w:szCs w:val="20"/>
        </w:rPr>
        <w:t xml:space="preserve"> P, Lacy B, </w:t>
      </w:r>
      <w:proofErr w:type="spellStart"/>
      <w:r w:rsidRPr="003C7C2E">
        <w:rPr>
          <w:sz w:val="20"/>
          <w:szCs w:val="20"/>
        </w:rPr>
        <w:t>Lembo</w:t>
      </w:r>
      <w:proofErr w:type="spellEnd"/>
      <w:r w:rsidRPr="003C7C2E">
        <w:rPr>
          <w:sz w:val="20"/>
          <w:szCs w:val="20"/>
        </w:rPr>
        <w:t xml:space="preserve"> A, Saito Y et. Al.</w:t>
      </w:r>
      <w:r w:rsidRPr="003C7C2E">
        <w:rPr>
          <w:sz w:val="20"/>
          <w:szCs w:val="20"/>
          <w:lang w:val="en-GB"/>
        </w:rPr>
        <w:t xml:space="preserve"> </w:t>
      </w:r>
      <w:r w:rsidRPr="003C7C2E">
        <w:rPr>
          <w:sz w:val="20"/>
          <w:szCs w:val="20"/>
        </w:rPr>
        <w:t>American College of Gastroenterology Monograph on the Management of Irritable Bowel Syndrome and Chronic Idiopathic Constipation</w:t>
      </w:r>
      <w:r w:rsidRPr="003C7C2E">
        <w:rPr>
          <w:sz w:val="20"/>
          <w:szCs w:val="20"/>
          <w:lang w:val="en-GB"/>
        </w:rPr>
        <w:t>. The American Journal of Gastroenterology 2014:109(S</w:t>
      </w:r>
      <w:proofErr w:type="gramStart"/>
      <w:r w:rsidRPr="003C7C2E">
        <w:rPr>
          <w:sz w:val="20"/>
          <w:szCs w:val="20"/>
          <w:lang w:val="en-GB"/>
        </w:rPr>
        <w:t>1)pp</w:t>
      </w:r>
      <w:proofErr w:type="gramEnd"/>
      <w:r w:rsidRPr="003C7C2E">
        <w:rPr>
          <w:sz w:val="20"/>
          <w:szCs w:val="20"/>
          <w:lang w:val="en-GB"/>
        </w:rPr>
        <w:t>:S2-S26.</w:t>
      </w:r>
    </w:p>
    <w:p w14:paraId="5F353495" w14:textId="77777777" w:rsidR="00F03F25" w:rsidRPr="005638D0" w:rsidRDefault="00F03F25" w:rsidP="005638D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5840599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72F3111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lastRenderedPageBreak/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87A1319" w14:textId="51669C15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56103A">
              <w:rPr>
                <w:szCs w:val="22"/>
              </w:rPr>
              <w:t>Chibuike Okpara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E3B6938" w14:textId="532CB5C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6103A">
              <w:rPr>
                <w:szCs w:val="22"/>
              </w:rPr>
              <w:t>8 July 2018</w:t>
            </w:r>
          </w:p>
        </w:tc>
      </w:tr>
      <w:tr w:rsidR="004C4442" w:rsidRPr="00515546" w14:paraId="29C181D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7B9E44D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1782DC5" w14:textId="4878CAE2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56103A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A80C991" w14:textId="7F751720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6103A">
              <w:rPr>
                <w:szCs w:val="22"/>
              </w:rPr>
              <w:t>25 July 2018</w:t>
            </w:r>
          </w:p>
        </w:tc>
      </w:tr>
      <w:tr w:rsidR="004C4442" w:rsidRPr="00515546" w14:paraId="401FC6B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F9ED77D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BBDD412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C7D5B2F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1AF24B3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E17D7AA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3B96589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A78E4E7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</w:p>
        </w:tc>
      </w:tr>
      <w:tr w:rsidR="0056103A" w:rsidRPr="00515546" w14:paraId="16DAACC6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053B1B2" w14:textId="35C69988" w:rsidR="0056103A" w:rsidRPr="00515546" w:rsidRDefault="0056103A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5D4D5D3" w14:textId="3068A803" w:rsidR="0056103A" w:rsidRPr="00515546" w:rsidRDefault="0056103A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Adapted from previous version to expand relevance beyond gate clinic. 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11BE987" w14:textId="79C954BF" w:rsidR="0056103A" w:rsidRPr="00515546" w:rsidRDefault="0056103A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5D1CB2" w:rsidRPr="00515546" w14:paraId="74F6CE6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509F39D" w14:textId="7E5F1A34" w:rsidR="005D1CB2" w:rsidRDefault="005D1CB2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9D39598" w14:textId="0E3AAAB1" w:rsidR="005D1CB2" w:rsidRDefault="005D1CB2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51EAD9A" w14:textId="103B3E79" w:rsidR="005D1CB2" w:rsidRDefault="005D1CB2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5638D0" w:rsidRPr="00515546" w14:paraId="7779527F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C3D040D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BD15CF6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19E814F9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045EBB44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D04A7" w14:textId="77777777" w:rsidR="00DB7320" w:rsidRDefault="00DB7320" w:rsidP="00975A60">
      <w:pPr>
        <w:spacing w:after="0"/>
      </w:pPr>
      <w:r>
        <w:separator/>
      </w:r>
    </w:p>
  </w:endnote>
  <w:endnote w:type="continuationSeparator" w:id="0">
    <w:p w14:paraId="25496648" w14:textId="77777777" w:rsidR="00DB7320" w:rsidRDefault="00DB7320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EB2A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6281D9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50C9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F828C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1069A" w14:textId="77777777" w:rsidR="00DB7320" w:rsidRDefault="00DB7320" w:rsidP="00975A60">
      <w:pPr>
        <w:spacing w:after="0"/>
      </w:pPr>
      <w:r>
        <w:separator/>
      </w:r>
    </w:p>
  </w:footnote>
  <w:footnote w:type="continuationSeparator" w:id="0">
    <w:p w14:paraId="087A8F25" w14:textId="77777777" w:rsidR="00DB7320" w:rsidRDefault="00DB7320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0128" w14:textId="283F8FC2" w:rsidR="00D13825" w:rsidRPr="00F87812" w:rsidRDefault="00D13825" w:rsidP="00D13825">
    <w:pPr>
      <w:pStyle w:val="Header"/>
    </w:pPr>
    <w:r w:rsidRPr="00F87812">
      <w:t>Identification code: MeG-CLS-</w:t>
    </w:r>
    <w:r w:rsidR="0056103A">
      <w:t>003</w:t>
    </w:r>
    <w:r w:rsidRPr="00F87812">
      <w:tab/>
    </w:r>
  </w:p>
  <w:p w14:paraId="68D94E3F" w14:textId="462A23A5" w:rsidR="005D1877" w:rsidRPr="0056103A" w:rsidRDefault="00D13825" w:rsidP="00D13825">
    <w:pPr>
      <w:pStyle w:val="Header"/>
    </w:pPr>
    <w:r w:rsidRPr="0056103A">
      <w:t xml:space="preserve">Version: </w:t>
    </w:r>
    <w:r w:rsidR="0056103A" w:rsidRPr="0056103A">
      <w:t>2.</w:t>
    </w:r>
    <w:r w:rsidR="005D1CB2">
      <w:t>1</w:t>
    </w:r>
    <w:r w:rsidR="0056103A" w:rsidRPr="0056103A">
      <w:t xml:space="preserve"> – 31 July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D8E9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4500D5CE" wp14:editId="4C171DCC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2F00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50A6C9FF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5F9E65E8" w14:textId="77777777" w:rsidR="0056103A" w:rsidRPr="00F87812" w:rsidRDefault="0056103A" w:rsidP="0056103A">
    <w:pPr>
      <w:pStyle w:val="Header"/>
    </w:pPr>
    <w:r w:rsidRPr="00F87812">
      <w:t>Identification code: MeG-CLS-</w:t>
    </w:r>
    <w:r>
      <w:t>003</w:t>
    </w:r>
    <w:r w:rsidRPr="00F87812">
      <w:tab/>
    </w:r>
  </w:p>
  <w:p w14:paraId="5AB8667F" w14:textId="58D52BC1" w:rsidR="0056103A" w:rsidRPr="0056103A" w:rsidRDefault="0056103A" w:rsidP="0056103A">
    <w:pPr>
      <w:pStyle w:val="Header"/>
    </w:pPr>
    <w:r w:rsidRPr="0056103A">
      <w:t>Version: 2.</w:t>
    </w:r>
    <w:r w:rsidR="005D1CB2">
      <w:t>1</w:t>
    </w:r>
    <w:r w:rsidRPr="0056103A">
      <w:t xml:space="preserve"> – 31 July 2018</w:t>
    </w:r>
  </w:p>
  <w:p w14:paraId="21819DD0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9B7475"/>
    <w:multiLevelType w:val="singleLevel"/>
    <w:tmpl w:val="E49B747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8C088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F"/>
    <w:multiLevelType w:val="singleLevel"/>
    <w:tmpl w:val="AAA03E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E4273"/>
    <w:multiLevelType w:val="hybridMultilevel"/>
    <w:tmpl w:val="F7262CA8"/>
    <w:lvl w:ilvl="0" w:tplc="27F2F080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04E4E"/>
    <w:multiLevelType w:val="hybridMultilevel"/>
    <w:tmpl w:val="B1F2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30578"/>
    <w:multiLevelType w:val="hybridMultilevel"/>
    <w:tmpl w:val="6BBEE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EF0C2">
      <w:numFmt w:val="bullet"/>
      <w:lvlText w:val="•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7333F1"/>
    <w:multiLevelType w:val="hybridMultilevel"/>
    <w:tmpl w:val="B3D23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6529"/>
    <w:multiLevelType w:val="hybridMultilevel"/>
    <w:tmpl w:val="2144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C55DB"/>
    <w:multiLevelType w:val="hybridMultilevel"/>
    <w:tmpl w:val="0ECAB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D01DB"/>
    <w:multiLevelType w:val="hybridMultilevel"/>
    <w:tmpl w:val="E724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1677E"/>
    <w:multiLevelType w:val="hybridMultilevel"/>
    <w:tmpl w:val="450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742F5"/>
    <w:multiLevelType w:val="hybridMultilevel"/>
    <w:tmpl w:val="E384D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E60A6"/>
    <w:multiLevelType w:val="hybridMultilevel"/>
    <w:tmpl w:val="10DE8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63A3E"/>
    <w:multiLevelType w:val="hybridMultilevel"/>
    <w:tmpl w:val="3CEA4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D26F5"/>
    <w:multiLevelType w:val="hybridMultilevel"/>
    <w:tmpl w:val="9F283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7168"/>
    <w:multiLevelType w:val="hybridMultilevel"/>
    <w:tmpl w:val="02ACE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87169"/>
    <w:multiLevelType w:val="hybridMultilevel"/>
    <w:tmpl w:val="4950C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5D6C"/>
    <w:multiLevelType w:val="hybridMultilevel"/>
    <w:tmpl w:val="8FCC1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16315C4"/>
    <w:multiLevelType w:val="singleLevel"/>
    <w:tmpl w:val="616315C4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62385878"/>
    <w:multiLevelType w:val="hybridMultilevel"/>
    <w:tmpl w:val="6E761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93E1E"/>
    <w:multiLevelType w:val="hybridMultilevel"/>
    <w:tmpl w:val="716009B2"/>
    <w:lvl w:ilvl="0" w:tplc="27F2F080">
      <w:numFmt w:val="bullet"/>
      <w:lvlText w:val="•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85695"/>
    <w:multiLevelType w:val="hybridMultilevel"/>
    <w:tmpl w:val="C0089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4A0BD1"/>
    <w:multiLevelType w:val="hybridMultilevel"/>
    <w:tmpl w:val="EC147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52516"/>
    <w:multiLevelType w:val="hybridMultilevel"/>
    <w:tmpl w:val="EEB40210"/>
    <w:lvl w:ilvl="0" w:tplc="27F2F080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14"/>
  </w:num>
  <w:num w:numId="4">
    <w:abstractNumId w:val="2"/>
  </w:num>
  <w:num w:numId="5">
    <w:abstractNumId w:val="1"/>
  </w:num>
  <w:num w:numId="6">
    <w:abstractNumId w:val="8"/>
  </w:num>
  <w:num w:numId="7">
    <w:abstractNumId w:val="23"/>
  </w:num>
  <w:num w:numId="8">
    <w:abstractNumId w:val="3"/>
  </w:num>
  <w:num w:numId="9">
    <w:abstractNumId w:val="43"/>
  </w:num>
  <w:num w:numId="10">
    <w:abstractNumId w:val="6"/>
  </w:num>
  <w:num w:numId="11">
    <w:abstractNumId w:val="15"/>
  </w:num>
  <w:num w:numId="12">
    <w:abstractNumId w:val="34"/>
  </w:num>
  <w:num w:numId="13">
    <w:abstractNumId w:val="39"/>
  </w:num>
  <w:num w:numId="14">
    <w:abstractNumId w:val="37"/>
  </w:num>
  <w:num w:numId="15">
    <w:abstractNumId w:val="42"/>
  </w:num>
  <w:num w:numId="16">
    <w:abstractNumId w:val="17"/>
  </w:num>
  <w:num w:numId="17">
    <w:abstractNumId w:val="12"/>
  </w:num>
  <w:num w:numId="18">
    <w:abstractNumId w:val="38"/>
  </w:num>
  <w:num w:numId="19">
    <w:abstractNumId w:val="20"/>
  </w:num>
  <w:num w:numId="20">
    <w:abstractNumId w:val="41"/>
  </w:num>
  <w:num w:numId="21">
    <w:abstractNumId w:val="22"/>
  </w:num>
  <w:num w:numId="22">
    <w:abstractNumId w:val="13"/>
  </w:num>
  <w:num w:numId="23">
    <w:abstractNumId w:val="33"/>
  </w:num>
  <w:num w:numId="24">
    <w:abstractNumId w:val="36"/>
  </w:num>
  <w:num w:numId="25">
    <w:abstractNumId w:val="24"/>
  </w:num>
  <w:num w:numId="26">
    <w:abstractNumId w:val="9"/>
  </w:num>
  <w:num w:numId="27">
    <w:abstractNumId w:val="29"/>
  </w:num>
  <w:num w:numId="28">
    <w:abstractNumId w:val="5"/>
  </w:num>
  <w:num w:numId="29">
    <w:abstractNumId w:val="10"/>
  </w:num>
  <w:num w:numId="30">
    <w:abstractNumId w:val="18"/>
  </w:num>
  <w:num w:numId="31">
    <w:abstractNumId w:val="16"/>
  </w:num>
  <w:num w:numId="32">
    <w:abstractNumId w:val="0"/>
  </w:num>
  <w:num w:numId="33">
    <w:abstractNumId w:val="11"/>
  </w:num>
  <w:num w:numId="34">
    <w:abstractNumId w:val="31"/>
  </w:num>
  <w:num w:numId="35">
    <w:abstractNumId w:val="45"/>
  </w:num>
  <w:num w:numId="36">
    <w:abstractNumId w:val="25"/>
  </w:num>
  <w:num w:numId="37">
    <w:abstractNumId w:val="7"/>
  </w:num>
  <w:num w:numId="38">
    <w:abstractNumId w:val="19"/>
  </w:num>
  <w:num w:numId="39">
    <w:abstractNumId w:val="46"/>
  </w:num>
  <w:num w:numId="40">
    <w:abstractNumId w:val="40"/>
  </w:num>
  <w:num w:numId="41">
    <w:abstractNumId w:val="4"/>
  </w:num>
  <w:num w:numId="42">
    <w:abstractNumId w:val="28"/>
  </w:num>
  <w:num w:numId="43">
    <w:abstractNumId w:val="32"/>
  </w:num>
  <w:num w:numId="44">
    <w:abstractNumId w:val="27"/>
  </w:num>
  <w:num w:numId="45">
    <w:abstractNumId w:val="26"/>
  </w:num>
  <w:num w:numId="46">
    <w:abstractNumId w:val="4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LE0NDcxNTExtjRR0lEKTi0uzszPAykwqgUAHOOgNCwAAAA="/>
  </w:docVars>
  <w:rsids>
    <w:rsidRoot w:val="003C7C2E"/>
    <w:rsid w:val="000039D9"/>
    <w:rsid w:val="00066588"/>
    <w:rsid w:val="0007147C"/>
    <w:rsid w:val="00081642"/>
    <w:rsid w:val="00111BCD"/>
    <w:rsid w:val="00114AAF"/>
    <w:rsid w:val="001203AE"/>
    <w:rsid w:val="00175153"/>
    <w:rsid w:val="001C1450"/>
    <w:rsid w:val="00223920"/>
    <w:rsid w:val="00252A11"/>
    <w:rsid w:val="0029357D"/>
    <w:rsid w:val="002A2856"/>
    <w:rsid w:val="003020A2"/>
    <w:rsid w:val="003038D3"/>
    <w:rsid w:val="003225CD"/>
    <w:rsid w:val="003C0800"/>
    <w:rsid w:val="003C7C2E"/>
    <w:rsid w:val="003F70CA"/>
    <w:rsid w:val="00491B1E"/>
    <w:rsid w:val="004A25F0"/>
    <w:rsid w:val="004A4C93"/>
    <w:rsid w:val="004C4442"/>
    <w:rsid w:val="004F3B6C"/>
    <w:rsid w:val="005151D8"/>
    <w:rsid w:val="00515546"/>
    <w:rsid w:val="0056103A"/>
    <w:rsid w:val="005638D0"/>
    <w:rsid w:val="005D1877"/>
    <w:rsid w:val="005D1CB2"/>
    <w:rsid w:val="005F6B36"/>
    <w:rsid w:val="00615F83"/>
    <w:rsid w:val="006233F9"/>
    <w:rsid w:val="00633320"/>
    <w:rsid w:val="0066459C"/>
    <w:rsid w:val="007067BE"/>
    <w:rsid w:val="007B26B1"/>
    <w:rsid w:val="00857027"/>
    <w:rsid w:val="009165E9"/>
    <w:rsid w:val="009325A7"/>
    <w:rsid w:val="00975A60"/>
    <w:rsid w:val="009956F9"/>
    <w:rsid w:val="009B44BE"/>
    <w:rsid w:val="009F5B1B"/>
    <w:rsid w:val="00A312D8"/>
    <w:rsid w:val="00A41080"/>
    <w:rsid w:val="00AF1D5F"/>
    <w:rsid w:val="00B31AC4"/>
    <w:rsid w:val="00B844E8"/>
    <w:rsid w:val="00BD08AB"/>
    <w:rsid w:val="00C66FF5"/>
    <w:rsid w:val="00C67021"/>
    <w:rsid w:val="00C8010D"/>
    <w:rsid w:val="00CC3CF5"/>
    <w:rsid w:val="00CD4A1D"/>
    <w:rsid w:val="00D03AB2"/>
    <w:rsid w:val="00D13825"/>
    <w:rsid w:val="00DA20ED"/>
    <w:rsid w:val="00DB7320"/>
    <w:rsid w:val="00DC1CC5"/>
    <w:rsid w:val="00DC590C"/>
    <w:rsid w:val="00DE3D6D"/>
    <w:rsid w:val="00DF345F"/>
    <w:rsid w:val="00E162DA"/>
    <w:rsid w:val="00EA1F8C"/>
    <w:rsid w:val="00F03F25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202EB1"/>
  <w15:docId w15:val="{146A92F4-CD1C-4020-BC83-52CF1DB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348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10</cp:revision>
  <cp:lastPrinted>2019-05-06T11:36:00Z</cp:lastPrinted>
  <dcterms:created xsi:type="dcterms:W3CDTF">2018-07-25T08:35:00Z</dcterms:created>
  <dcterms:modified xsi:type="dcterms:W3CDTF">2019-05-06T11:36:00Z</dcterms:modified>
</cp:coreProperties>
</file>