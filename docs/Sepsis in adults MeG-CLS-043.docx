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F5803" w14:textId="77777777" w:rsidR="00C94E64" w:rsidRPr="00DC590C" w:rsidRDefault="00C94E64" w:rsidP="00C94E64">
      <w:pPr>
        <w:pStyle w:val="Heading1"/>
        <w:rPr>
          <w:rFonts w:cs="Arial"/>
          <w:szCs w:val="22"/>
        </w:rPr>
      </w:pPr>
      <w:r>
        <w:rPr>
          <w:rFonts w:cs="Arial"/>
          <w:szCs w:val="22"/>
        </w:rPr>
        <w:t>Sepsis in adults</w:t>
      </w:r>
    </w:p>
    <w:p w14:paraId="0850E597" w14:textId="77777777" w:rsidR="00A818A4" w:rsidRDefault="00A818A4" w:rsidP="00A818A4">
      <w:pPr>
        <w:pStyle w:val="Heading2"/>
        <w:rPr>
          <w:rFonts w:eastAsia="Times New Roman"/>
          <w:i/>
          <w:iCs/>
          <w:szCs w:val="24"/>
        </w:rPr>
      </w:pPr>
      <w:r>
        <w:rPr>
          <w:rFonts w:eastAsia="Times New Roman"/>
          <w:i/>
          <w:iCs/>
        </w:rPr>
        <w:t>Executive summary</w:t>
      </w:r>
    </w:p>
    <w:p w14:paraId="22848EA0" w14:textId="370C1AD8" w:rsidR="00A818A4" w:rsidRDefault="00A818A4" w:rsidP="00A818A4">
      <w:pPr>
        <w:pStyle w:val="Heading2"/>
        <w:rPr>
          <w:rFonts w:eastAsia="Times New Roman"/>
        </w:rPr>
      </w:pPr>
      <w:r>
        <w:rPr>
          <w:rFonts w:eastAsia="Times New Roman"/>
        </w:rPr>
        <w:t>Introduction</w:t>
      </w:r>
    </w:p>
    <w:p w14:paraId="069BDD02" w14:textId="77777777" w:rsidR="00A818A4" w:rsidRPr="00DC590C" w:rsidRDefault="00A818A4" w:rsidP="00A818A4">
      <w:r>
        <w:t>Sepsis is a serious diagnosis which must be rapidly recognized and treated. Evidence shows that the patient’s chances of survival are directly related to the speed at which treatment is started.</w:t>
      </w:r>
    </w:p>
    <w:p w14:paraId="52604F83" w14:textId="59927FE1" w:rsidR="00A818A4" w:rsidRDefault="00A818A4" w:rsidP="00A818A4">
      <w:pPr>
        <w:pStyle w:val="Heading2"/>
        <w:rPr>
          <w:rFonts w:eastAsia="Times New Roman"/>
        </w:rPr>
      </w:pPr>
      <w:r>
        <w:rPr>
          <w:rFonts w:eastAsia="Times New Roman"/>
        </w:rPr>
        <w:t>Target users</w:t>
      </w:r>
    </w:p>
    <w:p w14:paraId="6440B88C" w14:textId="01C64663" w:rsidR="00C92392" w:rsidRDefault="00C92392" w:rsidP="00C92392">
      <w:pPr>
        <w:pStyle w:val="ListParagraph"/>
        <w:numPr>
          <w:ilvl w:val="0"/>
          <w:numId w:val="30"/>
        </w:numPr>
      </w:pPr>
      <w:r>
        <w:t>Nurses</w:t>
      </w:r>
    </w:p>
    <w:p w14:paraId="42BA40CA" w14:textId="49503289" w:rsidR="00C92392" w:rsidRPr="00C92392" w:rsidRDefault="00C92392" w:rsidP="00C92392">
      <w:pPr>
        <w:pStyle w:val="ListParagraph"/>
        <w:numPr>
          <w:ilvl w:val="0"/>
          <w:numId w:val="30"/>
        </w:numPr>
      </w:pPr>
      <w:r>
        <w:t>Doctors</w:t>
      </w:r>
    </w:p>
    <w:p w14:paraId="53D7480E" w14:textId="50FAF936" w:rsidR="00A818A4" w:rsidRDefault="00A818A4" w:rsidP="00A818A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Target area of use </w:t>
      </w:r>
    </w:p>
    <w:p w14:paraId="4737615C" w14:textId="27FC30ED" w:rsidR="00C92392" w:rsidRDefault="00C92392" w:rsidP="00C92392">
      <w:pPr>
        <w:pStyle w:val="ListParagraph"/>
        <w:numPr>
          <w:ilvl w:val="0"/>
          <w:numId w:val="31"/>
        </w:numPr>
      </w:pPr>
      <w:r>
        <w:t>Outpatient department</w:t>
      </w:r>
    </w:p>
    <w:p w14:paraId="10EDAF12" w14:textId="32A9E50C" w:rsidR="00C92392" w:rsidRPr="00C92392" w:rsidRDefault="00C92392" w:rsidP="00C92392">
      <w:pPr>
        <w:pStyle w:val="ListParagraph"/>
        <w:numPr>
          <w:ilvl w:val="0"/>
          <w:numId w:val="31"/>
        </w:numPr>
      </w:pPr>
      <w:r>
        <w:t>Ward</w:t>
      </w:r>
    </w:p>
    <w:p w14:paraId="04F41768" w14:textId="344527AB" w:rsidR="00A818A4" w:rsidRDefault="00A818A4" w:rsidP="00A818A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Key areas of focus / New additions / Changes </w:t>
      </w:r>
    </w:p>
    <w:p w14:paraId="5C0F9586" w14:textId="2C93E3D4" w:rsidR="00C92392" w:rsidRPr="00C92392" w:rsidRDefault="00C92392" w:rsidP="00C92392">
      <w:r>
        <w:t xml:space="preserve">This guideline outlines the rapid recognition and response required to treat sepsis. </w:t>
      </w:r>
      <w:r w:rsidR="00D74743">
        <w:t xml:space="preserve">It </w:t>
      </w:r>
      <w:proofErr w:type="spellStart"/>
      <w:r w:rsidR="00D74743">
        <w:t>summarises</w:t>
      </w:r>
      <w:proofErr w:type="spellEnd"/>
      <w:r w:rsidR="00D74743">
        <w:t xml:space="preserve"> the empirical antibiotics appropriate in our setting.</w:t>
      </w:r>
    </w:p>
    <w:p w14:paraId="2332ADDA" w14:textId="31EB8B5D" w:rsidR="00A818A4" w:rsidRDefault="00A818A4" w:rsidP="00A818A4">
      <w:pPr>
        <w:pStyle w:val="Heading2"/>
        <w:rPr>
          <w:rFonts w:eastAsia="Times New Roman"/>
        </w:rPr>
      </w:pPr>
      <w:r>
        <w:rPr>
          <w:rFonts w:eastAsia="Times New Roman"/>
        </w:rPr>
        <w:t>Limitations</w:t>
      </w:r>
    </w:p>
    <w:p w14:paraId="344E3538" w14:textId="253A5709" w:rsidR="00B90093" w:rsidRPr="00B90093" w:rsidRDefault="00B90093" w:rsidP="00B90093">
      <w:r>
        <w:t>We do not have access to HDU level care.</w:t>
      </w:r>
    </w:p>
    <w:p w14:paraId="303F8977" w14:textId="77777777" w:rsidR="00A818A4" w:rsidRDefault="00A818A4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3D4D84B4" w14:textId="328B977E" w:rsidR="00C94E64" w:rsidRPr="00DC590C" w:rsidRDefault="00C94E64" w:rsidP="00C94E64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lastRenderedPageBreak/>
        <w:t>Presenting symptoms and signs</w:t>
      </w:r>
    </w:p>
    <w:p w14:paraId="61E8B9AA" w14:textId="77777777" w:rsidR="00C94E64" w:rsidRDefault="00C94E64" w:rsidP="00C94E64">
      <w:pPr>
        <w:rPr>
          <w:szCs w:val="22"/>
        </w:rPr>
      </w:pPr>
      <w:r w:rsidRPr="006441F7">
        <w:rPr>
          <w:szCs w:val="22"/>
        </w:rPr>
        <w:t xml:space="preserve">Sepsis can present in </w:t>
      </w:r>
      <w:proofErr w:type="gramStart"/>
      <w:r w:rsidRPr="006441F7">
        <w:rPr>
          <w:szCs w:val="22"/>
        </w:rPr>
        <w:t>many different ways</w:t>
      </w:r>
      <w:proofErr w:type="gramEnd"/>
      <w:r w:rsidRPr="006441F7">
        <w:rPr>
          <w:szCs w:val="22"/>
        </w:rPr>
        <w:t xml:space="preserve"> depending on where the infection is</w:t>
      </w:r>
      <w:r>
        <w:rPr>
          <w:szCs w:val="22"/>
        </w:rPr>
        <w:t xml:space="preserve">. Immunocompromised patients may not mount the same response as other patients. </w:t>
      </w:r>
    </w:p>
    <w:p w14:paraId="3827AB84" w14:textId="77777777" w:rsidR="00C94E64" w:rsidRPr="006441F7" w:rsidRDefault="00C94E64" w:rsidP="00C94E64">
      <w:pPr>
        <w:rPr>
          <w:szCs w:val="22"/>
        </w:rPr>
      </w:pPr>
      <w:r>
        <w:rPr>
          <w:szCs w:val="22"/>
        </w:rPr>
        <w:t>C</w:t>
      </w:r>
      <w:r w:rsidRPr="006441F7">
        <w:rPr>
          <w:szCs w:val="22"/>
        </w:rPr>
        <w:t>ommon symptoms are</w:t>
      </w:r>
      <w:r>
        <w:rPr>
          <w:szCs w:val="22"/>
        </w:rPr>
        <w:t>:</w:t>
      </w:r>
    </w:p>
    <w:p w14:paraId="64EBAAFC" w14:textId="77777777" w:rsidR="00C94E64" w:rsidRPr="00661307" w:rsidRDefault="00C94E64" w:rsidP="00C94E64">
      <w:pPr>
        <w:pStyle w:val="ListParagraph"/>
        <w:numPr>
          <w:ilvl w:val="0"/>
          <w:numId w:val="25"/>
        </w:numPr>
        <w:rPr>
          <w:szCs w:val="22"/>
        </w:rPr>
      </w:pPr>
      <w:r w:rsidRPr="006441F7">
        <w:rPr>
          <w:szCs w:val="22"/>
        </w:rPr>
        <w:t>Fever (&gt;</w:t>
      </w:r>
      <w:r>
        <w:rPr>
          <w:szCs w:val="22"/>
        </w:rPr>
        <w:t xml:space="preserve"> </w:t>
      </w:r>
      <w:r w:rsidRPr="006441F7">
        <w:rPr>
          <w:szCs w:val="22"/>
        </w:rPr>
        <w:t>38</w:t>
      </w:r>
      <w:r>
        <w:rPr>
          <w:szCs w:val="22"/>
        </w:rPr>
        <w:t>ºC</w:t>
      </w:r>
      <w:r w:rsidRPr="00661307">
        <w:rPr>
          <w:szCs w:val="22"/>
        </w:rPr>
        <w:t>)</w:t>
      </w:r>
    </w:p>
    <w:p w14:paraId="400B830D" w14:textId="77777777" w:rsidR="00C94E64" w:rsidRPr="006441F7" w:rsidRDefault="00C94E64" w:rsidP="00C94E64">
      <w:pPr>
        <w:pStyle w:val="ListParagraph"/>
        <w:numPr>
          <w:ilvl w:val="0"/>
          <w:numId w:val="25"/>
        </w:numPr>
        <w:rPr>
          <w:szCs w:val="22"/>
        </w:rPr>
      </w:pPr>
      <w:r w:rsidRPr="006441F7">
        <w:rPr>
          <w:szCs w:val="22"/>
        </w:rPr>
        <w:t xml:space="preserve">Cough </w:t>
      </w:r>
    </w:p>
    <w:p w14:paraId="14AF6D15" w14:textId="77777777" w:rsidR="00C94E64" w:rsidRPr="006441F7" w:rsidRDefault="00C94E64" w:rsidP="00C94E64">
      <w:pPr>
        <w:pStyle w:val="ListParagraph"/>
        <w:numPr>
          <w:ilvl w:val="0"/>
          <w:numId w:val="25"/>
        </w:numPr>
        <w:rPr>
          <w:szCs w:val="22"/>
        </w:rPr>
      </w:pPr>
      <w:r w:rsidRPr="006441F7">
        <w:rPr>
          <w:szCs w:val="22"/>
        </w:rPr>
        <w:t>Pain (abdominal, joint</w:t>
      </w:r>
      <w:r>
        <w:rPr>
          <w:szCs w:val="22"/>
        </w:rPr>
        <w:t>,</w:t>
      </w:r>
      <w:r w:rsidRPr="006441F7">
        <w:rPr>
          <w:szCs w:val="22"/>
        </w:rPr>
        <w:t xml:space="preserve"> headache) </w:t>
      </w:r>
    </w:p>
    <w:p w14:paraId="28F86C90" w14:textId="77777777" w:rsidR="00C94E64" w:rsidRPr="006441F7" w:rsidRDefault="00C94E64" w:rsidP="00C94E64">
      <w:pPr>
        <w:pStyle w:val="ListParagraph"/>
        <w:numPr>
          <w:ilvl w:val="0"/>
          <w:numId w:val="25"/>
        </w:numPr>
        <w:rPr>
          <w:szCs w:val="22"/>
        </w:rPr>
      </w:pPr>
      <w:r w:rsidRPr="006441F7">
        <w:rPr>
          <w:szCs w:val="22"/>
        </w:rPr>
        <w:t xml:space="preserve">Shortness of breath </w:t>
      </w:r>
    </w:p>
    <w:p w14:paraId="5D69910D" w14:textId="77777777" w:rsidR="00C94E64" w:rsidRPr="006441F7" w:rsidRDefault="00C94E64" w:rsidP="00C94E64">
      <w:pPr>
        <w:pStyle w:val="ListParagraph"/>
        <w:numPr>
          <w:ilvl w:val="0"/>
          <w:numId w:val="25"/>
        </w:numPr>
        <w:rPr>
          <w:szCs w:val="22"/>
        </w:rPr>
      </w:pPr>
      <w:r w:rsidRPr="006441F7">
        <w:rPr>
          <w:szCs w:val="22"/>
        </w:rPr>
        <w:t xml:space="preserve">Confusion </w:t>
      </w:r>
    </w:p>
    <w:p w14:paraId="35EE772A" w14:textId="77777777" w:rsidR="00C94E64" w:rsidRPr="00DC590C" w:rsidRDefault="00C94E64" w:rsidP="00C94E64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Examination findings</w:t>
      </w:r>
    </w:p>
    <w:p w14:paraId="185E5F20" w14:textId="77777777" w:rsidR="00C94E64" w:rsidRPr="006441F7" w:rsidRDefault="00C94E64" w:rsidP="00C94E64">
      <w:pPr>
        <w:pStyle w:val="Heading2"/>
        <w:rPr>
          <w:rFonts w:cs="Arial"/>
          <w:b w:val="0"/>
          <w:sz w:val="22"/>
          <w:szCs w:val="22"/>
        </w:rPr>
      </w:pPr>
      <w:r w:rsidRPr="006441F7">
        <w:rPr>
          <w:rFonts w:cs="Arial"/>
          <w:b w:val="0"/>
          <w:sz w:val="22"/>
          <w:szCs w:val="22"/>
        </w:rPr>
        <w:t>Depend on</w:t>
      </w:r>
      <w:r>
        <w:rPr>
          <w:rFonts w:cs="Arial"/>
          <w:b w:val="0"/>
          <w:sz w:val="22"/>
          <w:szCs w:val="22"/>
        </w:rPr>
        <w:t xml:space="preserve"> the</w:t>
      </w:r>
      <w:r w:rsidRPr="006441F7">
        <w:rPr>
          <w:rFonts w:cs="Arial"/>
          <w:b w:val="0"/>
          <w:sz w:val="22"/>
          <w:szCs w:val="22"/>
        </w:rPr>
        <w:t xml:space="preserve"> type of sepsis</w:t>
      </w:r>
      <w:r>
        <w:rPr>
          <w:rFonts w:cs="Arial"/>
          <w:b w:val="0"/>
          <w:sz w:val="22"/>
          <w:szCs w:val="22"/>
        </w:rPr>
        <w:t>.</w:t>
      </w:r>
    </w:p>
    <w:p w14:paraId="7774126F" w14:textId="77777777" w:rsidR="00C94E64" w:rsidRDefault="00C94E64" w:rsidP="00C94E64">
      <w:r>
        <w:t>Patients should undergo a full examination including:</w:t>
      </w:r>
    </w:p>
    <w:p w14:paraId="3AF414ED" w14:textId="77777777" w:rsidR="00C94E64" w:rsidRPr="006441F7" w:rsidRDefault="00C94E64" w:rsidP="00C94E64">
      <w:pPr>
        <w:pStyle w:val="ListParagraph"/>
        <w:numPr>
          <w:ilvl w:val="0"/>
          <w:numId w:val="26"/>
        </w:numPr>
        <w:rPr>
          <w:szCs w:val="22"/>
        </w:rPr>
      </w:pPr>
      <w:r w:rsidRPr="006441F7">
        <w:rPr>
          <w:szCs w:val="22"/>
        </w:rPr>
        <w:t>Cardiovascular</w:t>
      </w:r>
    </w:p>
    <w:p w14:paraId="40D39174" w14:textId="77777777" w:rsidR="00C94E64" w:rsidRPr="006441F7" w:rsidRDefault="00C94E64" w:rsidP="00C94E64">
      <w:pPr>
        <w:pStyle w:val="ListParagraph"/>
        <w:numPr>
          <w:ilvl w:val="0"/>
          <w:numId w:val="26"/>
        </w:numPr>
        <w:rPr>
          <w:szCs w:val="22"/>
        </w:rPr>
      </w:pPr>
      <w:r w:rsidRPr="006441F7">
        <w:rPr>
          <w:szCs w:val="22"/>
        </w:rPr>
        <w:t xml:space="preserve">Respiratory </w:t>
      </w:r>
    </w:p>
    <w:p w14:paraId="0F7FE250" w14:textId="77777777" w:rsidR="00C94E64" w:rsidRPr="006441F7" w:rsidRDefault="00C94E64" w:rsidP="00C94E64">
      <w:pPr>
        <w:pStyle w:val="ListParagraph"/>
        <w:numPr>
          <w:ilvl w:val="0"/>
          <w:numId w:val="26"/>
        </w:numPr>
        <w:rPr>
          <w:szCs w:val="22"/>
        </w:rPr>
      </w:pPr>
      <w:r w:rsidRPr="006441F7">
        <w:rPr>
          <w:szCs w:val="22"/>
        </w:rPr>
        <w:t>Abdominal</w:t>
      </w:r>
    </w:p>
    <w:p w14:paraId="3819E25E" w14:textId="77777777" w:rsidR="00C94E64" w:rsidRPr="006441F7" w:rsidRDefault="00C94E64" w:rsidP="00C94E64">
      <w:pPr>
        <w:pStyle w:val="ListParagraph"/>
        <w:numPr>
          <w:ilvl w:val="0"/>
          <w:numId w:val="26"/>
        </w:numPr>
        <w:rPr>
          <w:szCs w:val="22"/>
        </w:rPr>
      </w:pPr>
      <w:r w:rsidRPr="006441F7">
        <w:rPr>
          <w:szCs w:val="22"/>
        </w:rPr>
        <w:t>Ear, nose and throat</w:t>
      </w:r>
    </w:p>
    <w:p w14:paraId="540DF8AE" w14:textId="77777777" w:rsidR="00C94E64" w:rsidRPr="006441F7" w:rsidRDefault="00C94E64" w:rsidP="00C94E64">
      <w:pPr>
        <w:pStyle w:val="ListParagraph"/>
        <w:numPr>
          <w:ilvl w:val="0"/>
          <w:numId w:val="26"/>
        </w:numPr>
        <w:rPr>
          <w:szCs w:val="22"/>
        </w:rPr>
      </w:pPr>
      <w:r w:rsidRPr="006441F7">
        <w:rPr>
          <w:szCs w:val="22"/>
        </w:rPr>
        <w:t xml:space="preserve">General; look for any joint swellings, skin </w:t>
      </w:r>
      <w:proofErr w:type="gramStart"/>
      <w:r w:rsidRPr="006441F7">
        <w:rPr>
          <w:szCs w:val="22"/>
        </w:rPr>
        <w:t>rashes ,</w:t>
      </w:r>
      <w:proofErr w:type="gramEnd"/>
      <w:r w:rsidRPr="006441F7">
        <w:rPr>
          <w:szCs w:val="22"/>
        </w:rPr>
        <w:t xml:space="preserve"> abscess </w:t>
      </w:r>
    </w:p>
    <w:p w14:paraId="3709FE75" w14:textId="77777777" w:rsidR="00C94E64" w:rsidRDefault="00C94E64" w:rsidP="00C94E64">
      <w:pPr>
        <w:pStyle w:val="ListParagraph"/>
        <w:numPr>
          <w:ilvl w:val="0"/>
          <w:numId w:val="26"/>
        </w:numPr>
        <w:rPr>
          <w:szCs w:val="22"/>
        </w:rPr>
      </w:pPr>
      <w:r w:rsidRPr="006441F7">
        <w:rPr>
          <w:szCs w:val="22"/>
        </w:rPr>
        <w:t xml:space="preserve">Neurological; any signs of meningism </w:t>
      </w:r>
    </w:p>
    <w:p w14:paraId="1573A0C7" w14:textId="77777777" w:rsidR="00C94E64" w:rsidRPr="00661307" w:rsidRDefault="00C94E64" w:rsidP="00C94E64">
      <w:pPr>
        <w:rPr>
          <w:szCs w:val="22"/>
        </w:rPr>
      </w:pPr>
      <w:r>
        <w:rPr>
          <w:szCs w:val="22"/>
        </w:rPr>
        <w:t xml:space="preserve">It is very important to look for signs of immunosuppression. </w:t>
      </w:r>
    </w:p>
    <w:p w14:paraId="0FEBB6B5" w14:textId="77777777" w:rsidR="00C94E64" w:rsidRPr="00DC590C" w:rsidRDefault="00C94E64" w:rsidP="00C94E64">
      <w:pPr>
        <w:pStyle w:val="Heading3"/>
        <w:rPr>
          <w:rFonts w:cs="Arial"/>
          <w:szCs w:val="22"/>
        </w:rPr>
      </w:pPr>
      <w:r>
        <w:rPr>
          <w:rFonts w:cs="Arial"/>
          <w:szCs w:val="22"/>
        </w:rPr>
        <w:t>Differential diagnosis</w:t>
      </w:r>
    </w:p>
    <w:p w14:paraId="60CCEB02" w14:textId="77777777" w:rsidR="00C94E64" w:rsidRPr="006441F7" w:rsidRDefault="00C94E64" w:rsidP="00C94E64">
      <w:pPr>
        <w:rPr>
          <w:szCs w:val="22"/>
        </w:rPr>
      </w:pPr>
      <w:r w:rsidRPr="006441F7">
        <w:rPr>
          <w:szCs w:val="22"/>
        </w:rPr>
        <w:t xml:space="preserve">The list is endless! </w:t>
      </w:r>
      <w:r>
        <w:rPr>
          <w:szCs w:val="22"/>
        </w:rPr>
        <w:t>H</w:t>
      </w:r>
      <w:r w:rsidRPr="006441F7">
        <w:rPr>
          <w:szCs w:val="22"/>
        </w:rPr>
        <w:t xml:space="preserve">eart failure, asthma, severe COPD, </w:t>
      </w:r>
      <w:proofErr w:type="spellStart"/>
      <w:r w:rsidRPr="006441F7">
        <w:rPr>
          <w:szCs w:val="22"/>
        </w:rPr>
        <w:t>hypoglycaemia</w:t>
      </w:r>
      <w:proofErr w:type="spellEnd"/>
      <w:r>
        <w:rPr>
          <w:szCs w:val="22"/>
        </w:rPr>
        <w:t xml:space="preserve">, </w:t>
      </w:r>
      <w:r w:rsidRPr="006441F7">
        <w:rPr>
          <w:szCs w:val="22"/>
        </w:rPr>
        <w:t xml:space="preserve">tuberculosis can </w:t>
      </w:r>
      <w:r>
        <w:rPr>
          <w:szCs w:val="22"/>
        </w:rPr>
        <w:t xml:space="preserve">all </w:t>
      </w:r>
      <w:r w:rsidRPr="006441F7">
        <w:rPr>
          <w:szCs w:val="22"/>
        </w:rPr>
        <w:t>present like sepsis</w:t>
      </w:r>
      <w:r>
        <w:rPr>
          <w:szCs w:val="22"/>
        </w:rPr>
        <w:t>.</w:t>
      </w:r>
    </w:p>
    <w:p w14:paraId="3060A0D7" w14:textId="77777777" w:rsidR="00C94E64" w:rsidRPr="00DC590C" w:rsidRDefault="00C94E64" w:rsidP="00C94E64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Management</w:t>
      </w:r>
    </w:p>
    <w:p w14:paraId="06072E47" w14:textId="77777777" w:rsidR="00C94E64" w:rsidRDefault="00C94E64" w:rsidP="00C94E64">
      <w:r>
        <w:t xml:space="preserve">If you think of sepsis, admit to the ward and use the sepsis cards to </w:t>
      </w:r>
      <w:proofErr w:type="spellStart"/>
      <w:r>
        <w:t>prioritise</w:t>
      </w:r>
      <w:proofErr w:type="spellEnd"/>
      <w:r>
        <w:t xml:space="preserve"> care.</w:t>
      </w:r>
    </w:p>
    <w:p w14:paraId="5C8708EC" w14:textId="77777777" w:rsidR="00C94E64" w:rsidRDefault="00C94E64" w:rsidP="00C94E64">
      <w:r>
        <w:t xml:space="preserve">In OPD, you can calculate a </w:t>
      </w:r>
      <w:proofErr w:type="spellStart"/>
      <w:r>
        <w:t>qSOFA</w:t>
      </w:r>
      <w:proofErr w:type="spellEnd"/>
      <w:r>
        <w:t xml:space="preserve"> score. Score 1 for each of:</w:t>
      </w:r>
    </w:p>
    <w:p w14:paraId="436E293D" w14:textId="77777777" w:rsidR="00C94E64" w:rsidRPr="006441F7" w:rsidRDefault="00C94E64" w:rsidP="00C94E64">
      <w:pPr>
        <w:pStyle w:val="ListParagraph"/>
        <w:numPr>
          <w:ilvl w:val="0"/>
          <w:numId w:val="27"/>
        </w:numPr>
        <w:rPr>
          <w:szCs w:val="22"/>
        </w:rPr>
      </w:pPr>
      <w:r w:rsidRPr="006441F7">
        <w:rPr>
          <w:szCs w:val="22"/>
        </w:rPr>
        <w:t xml:space="preserve">Systolic blood pressure (&lt;100mmHg) </w:t>
      </w:r>
    </w:p>
    <w:p w14:paraId="7430EB63" w14:textId="77777777" w:rsidR="00C94E64" w:rsidRPr="006441F7" w:rsidRDefault="00C94E64" w:rsidP="00C94E64">
      <w:pPr>
        <w:pStyle w:val="ListParagraph"/>
        <w:numPr>
          <w:ilvl w:val="0"/>
          <w:numId w:val="27"/>
        </w:numPr>
        <w:rPr>
          <w:szCs w:val="22"/>
        </w:rPr>
      </w:pPr>
      <w:r w:rsidRPr="006441F7">
        <w:rPr>
          <w:szCs w:val="22"/>
        </w:rPr>
        <w:t>Tachypn</w:t>
      </w:r>
      <w:r>
        <w:rPr>
          <w:szCs w:val="22"/>
        </w:rPr>
        <w:t>o</w:t>
      </w:r>
      <w:r w:rsidRPr="006441F7">
        <w:rPr>
          <w:szCs w:val="22"/>
        </w:rPr>
        <w:t>ea (RR &gt;22 per minute)</w:t>
      </w:r>
    </w:p>
    <w:p w14:paraId="13C33A31" w14:textId="77777777" w:rsidR="00C94E64" w:rsidRPr="006441F7" w:rsidRDefault="00C94E64" w:rsidP="00C94E64">
      <w:pPr>
        <w:pStyle w:val="ListParagraph"/>
        <w:numPr>
          <w:ilvl w:val="0"/>
          <w:numId w:val="27"/>
        </w:numPr>
        <w:rPr>
          <w:szCs w:val="22"/>
        </w:rPr>
      </w:pPr>
      <w:r w:rsidRPr="006441F7">
        <w:rPr>
          <w:szCs w:val="22"/>
        </w:rPr>
        <w:t>Altered mental state</w:t>
      </w:r>
    </w:p>
    <w:p w14:paraId="439C1BC7" w14:textId="77777777" w:rsidR="00C94E64" w:rsidRDefault="00C94E64" w:rsidP="00C94E64">
      <w:r>
        <w:t>A score of 2 or more indicates that a doctor should consider sepsis and intervene rapidly.</w:t>
      </w:r>
    </w:p>
    <w:p w14:paraId="4A7DAECE" w14:textId="77777777" w:rsidR="00C94E64" w:rsidRDefault="00C94E64" w:rsidP="00C94E64">
      <w:pPr>
        <w:pStyle w:val="Heading3"/>
      </w:pPr>
      <w:r>
        <w:t>Investigations</w:t>
      </w:r>
    </w:p>
    <w:p w14:paraId="52A801EE" w14:textId="77777777" w:rsidR="00C94E64" w:rsidRPr="006441F7" w:rsidRDefault="00C94E64" w:rsidP="00C94E64">
      <w:pPr>
        <w:pStyle w:val="ListParagraph"/>
        <w:numPr>
          <w:ilvl w:val="0"/>
          <w:numId w:val="28"/>
        </w:numPr>
        <w:rPr>
          <w:szCs w:val="22"/>
        </w:rPr>
      </w:pPr>
      <w:r w:rsidRPr="006441F7">
        <w:rPr>
          <w:szCs w:val="22"/>
        </w:rPr>
        <w:t>FBC, U+E, LFTs, glucose</w:t>
      </w:r>
    </w:p>
    <w:p w14:paraId="125EF349" w14:textId="77777777" w:rsidR="00C94E64" w:rsidRPr="006441F7" w:rsidRDefault="00C94E64" w:rsidP="00C94E64">
      <w:pPr>
        <w:pStyle w:val="ListParagraph"/>
        <w:numPr>
          <w:ilvl w:val="0"/>
          <w:numId w:val="28"/>
        </w:numPr>
        <w:rPr>
          <w:szCs w:val="22"/>
        </w:rPr>
      </w:pPr>
      <w:r w:rsidRPr="006441F7">
        <w:rPr>
          <w:szCs w:val="22"/>
        </w:rPr>
        <w:t>Take 2</w:t>
      </w:r>
      <w:r>
        <w:rPr>
          <w:szCs w:val="22"/>
        </w:rPr>
        <w:t xml:space="preserve"> </w:t>
      </w:r>
      <w:r w:rsidRPr="006441F7">
        <w:rPr>
          <w:szCs w:val="22"/>
        </w:rPr>
        <w:t>x 10mls for blood culture</w:t>
      </w:r>
    </w:p>
    <w:p w14:paraId="5FA7F99B" w14:textId="77777777" w:rsidR="00C94E64" w:rsidRPr="006441F7" w:rsidRDefault="00C94E64" w:rsidP="00C94E64">
      <w:pPr>
        <w:pStyle w:val="ListParagraph"/>
        <w:numPr>
          <w:ilvl w:val="0"/>
          <w:numId w:val="28"/>
        </w:numPr>
        <w:rPr>
          <w:szCs w:val="22"/>
        </w:rPr>
      </w:pPr>
      <w:r w:rsidRPr="006441F7">
        <w:rPr>
          <w:szCs w:val="22"/>
        </w:rPr>
        <w:t xml:space="preserve">Chest x-ray </w:t>
      </w:r>
    </w:p>
    <w:p w14:paraId="4A1F9117" w14:textId="77777777" w:rsidR="00C94E64" w:rsidRPr="006441F7" w:rsidRDefault="00C94E64" w:rsidP="00C94E64">
      <w:pPr>
        <w:pStyle w:val="ListParagraph"/>
        <w:numPr>
          <w:ilvl w:val="0"/>
          <w:numId w:val="28"/>
        </w:numPr>
        <w:rPr>
          <w:szCs w:val="22"/>
        </w:rPr>
      </w:pPr>
      <w:r w:rsidRPr="006441F7">
        <w:rPr>
          <w:szCs w:val="22"/>
        </w:rPr>
        <w:t>Urine dip</w:t>
      </w:r>
    </w:p>
    <w:p w14:paraId="380DFAC5" w14:textId="77777777" w:rsidR="00C94E64" w:rsidRPr="006441F7" w:rsidRDefault="00C94E64" w:rsidP="00C94E64">
      <w:pPr>
        <w:pStyle w:val="ListParagraph"/>
        <w:numPr>
          <w:ilvl w:val="0"/>
          <w:numId w:val="28"/>
        </w:numPr>
        <w:rPr>
          <w:szCs w:val="22"/>
        </w:rPr>
      </w:pPr>
      <w:r w:rsidRPr="006441F7">
        <w:rPr>
          <w:szCs w:val="22"/>
        </w:rPr>
        <w:t xml:space="preserve">HIV test if status unknown </w:t>
      </w:r>
    </w:p>
    <w:p w14:paraId="0B5A2220" w14:textId="77777777" w:rsidR="00C94E64" w:rsidRPr="006441F7" w:rsidRDefault="00C94E64" w:rsidP="00C94E64">
      <w:pPr>
        <w:pStyle w:val="ListParagraph"/>
        <w:numPr>
          <w:ilvl w:val="0"/>
          <w:numId w:val="28"/>
        </w:numPr>
        <w:rPr>
          <w:szCs w:val="22"/>
        </w:rPr>
      </w:pPr>
      <w:r w:rsidRPr="006441F7">
        <w:rPr>
          <w:szCs w:val="22"/>
        </w:rPr>
        <w:t>Lumbar puncture if meningitis suspected and no focal neurological deficit</w:t>
      </w:r>
    </w:p>
    <w:p w14:paraId="68B3CA9D" w14:textId="77777777" w:rsidR="00A818A4" w:rsidRDefault="00A818A4">
      <w:pPr>
        <w:spacing w:after="0"/>
        <w:outlineLvl w:val="9"/>
        <w:rPr>
          <w:rFonts w:eastAsia="Times New Roman" w:cs="Times New Roman"/>
          <w:b/>
          <w:bCs/>
          <w:szCs w:val="26"/>
          <w:u w:val="single"/>
        </w:rPr>
      </w:pPr>
      <w:r>
        <w:br w:type="page"/>
      </w:r>
    </w:p>
    <w:p w14:paraId="1BDBCED7" w14:textId="71ABD914" w:rsidR="00C94E64" w:rsidRPr="006441F7" w:rsidRDefault="00C94E64" w:rsidP="00C94E64">
      <w:pPr>
        <w:pStyle w:val="Heading3"/>
      </w:pPr>
      <w:r w:rsidRPr="006441F7">
        <w:lastRenderedPageBreak/>
        <w:t>Management</w:t>
      </w:r>
    </w:p>
    <w:p w14:paraId="5A9ABDD5" w14:textId="77777777" w:rsidR="00C94E64" w:rsidRPr="006441F7" w:rsidRDefault="00C94E64" w:rsidP="00C94E64">
      <w:pPr>
        <w:rPr>
          <w:szCs w:val="22"/>
        </w:rPr>
      </w:pPr>
      <w:r w:rsidRPr="00A45BA2">
        <w:rPr>
          <w:i/>
          <w:szCs w:val="22"/>
        </w:rPr>
        <w:t>The Golden Hour</w:t>
      </w:r>
      <w:r>
        <w:rPr>
          <w:szCs w:val="22"/>
        </w:rPr>
        <w:t>:</w:t>
      </w:r>
      <w:r w:rsidRPr="006441F7">
        <w:rPr>
          <w:szCs w:val="22"/>
        </w:rPr>
        <w:t xml:space="preserve"> all patients who are septic should have IV fluids, oxygen (if required) and IV antibiotics within the first hour of admission</w:t>
      </w:r>
      <w:r>
        <w:rPr>
          <w:szCs w:val="22"/>
        </w:rPr>
        <w:t>.</w:t>
      </w:r>
    </w:p>
    <w:p w14:paraId="7D718943" w14:textId="77777777" w:rsidR="00C94E64" w:rsidRPr="006441F7" w:rsidRDefault="00C94E64" w:rsidP="00C94E64">
      <w:pPr>
        <w:pStyle w:val="ListParagraph"/>
        <w:numPr>
          <w:ilvl w:val="0"/>
          <w:numId w:val="29"/>
        </w:numPr>
        <w:rPr>
          <w:szCs w:val="22"/>
        </w:rPr>
      </w:pPr>
      <w:r w:rsidRPr="006441F7">
        <w:rPr>
          <w:szCs w:val="22"/>
        </w:rPr>
        <w:t>IV access</w:t>
      </w:r>
    </w:p>
    <w:p w14:paraId="07ABDD55" w14:textId="77777777" w:rsidR="00C94E64" w:rsidRPr="006441F7" w:rsidRDefault="00C94E64" w:rsidP="00C94E64">
      <w:pPr>
        <w:pStyle w:val="ListParagraph"/>
        <w:numPr>
          <w:ilvl w:val="0"/>
          <w:numId w:val="29"/>
        </w:numPr>
        <w:rPr>
          <w:szCs w:val="22"/>
        </w:rPr>
      </w:pPr>
      <w:r w:rsidRPr="006441F7">
        <w:rPr>
          <w:szCs w:val="22"/>
        </w:rPr>
        <w:t xml:space="preserve">Bloods (as above) </w:t>
      </w:r>
    </w:p>
    <w:p w14:paraId="6756C172" w14:textId="77777777" w:rsidR="00C94E64" w:rsidRPr="006441F7" w:rsidRDefault="00C94E64" w:rsidP="00C94E64">
      <w:pPr>
        <w:pStyle w:val="ListParagraph"/>
        <w:numPr>
          <w:ilvl w:val="0"/>
          <w:numId w:val="29"/>
        </w:numPr>
        <w:rPr>
          <w:szCs w:val="22"/>
        </w:rPr>
      </w:pPr>
      <w:r w:rsidRPr="006441F7">
        <w:rPr>
          <w:szCs w:val="22"/>
        </w:rPr>
        <w:t>Assess fluid status</w:t>
      </w:r>
      <w:r>
        <w:rPr>
          <w:szCs w:val="22"/>
        </w:rPr>
        <w:t xml:space="preserve"> – i</w:t>
      </w:r>
      <w:r w:rsidRPr="006441F7">
        <w:rPr>
          <w:szCs w:val="22"/>
        </w:rPr>
        <w:t>f hypotensive</w:t>
      </w:r>
      <w:r>
        <w:rPr>
          <w:szCs w:val="22"/>
        </w:rPr>
        <w:t xml:space="preserve">, </w:t>
      </w:r>
      <w:r w:rsidRPr="006441F7">
        <w:rPr>
          <w:szCs w:val="22"/>
        </w:rPr>
        <w:t xml:space="preserve">fluid challenge of 250-500mls assess response </w:t>
      </w:r>
    </w:p>
    <w:p w14:paraId="06481BC4" w14:textId="77777777" w:rsidR="00C94E64" w:rsidRPr="006441F7" w:rsidRDefault="00C94E64" w:rsidP="00C94E64">
      <w:pPr>
        <w:pStyle w:val="ListParagraph"/>
        <w:numPr>
          <w:ilvl w:val="0"/>
          <w:numId w:val="29"/>
        </w:numPr>
        <w:rPr>
          <w:szCs w:val="22"/>
        </w:rPr>
      </w:pPr>
      <w:r w:rsidRPr="006441F7">
        <w:rPr>
          <w:szCs w:val="22"/>
        </w:rPr>
        <w:t>IV antibiotics</w:t>
      </w:r>
      <w:r>
        <w:rPr>
          <w:szCs w:val="22"/>
        </w:rPr>
        <w:t xml:space="preserve"> – </w:t>
      </w:r>
      <w:r w:rsidRPr="006441F7">
        <w:rPr>
          <w:szCs w:val="22"/>
        </w:rPr>
        <w:t>see below</w:t>
      </w:r>
    </w:p>
    <w:p w14:paraId="175DF084" w14:textId="77777777" w:rsidR="00C94E64" w:rsidRPr="006441F7" w:rsidRDefault="00C94E64" w:rsidP="00C94E64">
      <w:pPr>
        <w:pStyle w:val="ListParagraph"/>
        <w:numPr>
          <w:ilvl w:val="0"/>
          <w:numId w:val="29"/>
        </w:numPr>
        <w:rPr>
          <w:szCs w:val="22"/>
        </w:rPr>
      </w:pPr>
      <w:r w:rsidRPr="006441F7">
        <w:rPr>
          <w:szCs w:val="22"/>
        </w:rPr>
        <w:t xml:space="preserve">At least 1 hourly observations in first few hours of admission </w:t>
      </w:r>
    </w:p>
    <w:p w14:paraId="09E0C848" w14:textId="77777777" w:rsidR="00C94E64" w:rsidRPr="00E51B12" w:rsidRDefault="00C94E64" w:rsidP="00C94E64">
      <w:pPr>
        <w:pStyle w:val="ListParagraph"/>
        <w:numPr>
          <w:ilvl w:val="0"/>
          <w:numId w:val="29"/>
        </w:numPr>
        <w:rPr>
          <w:szCs w:val="22"/>
        </w:rPr>
      </w:pPr>
      <w:r w:rsidRPr="006441F7">
        <w:rPr>
          <w:szCs w:val="22"/>
        </w:rPr>
        <w:t xml:space="preserve">Urinary catheter to monitor fluid status </w:t>
      </w:r>
    </w:p>
    <w:p w14:paraId="0F701AD8" w14:textId="77777777" w:rsidR="00C94E64" w:rsidRPr="00E51B12" w:rsidRDefault="00C94E64" w:rsidP="00C94E64">
      <w:r>
        <w:t xml:space="preserve">The antibiotic given depends on the presumed source of sepsis. 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402"/>
        <w:gridCol w:w="3390"/>
      </w:tblGrid>
      <w:tr w:rsidR="00C94E64" w:rsidRPr="006441F7" w14:paraId="54CE10D2" w14:textId="77777777" w:rsidTr="00BF5278">
        <w:tc>
          <w:tcPr>
            <w:tcW w:w="1985" w:type="dxa"/>
          </w:tcPr>
          <w:p w14:paraId="5AC29C25" w14:textId="77777777" w:rsidR="00C94E64" w:rsidRPr="006441F7" w:rsidRDefault="00C94E64" w:rsidP="00BF5278">
            <w:pPr>
              <w:rPr>
                <w:b/>
                <w:szCs w:val="22"/>
              </w:rPr>
            </w:pPr>
          </w:p>
        </w:tc>
        <w:tc>
          <w:tcPr>
            <w:tcW w:w="3402" w:type="dxa"/>
          </w:tcPr>
          <w:p w14:paraId="76ED22D0" w14:textId="77777777" w:rsidR="00C94E64" w:rsidRPr="006441F7" w:rsidRDefault="00C94E64" w:rsidP="00BF5278">
            <w:pPr>
              <w:rPr>
                <w:b/>
                <w:szCs w:val="22"/>
              </w:rPr>
            </w:pPr>
            <w:r w:rsidRPr="006441F7">
              <w:rPr>
                <w:b/>
                <w:szCs w:val="22"/>
              </w:rPr>
              <w:t>IV therapy</w:t>
            </w:r>
          </w:p>
        </w:tc>
        <w:tc>
          <w:tcPr>
            <w:tcW w:w="3390" w:type="dxa"/>
          </w:tcPr>
          <w:p w14:paraId="025D6A92" w14:textId="77777777" w:rsidR="00C94E64" w:rsidRPr="006441F7" w:rsidRDefault="00C94E64" w:rsidP="00BF5278">
            <w:pPr>
              <w:rPr>
                <w:b/>
                <w:szCs w:val="22"/>
              </w:rPr>
            </w:pPr>
            <w:r w:rsidRPr="006441F7">
              <w:rPr>
                <w:b/>
                <w:szCs w:val="22"/>
              </w:rPr>
              <w:t>Oral therapy</w:t>
            </w:r>
            <w:r>
              <w:rPr>
                <w:b/>
                <w:szCs w:val="22"/>
              </w:rPr>
              <w:t xml:space="preserve"> for step down</w:t>
            </w:r>
          </w:p>
        </w:tc>
      </w:tr>
      <w:tr w:rsidR="00C94E64" w:rsidRPr="006441F7" w14:paraId="00D4E73E" w14:textId="77777777" w:rsidTr="00BF5278">
        <w:tc>
          <w:tcPr>
            <w:tcW w:w="1985" w:type="dxa"/>
          </w:tcPr>
          <w:p w14:paraId="00682176" w14:textId="77777777" w:rsidR="00C94E64" w:rsidRPr="006441F7" w:rsidRDefault="00C94E64" w:rsidP="00BF527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Source unknown</w:t>
            </w:r>
          </w:p>
        </w:tc>
        <w:tc>
          <w:tcPr>
            <w:tcW w:w="3402" w:type="dxa"/>
          </w:tcPr>
          <w:p w14:paraId="35D855D4" w14:textId="77777777" w:rsidR="00C94E64" w:rsidRPr="006441F7" w:rsidRDefault="00C94E64" w:rsidP="00BF5278">
            <w:pPr>
              <w:rPr>
                <w:szCs w:val="22"/>
              </w:rPr>
            </w:pPr>
            <w:r w:rsidRPr="006441F7">
              <w:rPr>
                <w:szCs w:val="22"/>
              </w:rPr>
              <w:t>Ampicillin 1</w:t>
            </w:r>
            <w:r>
              <w:rPr>
                <w:szCs w:val="22"/>
              </w:rPr>
              <w:t xml:space="preserve"> </w:t>
            </w:r>
            <w:r w:rsidRPr="006441F7">
              <w:rPr>
                <w:szCs w:val="22"/>
              </w:rPr>
              <w:t xml:space="preserve">g 8 hourly + Gentamicin </w:t>
            </w:r>
            <w:r>
              <w:rPr>
                <w:szCs w:val="22"/>
              </w:rPr>
              <w:t xml:space="preserve">5-7.5 mg/kg </w:t>
            </w:r>
            <w:r w:rsidRPr="006441F7">
              <w:rPr>
                <w:szCs w:val="22"/>
              </w:rPr>
              <w:t>once daily</w:t>
            </w:r>
          </w:p>
        </w:tc>
        <w:tc>
          <w:tcPr>
            <w:tcW w:w="3390" w:type="dxa"/>
          </w:tcPr>
          <w:p w14:paraId="47617511" w14:textId="77777777" w:rsidR="00C94E64" w:rsidRPr="006441F7" w:rsidRDefault="00C94E64" w:rsidP="00BF5278">
            <w:pPr>
              <w:rPr>
                <w:szCs w:val="22"/>
              </w:rPr>
            </w:pPr>
          </w:p>
        </w:tc>
      </w:tr>
      <w:tr w:rsidR="00C94E64" w:rsidRPr="006441F7" w14:paraId="6C738092" w14:textId="77777777" w:rsidTr="00BF5278">
        <w:tc>
          <w:tcPr>
            <w:tcW w:w="1985" w:type="dxa"/>
          </w:tcPr>
          <w:p w14:paraId="02B7F5BE" w14:textId="77777777" w:rsidR="00C94E64" w:rsidRPr="006441F7" w:rsidRDefault="00C94E64" w:rsidP="00BF5278">
            <w:pPr>
              <w:rPr>
                <w:b/>
                <w:szCs w:val="22"/>
              </w:rPr>
            </w:pPr>
            <w:r w:rsidRPr="006441F7">
              <w:rPr>
                <w:b/>
                <w:szCs w:val="22"/>
              </w:rPr>
              <w:t>Respiratory</w:t>
            </w:r>
          </w:p>
        </w:tc>
        <w:tc>
          <w:tcPr>
            <w:tcW w:w="3402" w:type="dxa"/>
          </w:tcPr>
          <w:p w14:paraId="665B20B0" w14:textId="77777777" w:rsidR="00C94E64" w:rsidRPr="006441F7" w:rsidRDefault="00C94E64" w:rsidP="00BF5278">
            <w:pPr>
              <w:rPr>
                <w:szCs w:val="22"/>
              </w:rPr>
            </w:pPr>
            <w:r w:rsidRPr="006441F7">
              <w:rPr>
                <w:szCs w:val="22"/>
              </w:rPr>
              <w:t>Benzylpenicillin 1.2</w:t>
            </w:r>
            <w:r>
              <w:rPr>
                <w:szCs w:val="22"/>
              </w:rPr>
              <w:t xml:space="preserve"> </w:t>
            </w:r>
            <w:r w:rsidRPr="006441F7">
              <w:rPr>
                <w:szCs w:val="22"/>
              </w:rPr>
              <w:t>g 6 hourly + Chloramphenicol 500</w:t>
            </w:r>
            <w:r>
              <w:rPr>
                <w:szCs w:val="22"/>
              </w:rPr>
              <w:t xml:space="preserve"> </w:t>
            </w:r>
            <w:r w:rsidRPr="006441F7">
              <w:rPr>
                <w:szCs w:val="22"/>
              </w:rPr>
              <w:t>mg 6 hourly</w:t>
            </w:r>
          </w:p>
          <w:p w14:paraId="5101DAC9" w14:textId="77777777" w:rsidR="00C94E64" w:rsidRPr="006441F7" w:rsidRDefault="00C94E64" w:rsidP="00BF5278">
            <w:pPr>
              <w:rPr>
                <w:szCs w:val="22"/>
              </w:rPr>
            </w:pPr>
            <w:r w:rsidRPr="006441F7">
              <w:rPr>
                <w:szCs w:val="22"/>
              </w:rPr>
              <w:t>If atypical suspected</w:t>
            </w:r>
            <w:r>
              <w:rPr>
                <w:szCs w:val="22"/>
              </w:rPr>
              <w:t>,</w:t>
            </w:r>
            <w:r w:rsidRPr="006441F7">
              <w:rPr>
                <w:szCs w:val="22"/>
              </w:rPr>
              <w:t xml:space="preserve"> add azithromycin 500mg OD </w:t>
            </w:r>
          </w:p>
        </w:tc>
        <w:tc>
          <w:tcPr>
            <w:tcW w:w="3390" w:type="dxa"/>
          </w:tcPr>
          <w:p w14:paraId="4F333041" w14:textId="77777777" w:rsidR="00C94E64" w:rsidRPr="006441F7" w:rsidRDefault="00C94E64" w:rsidP="00BF5278">
            <w:pPr>
              <w:rPr>
                <w:szCs w:val="22"/>
              </w:rPr>
            </w:pPr>
            <w:r w:rsidRPr="006441F7">
              <w:rPr>
                <w:szCs w:val="22"/>
              </w:rPr>
              <w:t>Amoxicillin 500</w:t>
            </w:r>
            <w:r>
              <w:rPr>
                <w:szCs w:val="22"/>
              </w:rPr>
              <w:t xml:space="preserve"> </w:t>
            </w:r>
            <w:r w:rsidRPr="006441F7">
              <w:rPr>
                <w:szCs w:val="22"/>
              </w:rPr>
              <w:t xml:space="preserve">mg 8 hourly </w:t>
            </w:r>
          </w:p>
          <w:p w14:paraId="79CF0247" w14:textId="77777777" w:rsidR="00C94E64" w:rsidRPr="006441F7" w:rsidRDefault="00C94E64" w:rsidP="00BF5278">
            <w:pPr>
              <w:rPr>
                <w:szCs w:val="22"/>
              </w:rPr>
            </w:pPr>
            <w:r w:rsidRPr="006441F7">
              <w:rPr>
                <w:szCs w:val="22"/>
              </w:rPr>
              <w:t>OR</w:t>
            </w:r>
          </w:p>
          <w:p w14:paraId="159767BD" w14:textId="77777777" w:rsidR="00C94E64" w:rsidRPr="006441F7" w:rsidRDefault="00C94E64" w:rsidP="00BF5278">
            <w:pPr>
              <w:rPr>
                <w:szCs w:val="22"/>
              </w:rPr>
            </w:pPr>
            <w:r w:rsidRPr="006441F7">
              <w:rPr>
                <w:szCs w:val="22"/>
              </w:rPr>
              <w:t>Doxycycline 200</w:t>
            </w:r>
            <w:r>
              <w:rPr>
                <w:szCs w:val="22"/>
              </w:rPr>
              <w:t xml:space="preserve"> </w:t>
            </w:r>
            <w:r w:rsidRPr="006441F7">
              <w:rPr>
                <w:szCs w:val="22"/>
              </w:rPr>
              <w:t>mg OD</w:t>
            </w:r>
          </w:p>
        </w:tc>
      </w:tr>
      <w:tr w:rsidR="00C94E64" w:rsidRPr="006441F7" w14:paraId="70660F48" w14:textId="77777777" w:rsidTr="00BF5278">
        <w:tc>
          <w:tcPr>
            <w:tcW w:w="1985" w:type="dxa"/>
          </w:tcPr>
          <w:p w14:paraId="261842BF" w14:textId="77777777" w:rsidR="00C94E64" w:rsidRPr="006441F7" w:rsidRDefault="00C94E64" w:rsidP="00BF5278">
            <w:pPr>
              <w:rPr>
                <w:b/>
                <w:szCs w:val="22"/>
              </w:rPr>
            </w:pPr>
            <w:r w:rsidRPr="006441F7">
              <w:rPr>
                <w:b/>
                <w:szCs w:val="22"/>
              </w:rPr>
              <w:t xml:space="preserve">Urinary </w:t>
            </w:r>
          </w:p>
        </w:tc>
        <w:tc>
          <w:tcPr>
            <w:tcW w:w="3402" w:type="dxa"/>
          </w:tcPr>
          <w:p w14:paraId="0BC56DD6" w14:textId="77777777" w:rsidR="00C94E64" w:rsidRPr="006441F7" w:rsidRDefault="00C94E64" w:rsidP="00BF5278">
            <w:pPr>
              <w:rPr>
                <w:szCs w:val="22"/>
              </w:rPr>
            </w:pPr>
            <w:r w:rsidRPr="006441F7">
              <w:rPr>
                <w:szCs w:val="22"/>
              </w:rPr>
              <w:t>Ampicillin 1</w:t>
            </w:r>
            <w:r>
              <w:rPr>
                <w:szCs w:val="22"/>
              </w:rPr>
              <w:t xml:space="preserve"> </w:t>
            </w:r>
            <w:r w:rsidRPr="006441F7">
              <w:rPr>
                <w:szCs w:val="22"/>
              </w:rPr>
              <w:t xml:space="preserve">g 8 hourly + Gentamicin </w:t>
            </w:r>
            <w:r>
              <w:rPr>
                <w:szCs w:val="22"/>
              </w:rPr>
              <w:t xml:space="preserve">5-7.5 mg/kg </w:t>
            </w:r>
            <w:r w:rsidRPr="006441F7">
              <w:rPr>
                <w:szCs w:val="22"/>
              </w:rPr>
              <w:t xml:space="preserve">once daily </w:t>
            </w:r>
          </w:p>
        </w:tc>
        <w:tc>
          <w:tcPr>
            <w:tcW w:w="3390" w:type="dxa"/>
          </w:tcPr>
          <w:p w14:paraId="3013530E" w14:textId="77777777" w:rsidR="00C94E64" w:rsidRPr="006441F7" w:rsidRDefault="00C94E64" w:rsidP="00BF5278">
            <w:pPr>
              <w:rPr>
                <w:szCs w:val="22"/>
              </w:rPr>
            </w:pPr>
            <w:r w:rsidRPr="006441F7">
              <w:rPr>
                <w:szCs w:val="22"/>
              </w:rPr>
              <w:t>Nitrofurantoin 50</w:t>
            </w:r>
            <w:r>
              <w:rPr>
                <w:szCs w:val="22"/>
              </w:rPr>
              <w:t xml:space="preserve"> </w:t>
            </w:r>
            <w:r w:rsidRPr="006441F7">
              <w:rPr>
                <w:szCs w:val="22"/>
              </w:rPr>
              <w:t xml:space="preserve">mg QDS </w:t>
            </w:r>
          </w:p>
        </w:tc>
      </w:tr>
      <w:tr w:rsidR="00C94E64" w:rsidRPr="006441F7" w14:paraId="0A48E4C7" w14:textId="77777777" w:rsidTr="00BF5278">
        <w:tc>
          <w:tcPr>
            <w:tcW w:w="1985" w:type="dxa"/>
          </w:tcPr>
          <w:p w14:paraId="16653D23" w14:textId="77777777" w:rsidR="00C94E64" w:rsidRPr="006441F7" w:rsidRDefault="00C94E64" w:rsidP="00BF5278">
            <w:pPr>
              <w:rPr>
                <w:b/>
                <w:szCs w:val="22"/>
              </w:rPr>
            </w:pPr>
            <w:r w:rsidRPr="006441F7">
              <w:rPr>
                <w:b/>
                <w:szCs w:val="22"/>
              </w:rPr>
              <w:t>Soft tissue</w:t>
            </w:r>
          </w:p>
        </w:tc>
        <w:tc>
          <w:tcPr>
            <w:tcW w:w="3402" w:type="dxa"/>
          </w:tcPr>
          <w:p w14:paraId="44E7247B" w14:textId="77777777" w:rsidR="00C94E64" w:rsidRPr="006441F7" w:rsidRDefault="00C94E64" w:rsidP="00BF5278">
            <w:pPr>
              <w:rPr>
                <w:szCs w:val="22"/>
              </w:rPr>
            </w:pPr>
            <w:r w:rsidRPr="006441F7">
              <w:rPr>
                <w:szCs w:val="22"/>
              </w:rPr>
              <w:t>Cloxacillin 1</w:t>
            </w:r>
            <w:r>
              <w:rPr>
                <w:szCs w:val="22"/>
              </w:rPr>
              <w:t xml:space="preserve"> </w:t>
            </w:r>
            <w:r w:rsidRPr="006441F7">
              <w:rPr>
                <w:szCs w:val="22"/>
              </w:rPr>
              <w:t>g QDS (2</w:t>
            </w:r>
            <w:r>
              <w:rPr>
                <w:szCs w:val="22"/>
              </w:rPr>
              <w:t xml:space="preserve"> </w:t>
            </w:r>
            <w:r w:rsidRPr="006441F7">
              <w:rPr>
                <w:szCs w:val="22"/>
              </w:rPr>
              <w:t xml:space="preserve">g in severe </w:t>
            </w:r>
            <w:proofErr w:type="gramStart"/>
            <w:r w:rsidRPr="006441F7">
              <w:rPr>
                <w:szCs w:val="22"/>
              </w:rPr>
              <w:t>infection )</w:t>
            </w:r>
            <w:proofErr w:type="gramEnd"/>
          </w:p>
          <w:p w14:paraId="726F686F" w14:textId="77777777" w:rsidR="00C94E64" w:rsidRPr="006441F7" w:rsidRDefault="00C94E64" w:rsidP="00BF5278">
            <w:pPr>
              <w:rPr>
                <w:b/>
                <w:szCs w:val="22"/>
              </w:rPr>
            </w:pPr>
            <w:r w:rsidRPr="006441F7">
              <w:rPr>
                <w:szCs w:val="22"/>
              </w:rPr>
              <w:t xml:space="preserve">+ </w:t>
            </w:r>
            <w:proofErr w:type="spellStart"/>
            <w:r w:rsidRPr="006441F7">
              <w:rPr>
                <w:szCs w:val="22"/>
              </w:rPr>
              <w:t>Benzypenicillin</w:t>
            </w:r>
            <w:proofErr w:type="spellEnd"/>
            <w:r w:rsidRPr="006441F7">
              <w:rPr>
                <w:szCs w:val="22"/>
              </w:rPr>
              <w:t xml:space="preserve"> or Ampicillin if severe</w:t>
            </w:r>
          </w:p>
        </w:tc>
        <w:tc>
          <w:tcPr>
            <w:tcW w:w="3390" w:type="dxa"/>
          </w:tcPr>
          <w:p w14:paraId="37065DCA" w14:textId="77777777" w:rsidR="00C94E64" w:rsidRPr="006441F7" w:rsidRDefault="00C94E64" w:rsidP="00BF5278">
            <w:pPr>
              <w:rPr>
                <w:szCs w:val="22"/>
              </w:rPr>
            </w:pPr>
            <w:r w:rsidRPr="006441F7">
              <w:rPr>
                <w:szCs w:val="22"/>
              </w:rPr>
              <w:t>Cloxacillin 500</w:t>
            </w:r>
            <w:r>
              <w:rPr>
                <w:szCs w:val="22"/>
              </w:rPr>
              <w:t xml:space="preserve"> </w:t>
            </w:r>
            <w:r w:rsidRPr="006441F7">
              <w:rPr>
                <w:szCs w:val="22"/>
              </w:rPr>
              <w:t xml:space="preserve">mg QDS </w:t>
            </w:r>
          </w:p>
        </w:tc>
      </w:tr>
      <w:tr w:rsidR="00C94E64" w:rsidRPr="006441F7" w14:paraId="26022143" w14:textId="77777777" w:rsidTr="00BF5278">
        <w:tc>
          <w:tcPr>
            <w:tcW w:w="1985" w:type="dxa"/>
          </w:tcPr>
          <w:p w14:paraId="297D6A54" w14:textId="77777777" w:rsidR="00C94E64" w:rsidRPr="006441F7" w:rsidRDefault="00C94E64" w:rsidP="00BF5278">
            <w:pPr>
              <w:rPr>
                <w:b/>
                <w:szCs w:val="22"/>
              </w:rPr>
            </w:pPr>
            <w:r w:rsidRPr="006441F7">
              <w:rPr>
                <w:b/>
                <w:szCs w:val="22"/>
              </w:rPr>
              <w:t>Meningitis</w:t>
            </w:r>
          </w:p>
        </w:tc>
        <w:tc>
          <w:tcPr>
            <w:tcW w:w="3402" w:type="dxa"/>
          </w:tcPr>
          <w:p w14:paraId="4B64EFA8" w14:textId="77777777" w:rsidR="00C94E64" w:rsidRPr="006441F7" w:rsidRDefault="00C94E64" w:rsidP="00BF5278">
            <w:pPr>
              <w:rPr>
                <w:szCs w:val="22"/>
              </w:rPr>
            </w:pPr>
            <w:r w:rsidRPr="006441F7">
              <w:rPr>
                <w:szCs w:val="22"/>
              </w:rPr>
              <w:t>Ceftriaxone 2</w:t>
            </w:r>
            <w:r>
              <w:rPr>
                <w:szCs w:val="22"/>
              </w:rPr>
              <w:t xml:space="preserve"> </w:t>
            </w:r>
            <w:r w:rsidRPr="006441F7">
              <w:rPr>
                <w:szCs w:val="22"/>
              </w:rPr>
              <w:t xml:space="preserve">g 12 hourly for 14 days depending on organism </w:t>
            </w:r>
          </w:p>
        </w:tc>
        <w:tc>
          <w:tcPr>
            <w:tcW w:w="3390" w:type="dxa"/>
          </w:tcPr>
          <w:p w14:paraId="7A4AE362" w14:textId="77777777" w:rsidR="00C94E64" w:rsidRPr="006441F7" w:rsidRDefault="00C94E64" w:rsidP="00BF5278">
            <w:pPr>
              <w:rPr>
                <w:szCs w:val="22"/>
              </w:rPr>
            </w:pPr>
          </w:p>
        </w:tc>
      </w:tr>
      <w:tr w:rsidR="00C94E64" w:rsidRPr="006441F7" w14:paraId="68EEAA01" w14:textId="77777777" w:rsidTr="00BF5278">
        <w:tc>
          <w:tcPr>
            <w:tcW w:w="1985" w:type="dxa"/>
          </w:tcPr>
          <w:p w14:paraId="3AC2C827" w14:textId="77777777" w:rsidR="00C94E64" w:rsidRPr="006441F7" w:rsidRDefault="00C94E64" w:rsidP="00BF5278">
            <w:pPr>
              <w:rPr>
                <w:b/>
                <w:szCs w:val="22"/>
              </w:rPr>
            </w:pPr>
            <w:r w:rsidRPr="006441F7">
              <w:rPr>
                <w:b/>
                <w:szCs w:val="22"/>
              </w:rPr>
              <w:t xml:space="preserve">Abdominal sepsis </w:t>
            </w:r>
          </w:p>
        </w:tc>
        <w:tc>
          <w:tcPr>
            <w:tcW w:w="3402" w:type="dxa"/>
          </w:tcPr>
          <w:p w14:paraId="5D855E93" w14:textId="77777777" w:rsidR="00C94E64" w:rsidRPr="006441F7" w:rsidRDefault="00C94E64" w:rsidP="00BF5278">
            <w:pPr>
              <w:rPr>
                <w:szCs w:val="22"/>
              </w:rPr>
            </w:pPr>
            <w:r w:rsidRPr="006441F7">
              <w:rPr>
                <w:szCs w:val="22"/>
              </w:rPr>
              <w:t>Triple therapy; Ampicillin 1</w:t>
            </w:r>
            <w:r>
              <w:rPr>
                <w:szCs w:val="22"/>
              </w:rPr>
              <w:t xml:space="preserve"> </w:t>
            </w:r>
            <w:r w:rsidRPr="006441F7">
              <w:rPr>
                <w:szCs w:val="22"/>
              </w:rPr>
              <w:t xml:space="preserve">g 8 hourly + Gentamicin </w:t>
            </w:r>
            <w:r>
              <w:rPr>
                <w:szCs w:val="22"/>
              </w:rPr>
              <w:t xml:space="preserve">5-7.5 mg/kg </w:t>
            </w:r>
            <w:r w:rsidRPr="006441F7">
              <w:rPr>
                <w:szCs w:val="22"/>
              </w:rPr>
              <w:t>OD + Metronidazole 500</w:t>
            </w:r>
            <w:r>
              <w:rPr>
                <w:szCs w:val="22"/>
              </w:rPr>
              <w:t xml:space="preserve"> </w:t>
            </w:r>
            <w:r w:rsidRPr="006441F7">
              <w:rPr>
                <w:szCs w:val="22"/>
              </w:rPr>
              <w:t>mg TDS</w:t>
            </w:r>
          </w:p>
        </w:tc>
        <w:tc>
          <w:tcPr>
            <w:tcW w:w="3390" w:type="dxa"/>
          </w:tcPr>
          <w:p w14:paraId="608A2882" w14:textId="77777777" w:rsidR="00C94E64" w:rsidRPr="006441F7" w:rsidRDefault="00C94E64" w:rsidP="00BF5278">
            <w:pPr>
              <w:rPr>
                <w:szCs w:val="22"/>
              </w:rPr>
            </w:pPr>
            <w:r w:rsidRPr="006441F7">
              <w:rPr>
                <w:szCs w:val="22"/>
              </w:rPr>
              <w:t xml:space="preserve">Depends on source; </w:t>
            </w:r>
            <w:proofErr w:type="spellStart"/>
            <w:r w:rsidRPr="006441F7">
              <w:rPr>
                <w:szCs w:val="22"/>
              </w:rPr>
              <w:t>e.</w:t>
            </w:r>
            <w:proofErr w:type="gramStart"/>
            <w:r w:rsidRPr="006441F7">
              <w:rPr>
                <w:szCs w:val="22"/>
              </w:rPr>
              <w:t>g.cholecystitis</w:t>
            </w:r>
            <w:proofErr w:type="spellEnd"/>
            <w:proofErr w:type="gramEnd"/>
            <w:r w:rsidRPr="006441F7">
              <w:rPr>
                <w:szCs w:val="22"/>
              </w:rPr>
              <w:t xml:space="preserve">; amoxicillin and metronidazole </w:t>
            </w:r>
          </w:p>
          <w:p w14:paraId="2F40EDC7" w14:textId="77777777" w:rsidR="00C94E64" w:rsidRPr="006441F7" w:rsidRDefault="00C94E64" w:rsidP="00BF5278">
            <w:pPr>
              <w:rPr>
                <w:szCs w:val="22"/>
              </w:rPr>
            </w:pPr>
            <w:r w:rsidRPr="006441F7">
              <w:rPr>
                <w:szCs w:val="22"/>
              </w:rPr>
              <w:t xml:space="preserve">Spontaneous bacterial peritonitis; ciprofloxacin and metronidazole </w:t>
            </w:r>
          </w:p>
        </w:tc>
      </w:tr>
    </w:tbl>
    <w:p w14:paraId="26FCE9D7" w14:textId="77777777" w:rsidR="00C94E64" w:rsidRPr="00E51B12" w:rsidRDefault="00C94E64" w:rsidP="00C94E64">
      <w:pPr>
        <w:rPr>
          <w:b/>
          <w:szCs w:val="22"/>
        </w:rPr>
      </w:pPr>
      <w:r>
        <w:rPr>
          <w:b/>
          <w:szCs w:val="22"/>
        </w:rPr>
        <w:t>Notes:</w:t>
      </w:r>
    </w:p>
    <w:p w14:paraId="4FA3B226" w14:textId="77777777" w:rsidR="00C94E64" w:rsidRDefault="00C94E64" w:rsidP="00C94E64">
      <w:pPr>
        <w:pStyle w:val="ListParagraph"/>
        <w:numPr>
          <w:ilvl w:val="0"/>
          <w:numId w:val="29"/>
        </w:numPr>
        <w:rPr>
          <w:szCs w:val="22"/>
        </w:rPr>
      </w:pPr>
      <w:r>
        <w:rPr>
          <w:szCs w:val="22"/>
        </w:rPr>
        <w:t xml:space="preserve">Gentamicin – one dose can be given before the renal function is known, but further doses should only be continued if renal function is normal. There are very few circumstances where a course should continue beyond 5 days. </w:t>
      </w:r>
    </w:p>
    <w:p w14:paraId="55F63BDD" w14:textId="77777777" w:rsidR="00C94E64" w:rsidRPr="006F0A1F" w:rsidRDefault="00C94E64" w:rsidP="00C94E64">
      <w:pPr>
        <w:pStyle w:val="ListParagraph"/>
        <w:numPr>
          <w:ilvl w:val="0"/>
          <w:numId w:val="29"/>
        </w:numPr>
        <w:rPr>
          <w:szCs w:val="22"/>
        </w:rPr>
      </w:pPr>
      <w:r>
        <w:rPr>
          <w:szCs w:val="22"/>
        </w:rPr>
        <w:t xml:space="preserve">Ceftriaxone – is often used as a second line option where there seems to be a failure to respond to first line medications. If there is no clear diagnosis, it should usually be stopped after 5 or at most 7 days. </w:t>
      </w:r>
    </w:p>
    <w:p w14:paraId="626361E1" w14:textId="77777777" w:rsidR="00C94E64" w:rsidRDefault="00C94E64" w:rsidP="00C94E64">
      <w:pPr>
        <w:pStyle w:val="ListParagraph"/>
        <w:numPr>
          <w:ilvl w:val="0"/>
          <w:numId w:val="29"/>
        </w:numPr>
        <w:rPr>
          <w:szCs w:val="22"/>
        </w:rPr>
      </w:pPr>
      <w:r w:rsidRPr="006F0A1F">
        <w:rPr>
          <w:szCs w:val="22"/>
        </w:rPr>
        <w:t xml:space="preserve">If not responding </w:t>
      </w:r>
      <w:r>
        <w:rPr>
          <w:szCs w:val="22"/>
        </w:rPr>
        <w:t>–</w:t>
      </w:r>
      <w:r w:rsidRPr="006F0A1F">
        <w:rPr>
          <w:szCs w:val="22"/>
        </w:rPr>
        <w:t xml:space="preserve"> look for </w:t>
      </w:r>
      <w:r>
        <w:rPr>
          <w:szCs w:val="22"/>
        </w:rPr>
        <w:t>a reason</w:t>
      </w:r>
      <w:r w:rsidRPr="006F0A1F">
        <w:rPr>
          <w:szCs w:val="22"/>
        </w:rPr>
        <w:t xml:space="preserve"> and consider changing </w:t>
      </w:r>
      <w:r>
        <w:rPr>
          <w:szCs w:val="22"/>
        </w:rPr>
        <w:t>the antibiotics.</w:t>
      </w:r>
    </w:p>
    <w:p w14:paraId="19AED15A" w14:textId="77777777" w:rsidR="00C94E64" w:rsidRPr="00E51B12" w:rsidRDefault="00C94E64" w:rsidP="00C94E64">
      <w:pPr>
        <w:pStyle w:val="ListParagraph"/>
        <w:numPr>
          <w:ilvl w:val="0"/>
          <w:numId w:val="29"/>
        </w:numPr>
        <w:rPr>
          <w:szCs w:val="22"/>
        </w:rPr>
      </w:pPr>
      <w:r w:rsidRPr="006F0A1F">
        <w:rPr>
          <w:szCs w:val="22"/>
        </w:rPr>
        <w:lastRenderedPageBreak/>
        <w:t>Blood culture</w:t>
      </w:r>
      <w:r>
        <w:rPr>
          <w:szCs w:val="22"/>
        </w:rPr>
        <w:t>s</w:t>
      </w:r>
      <w:r w:rsidRPr="006F0A1F">
        <w:rPr>
          <w:szCs w:val="22"/>
        </w:rPr>
        <w:t xml:space="preserve"> should be followed up after 48 hours </w:t>
      </w:r>
      <w:r>
        <w:rPr>
          <w:szCs w:val="22"/>
        </w:rPr>
        <w:t xml:space="preserve">with a phone call to </w:t>
      </w:r>
      <w:proofErr w:type="gramStart"/>
      <w:r>
        <w:rPr>
          <w:szCs w:val="22"/>
        </w:rPr>
        <w:t xml:space="preserve">the </w:t>
      </w:r>
      <w:r w:rsidRPr="006F0A1F">
        <w:rPr>
          <w:szCs w:val="22"/>
        </w:rPr>
        <w:t xml:space="preserve"> microbiology</w:t>
      </w:r>
      <w:proofErr w:type="gramEnd"/>
      <w:r w:rsidRPr="006F0A1F">
        <w:rPr>
          <w:szCs w:val="22"/>
        </w:rPr>
        <w:t xml:space="preserve"> lab</w:t>
      </w:r>
      <w:r>
        <w:rPr>
          <w:szCs w:val="22"/>
        </w:rPr>
        <w:t>.</w:t>
      </w:r>
    </w:p>
    <w:p w14:paraId="62A230A7" w14:textId="77777777" w:rsidR="00C94E64" w:rsidRPr="00E51B12" w:rsidRDefault="00C94E64" w:rsidP="00C94E64">
      <w:pPr>
        <w:pStyle w:val="ListParagraph"/>
        <w:numPr>
          <w:ilvl w:val="0"/>
          <w:numId w:val="29"/>
        </w:numPr>
        <w:rPr>
          <w:szCs w:val="22"/>
        </w:rPr>
      </w:pPr>
      <w:r w:rsidRPr="006F0A1F">
        <w:rPr>
          <w:szCs w:val="22"/>
        </w:rPr>
        <w:t>If after 48 hours</w:t>
      </w:r>
      <w:r>
        <w:rPr>
          <w:szCs w:val="22"/>
        </w:rPr>
        <w:t>, there is no clear diagnosis and the</w:t>
      </w:r>
      <w:r w:rsidRPr="006F0A1F">
        <w:rPr>
          <w:szCs w:val="22"/>
        </w:rPr>
        <w:t xml:space="preserve"> patient is </w:t>
      </w:r>
      <w:r>
        <w:rPr>
          <w:szCs w:val="22"/>
        </w:rPr>
        <w:t xml:space="preserve">clinically improved and </w:t>
      </w:r>
      <w:r w:rsidRPr="006F0A1F">
        <w:rPr>
          <w:szCs w:val="22"/>
        </w:rPr>
        <w:t>stable consider switching to oral</w:t>
      </w:r>
      <w:r>
        <w:rPr>
          <w:szCs w:val="22"/>
        </w:rPr>
        <w:t xml:space="preserve"> antibiotics. </w:t>
      </w:r>
    </w:p>
    <w:p w14:paraId="03315109" w14:textId="77777777" w:rsidR="00C94E64" w:rsidRPr="00DC590C" w:rsidRDefault="00C94E64" w:rsidP="00C94E64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Key Issues for Nursing care</w:t>
      </w:r>
    </w:p>
    <w:p w14:paraId="15FE7BFF" w14:textId="77777777" w:rsidR="00C94E64" w:rsidRPr="00D74743" w:rsidRDefault="00C94E64" w:rsidP="00D74743">
      <w:pPr>
        <w:pStyle w:val="ListParagraph"/>
        <w:numPr>
          <w:ilvl w:val="0"/>
          <w:numId w:val="32"/>
        </w:numPr>
        <w:rPr>
          <w:szCs w:val="22"/>
        </w:rPr>
      </w:pPr>
      <w:r w:rsidRPr="00D74743">
        <w:rPr>
          <w:szCs w:val="22"/>
        </w:rPr>
        <w:t>The Golden Hour – Make sure antibiotics and fluids are given within the first hour.</w:t>
      </w:r>
    </w:p>
    <w:p w14:paraId="5EE7A22E" w14:textId="77777777" w:rsidR="00C94E64" w:rsidRPr="00D74743" w:rsidRDefault="00C94E64" w:rsidP="00D74743">
      <w:pPr>
        <w:pStyle w:val="ListParagraph"/>
        <w:numPr>
          <w:ilvl w:val="0"/>
          <w:numId w:val="32"/>
        </w:numPr>
        <w:rPr>
          <w:szCs w:val="22"/>
        </w:rPr>
      </w:pPr>
      <w:r w:rsidRPr="00D74743">
        <w:rPr>
          <w:szCs w:val="22"/>
        </w:rPr>
        <w:t xml:space="preserve">Monitor </w:t>
      </w:r>
      <w:proofErr w:type="gramStart"/>
      <w:r w:rsidRPr="00D74743">
        <w:rPr>
          <w:szCs w:val="22"/>
        </w:rPr>
        <w:t>patients  using</w:t>
      </w:r>
      <w:proofErr w:type="gramEnd"/>
      <w:r w:rsidRPr="00D74743">
        <w:rPr>
          <w:szCs w:val="22"/>
        </w:rPr>
        <w:t xml:space="preserve"> the Early Warning Score.</w:t>
      </w:r>
    </w:p>
    <w:p w14:paraId="7745A68F" w14:textId="77777777" w:rsidR="00C94E64" w:rsidRPr="00DC590C" w:rsidRDefault="00C94E64" w:rsidP="00C94E64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References</w:t>
      </w:r>
    </w:p>
    <w:p w14:paraId="4613B2B6" w14:textId="77777777" w:rsidR="00C94E64" w:rsidRPr="0025710A" w:rsidRDefault="00C94E64" w:rsidP="00C94E64">
      <w:pPr>
        <w:pStyle w:val="Heading2"/>
        <w:rPr>
          <w:rFonts w:cs="Arial"/>
          <w:b w:val="0"/>
          <w:sz w:val="22"/>
          <w:szCs w:val="22"/>
        </w:rPr>
      </w:pPr>
      <w:r w:rsidRPr="006441F7">
        <w:rPr>
          <w:rFonts w:cs="Arial"/>
          <w:b w:val="0"/>
          <w:sz w:val="22"/>
          <w:szCs w:val="22"/>
        </w:rPr>
        <w:t xml:space="preserve">Sepsis; </w:t>
      </w:r>
      <w:proofErr w:type="gramStart"/>
      <w:r w:rsidRPr="006441F7">
        <w:rPr>
          <w:rFonts w:cs="Arial"/>
          <w:b w:val="0"/>
          <w:sz w:val="22"/>
          <w:szCs w:val="22"/>
        </w:rPr>
        <w:t>recognition ,</w:t>
      </w:r>
      <w:proofErr w:type="gramEnd"/>
      <w:r w:rsidRPr="006441F7">
        <w:rPr>
          <w:rFonts w:cs="Arial"/>
          <w:b w:val="0"/>
          <w:sz w:val="22"/>
          <w:szCs w:val="22"/>
        </w:rPr>
        <w:t xml:space="preserve"> diagnosis and early Management. </w:t>
      </w:r>
      <w:proofErr w:type="gramStart"/>
      <w:r w:rsidRPr="006441F7">
        <w:rPr>
          <w:rFonts w:cs="Arial"/>
          <w:b w:val="0"/>
          <w:sz w:val="22"/>
          <w:szCs w:val="22"/>
        </w:rPr>
        <w:t>NICE guidelines,</w:t>
      </w:r>
      <w:proofErr w:type="gramEnd"/>
      <w:r w:rsidRPr="006441F7">
        <w:rPr>
          <w:rFonts w:cs="Arial"/>
          <w:b w:val="0"/>
          <w:sz w:val="22"/>
          <w:szCs w:val="22"/>
        </w:rPr>
        <w:t xml:space="preserve"> published July 2016. Available at </w:t>
      </w:r>
      <w:hyperlink r:id="rId7" w:anchor="stratifying-risk-of-severe-illness-or-death-from-sepsis" w:history="1">
        <w:r w:rsidRPr="00C2069B">
          <w:rPr>
            <w:rStyle w:val="Hyperlink"/>
            <w:rFonts w:cs="Arial"/>
            <w:b w:val="0"/>
            <w:sz w:val="22"/>
            <w:szCs w:val="22"/>
          </w:rPr>
          <w:t>https://www.nice.org.uk/guidance/NG51/chapter/Recommendations#stratifying-risk-of-severe-illness-or-death-from-sepsis</w:t>
        </w:r>
      </w:hyperlink>
      <w:r w:rsidRPr="006441F7">
        <w:rPr>
          <w:rFonts w:cs="Arial"/>
          <w:b w:val="0"/>
          <w:sz w:val="22"/>
          <w:szCs w:val="22"/>
        </w:rPr>
        <w:t xml:space="preserve"> </w:t>
      </w:r>
    </w:p>
    <w:p w14:paraId="7CBBC635" w14:textId="77777777" w:rsidR="00C94E64" w:rsidRPr="006441F7" w:rsidRDefault="00C94E64" w:rsidP="00C94E64">
      <w:pPr>
        <w:rPr>
          <w:szCs w:val="22"/>
        </w:rPr>
      </w:pPr>
      <w:r w:rsidRPr="006441F7">
        <w:rPr>
          <w:szCs w:val="22"/>
        </w:rPr>
        <w:t xml:space="preserve">SIRS, </w:t>
      </w:r>
      <w:proofErr w:type="spellStart"/>
      <w:r w:rsidRPr="006441F7">
        <w:rPr>
          <w:szCs w:val="22"/>
        </w:rPr>
        <w:t>qSOFA</w:t>
      </w:r>
      <w:proofErr w:type="spellEnd"/>
      <w:r w:rsidRPr="006441F7">
        <w:rPr>
          <w:szCs w:val="22"/>
        </w:rPr>
        <w:t xml:space="preserve"> and new Sepsis definition. </w:t>
      </w:r>
      <w:proofErr w:type="spellStart"/>
      <w:r w:rsidRPr="006441F7">
        <w:rPr>
          <w:szCs w:val="22"/>
        </w:rPr>
        <w:t>Marik</w:t>
      </w:r>
      <w:proofErr w:type="spellEnd"/>
      <w:r w:rsidRPr="006441F7">
        <w:rPr>
          <w:szCs w:val="22"/>
        </w:rPr>
        <w:t xml:space="preserve"> P, </w:t>
      </w:r>
      <w:proofErr w:type="spellStart"/>
      <w:r w:rsidRPr="006441F7">
        <w:rPr>
          <w:szCs w:val="22"/>
        </w:rPr>
        <w:t>Taeb</w:t>
      </w:r>
      <w:proofErr w:type="spellEnd"/>
      <w:r w:rsidRPr="006441F7">
        <w:rPr>
          <w:szCs w:val="22"/>
        </w:rPr>
        <w:t xml:space="preserve"> A. Journal of </w:t>
      </w:r>
      <w:proofErr w:type="spellStart"/>
      <w:r w:rsidRPr="006441F7">
        <w:rPr>
          <w:szCs w:val="22"/>
        </w:rPr>
        <w:t>Throacic</w:t>
      </w:r>
      <w:proofErr w:type="spellEnd"/>
      <w:r w:rsidRPr="006441F7">
        <w:rPr>
          <w:szCs w:val="22"/>
        </w:rPr>
        <w:t xml:space="preserve"> disease, 2017 Apr; 9(4): 943-945. Available at </w:t>
      </w:r>
      <w:hyperlink r:id="rId8" w:history="1">
        <w:r w:rsidRPr="006441F7">
          <w:rPr>
            <w:rStyle w:val="Hyperlink"/>
            <w:szCs w:val="22"/>
          </w:rPr>
          <w:t>https://www.ncbi.nlm.nih.gov/pmc/articles/PMC5418298/</w:t>
        </w:r>
      </w:hyperlink>
      <w:r w:rsidRPr="006441F7">
        <w:rPr>
          <w:szCs w:val="22"/>
        </w:rPr>
        <w:t xml:space="preserve"> </w:t>
      </w:r>
    </w:p>
    <w:p w14:paraId="4AAFD424" w14:textId="77777777" w:rsidR="00C94E64" w:rsidRPr="0025710A" w:rsidRDefault="00C94E64" w:rsidP="00C94E64">
      <w:pPr>
        <w:rPr>
          <w:szCs w:val="22"/>
        </w:rPr>
      </w:pPr>
      <w:proofErr w:type="spellStart"/>
      <w:r w:rsidRPr="006441F7">
        <w:rPr>
          <w:szCs w:val="22"/>
        </w:rPr>
        <w:t>qSOFA</w:t>
      </w:r>
      <w:proofErr w:type="spellEnd"/>
      <w:r w:rsidRPr="006441F7">
        <w:rPr>
          <w:szCs w:val="22"/>
        </w:rPr>
        <w:t xml:space="preserve"> Score for Patients with Sepsis in </w:t>
      </w:r>
      <w:proofErr w:type="gramStart"/>
      <w:r w:rsidRPr="006441F7">
        <w:rPr>
          <w:szCs w:val="22"/>
        </w:rPr>
        <w:t>Low and Middle Income</w:t>
      </w:r>
      <w:proofErr w:type="gramEnd"/>
      <w:r w:rsidRPr="006441F7">
        <w:rPr>
          <w:szCs w:val="22"/>
        </w:rPr>
        <w:t xml:space="preserve"> countries. Adhikari N, </w:t>
      </w:r>
      <w:proofErr w:type="spellStart"/>
      <w:r w:rsidRPr="006441F7">
        <w:rPr>
          <w:szCs w:val="22"/>
        </w:rPr>
        <w:t>Rubenfeld</w:t>
      </w:r>
      <w:proofErr w:type="spellEnd"/>
      <w:r w:rsidRPr="006441F7">
        <w:rPr>
          <w:szCs w:val="22"/>
        </w:rPr>
        <w:t xml:space="preserve"> D. JAMA, published online May 2018 DOI 10.1001/jama.2018.6413. Available at </w:t>
      </w:r>
      <w:hyperlink r:id="rId9" w:history="1">
        <w:r w:rsidRPr="006441F7">
          <w:rPr>
            <w:rStyle w:val="Hyperlink"/>
            <w:szCs w:val="22"/>
          </w:rPr>
          <w:t>https://jamanetwork.com/journals/jama/fullarticle/2681800</w:t>
        </w:r>
      </w:hyperlink>
      <w:r w:rsidRPr="006441F7">
        <w:rPr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C94E64" w:rsidRPr="00515546" w14:paraId="1512C780" w14:textId="77777777" w:rsidTr="00BF5278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66A50B4" w14:textId="77777777" w:rsidR="00C94E64" w:rsidRPr="00515546" w:rsidRDefault="00C94E64" w:rsidP="00BF5278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7A6EB3F" w14:textId="77777777" w:rsidR="00C94E64" w:rsidRPr="00515546" w:rsidRDefault="00C94E64" w:rsidP="00BF5278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>
              <w:rPr>
                <w:szCs w:val="22"/>
              </w:rPr>
              <w:t>Caitlin Jones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699BB244" w14:textId="77777777" w:rsidR="00C94E64" w:rsidRPr="00515546" w:rsidRDefault="00C94E64" w:rsidP="00BF5278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>
              <w:rPr>
                <w:szCs w:val="22"/>
              </w:rPr>
              <w:t>31/05/2018</w:t>
            </w:r>
          </w:p>
        </w:tc>
      </w:tr>
      <w:tr w:rsidR="00C94E64" w:rsidRPr="00515546" w14:paraId="47127989" w14:textId="77777777" w:rsidTr="00BF5278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0C7C4974" w14:textId="77777777" w:rsidR="00C94E64" w:rsidRPr="00515546" w:rsidRDefault="00C94E64" w:rsidP="00BF5278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71A935A" w14:textId="77777777" w:rsidR="00C94E64" w:rsidRPr="00515546" w:rsidRDefault="00C94E64" w:rsidP="00BF5278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>
              <w:rPr>
                <w:szCs w:val="22"/>
              </w:rPr>
              <w:t>Karen Forrest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71939D9D" w14:textId="77777777" w:rsidR="00C94E64" w:rsidRPr="00515546" w:rsidRDefault="00C94E64" w:rsidP="00BF5278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>
              <w:rPr>
                <w:szCs w:val="22"/>
              </w:rPr>
              <w:t>14/06/2018</w:t>
            </w:r>
          </w:p>
        </w:tc>
      </w:tr>
      <w:tr w:rsidR="00C94E64" w:rsidRPr="00515546" w14:paraId="2445B2B2" w14:textId="77777777" w:rsidTr="00BF5278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ACD4D05" w14:textId="77777777" w:rsidR="00C94E64" w:rsidRPr="00515546" w:rsidRDefault="00C94E64" w:rsidP="00BF5278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11080E6" w14:textId="77777777" w:rsidR="00C94E64" w:rsidRPr="00515546" w:rsidRDefault="00C94E64" w:rsidP="00BF5278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112DC75B" w14:textId="77777777" w:rsidR="00C94E64" w:rsidRPr="00515546" w:rsidRDefault="00C94E64" w:rsidP="00BF5278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C94E64" w:rsidRPr="00515546" w14:paraId="7CABF60B" w14:textId="77777777" w:rsidTr="00BF5278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0E518D4" w14:textId="77777777" w:rsidR="00C94E64" w:rsidRPr="00515546" w:rsidRDefault="00C94E64" w:rsidP="00BF5278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FF63F68" w14:textId="77777777" w:rsidR="00C94E64" w:rsidRPr="00515546" w:rsidRDefault="00C94E64" w:rsidP="00BF5278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74EB29B5" w14:textId="62B6B541" w:rsidR="00C94E64" w:rsidRPr="00515546" w:rsidRDefault="00C94E64" w:rsidP="00BF5278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 xml:space="preserve">31 </w:t>
            </w:r>
            <w:r w:rsidR="00E53AFE">
              <w:rPr>
                <w:szCs w:val="22"/>
              </w:rPr>
              <w:t>July</w:t>
            </w:r>
            <w:r>
              <w:rPr>
                <w:szCs w:val="22"/>
              </w:rPr>
              <w:t xml:space="preserve"> 2020</w:t>
            </w:r>
          </w:p>
        </w:tc>
      </w:tr>
      <w:tr w:rsidR="00B90093" w:rsidRPr="00515546" w14:paraId="23B0EAD4" w14:textId="77777777" w:rsidTr="00BF5278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71D2B8C" w14:textId="551B7FCA" w:rsidR="00B90093" w:rsidRPr="00515546" w:rsidRDefault="00B90093" w:rsidP="00BF5278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651C76D8" w14:textId="37C477F7" w:rsidR="00B90093" w:rsidRPr="00515546" w:rsidRDefault="00B90093" w:rsidP="00BF5278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Executive summary added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10082645" w14:textId="7F6FBEA0" w:rsidR="00B90093" w:rsidRDefault="00B90093" w:rsidP="00BF5278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July 2020</w:t>
            </w:r>
          </w:p>
        </w:tc>
      </w:tr>
      <w:tr w:rsidR="00C94E64" w:rsidRPr="00515546" w14:paraId="7724CD1F" w14:textId="77777777" w:rsidTr="00BF5278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C0AF669" w14:textId="77777777" w:rsidR="00C94E64" w:rsidRPr="00515546" w:rsidRDefault="00C94E64" w:rsidP="00BF5278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B9C0211" w14:textId="77777777" w:rsidR="00C94E64" w:rsidRPr="00515546" w:rsidRDefault="00C94E64" w:rsidP="00BF5278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2B0843FB" w14:textId="77777777" w:rsidR="00C94E64" w:rsidRPr="00515546" w:rsidRDefault="00C94E64" w:rsidP="00BF5278">
            <w:pPr>
              <w:spacing w:after="0"/>
              <w:rPr>
                <w:b/>
                <w:szCs w:val="22"/>
              </w:rPr>
            </w:pPr>
          </w:p>
        </w:tc>
      </w:tr>
    </w:tbl>
    <w:p w14:paraId="59DE0F67" w14:textId="77777777" w:rsidR="00C94E64" w:rsidRPr="00CC3CF5" w:rsidRDefault="00C94E64" w:rsidP="00C94E64">
      <w:pPr>
        <w:rPr>
          <w:szCs w:val="22"/>
        </w:rPr>
      </w:pPr>
    </w:p>
    <w:p w14:paraId="621E5231" w14:textId="77777777" w:rsidR="00975A60" w:rsidRPr="00C94E64" w:rsidRDefault="00975A60" w:rsidP="00C94E64">
      <w:bookmarkStart w:id="0" w:name="_GoBack"/>
      <w:bookmarkEnd w:id="0"/>
    </w:p>
    <w:sectPr w:rsidR="00975A60" w:rsidRPr="00C94E64" w:rsidSect="00D13825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492F6" w14:textId="77777777" w:rsidR="00C94E64" w:rsidRDefault="00C94E64" w:rsidP="00975A60">
      <w:pPr>
        <w:spacing w:after="0"/>
      </w:pPr>
      <w:r>
        <w:separator/>
      </w:r>
    </w:p>
  </w:endnote>
  <w:endnote w:type="continuationSeparator" w:id="0">
    <w:p w14:paraId="16349B6B" w14:textId="77777777" w:rsidR="00C94E64" w:rsidRDefault="00C94E64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13C2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65B8DF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14113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15B5D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3FBB7" w14:textId="77777777" w:rsidR="00C94E64" w:rsidRDefault="00C94E64" w:rsidP="00975A60">
      <w:pPr>
        <w:spacing w:after="0"/>
      </w:pPr>
      <w:r>
        <w:separator/>
      </w:r>
    </w:p>
  </w:footnote>
  <w:footnote w:type="continuationSeparator" w:id="0">
    <w:p w14:paraId="5D9F9E87" w14:textId="77777777" w:rsidR="00C94E64" w:rsidRDefault="00C94E64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1B7D9" w14:textId="77777777" w:rsidR="00C94E64" w:rsidRPr="00C94E64" w:rsidRDefault="00C94E64" w:rsidP="00C94E64">
    <w:pPr>
      <w:pStyle w:val="Header"/>
    </w:pPr>
    <w:r w:rsidRPr="00C94E64">
      <w:t>Identification code: MeG-CLS-043</w:t>
    </w:r>
    <w:r w:rsidRPr="00C94E64">
      <w:tab/>
    </w:r>
  </w:p>
  <w:p w14:paraId="4496D09B" w14:textId="5350655F" w:rsidR="00C94E64" w:rsidRPr="00C94E64" w:rsidRDefault="00C94E64" w:rsidP="00C94E64">
    <w:pPr>
      <w:pStyle w:val="Header"/>
    </w:pPr>
    <w:r w:rsidRPr="00C94E64">
      <w:t>Version: 1.</w:t>
    </w:r>
    <w:r w:rsidR="00B90093">
      <w:t>1</w:t>
    </w:r>
    <w:r w:rsidRPr="00C94E64">
      <w:t xml:space="preserve"> – 31 </w:t>
    </w:r>
    <w:r w:rsidR="00E53AFE">
      <w:t>July</w:t>
    </w:r>
    <w:r w:rsidRPr="00C94E64">
      <w:t xml:space="preserve"> 2018</w:t>
    </w:r>
  </w:p>
  <w:p w14:paraId="4226AF5F" w14:textId="1C6AE6B7" w:rsidR="005D1877" w:rsidRPr="00C94E64" w:rsidRDefault="005D1877" w:rsidP="00C94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4E9DF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60288" behindDoc="1" locked="0" layoutInCell="1" allowOverlap="1" wp14:anchorId="4511A8AE" wp14:editId="5180F75F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4CCD73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3572B2E2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0C45568E" w14:textId="6735BB9A" w:rsidR="00D13825" w:rsidRPr="00C94E64" w:rsidRDefault="00D13825" w:rsidP="00D13825">
    <w:pPr>
      <w:pStyle w:val="Header"/>
    </w:pPr>
    <w:r w:rsidRPr="00C94E64">
      <w:t>Identification code: MeG-CLS-</w:t>
    </w:r>
    <w:r w:rsidR="00C94E64" w:rsidRPr="00C94E64">
      <w:t>043</w:t>
    </w:r>
    <w:r w:rsidRPr="00C94E64">
      <w:tab/>
    </w:r>
  </w:p>
  <w:p w14:paraId="5B163FE1" w14:textId="401FC1FE" w:rsidR="00D13825" w:rsidRPr="00C94E64" w:rsidRDefault="00D13825" w:rsidP="00D13825">
    <w:pPr>
      <w:pStyle w:val="Header"/>
    </w:pPr>
    <w:r w:rsidRPr="00C94E64">
      <w:t xml:space="preserve">Version: </w:t>
    </w:r>
    <w:r w:rsidR="00C94E64" w:rsidRPr="00C94E64">
      <w:t>1.</w:t>
    </w:r>
    <w:r w:rsidR="00B90093">
      <w:t>1</w:t>
    </w:r>
    <w:r w:rsidR="00C94E64" w:rsidRPr="00C94E64">
      <w:t xml:space="preserve"> – 31 </w:t>
    </w:r>
    <w:r w:rsidR="00E53AFE">
      <w:t>July</w:t>
    </w:r>
    <w:r w:rsidR="00C94E64" w:rsidRPr="00C94E64">
      <w:t xml:space="preserve"> 2018</w:t>
    </w:r>
  </w:p>
  <w:p w14:paraId="7F9D80B6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2ACF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B08E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514FF6"/>
    <w:multiLevelType w:val="hybridMultilevel"/>
    <w:tmpl w:val="BF8E2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F7C45"/>
    <w:multiLevelType w:val="hybridMultilevel"/>
    <w:tmpl w:val="8C143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C42C49"/>
    <w:multiLevelType w:val="hybridMultilevel"/>
    <w:tmpl w:val="58289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721CA"/>
    <w:multiLevelType w:val="hybridMultilevel"/>
    <w:tmpl w:val="15CEC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F6EEE"/>
    <w:multiLevelType w:val="hybridMultilevel"/>
    <w:tmpl w:val="D848E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D5702"/>
    <w:multiLevelType w:val="hybridMultilevel"/>
    <w:tmpl w:val="515ED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24DD0"/>
    <w:multiLevelType w:val="hybridMultilevel"/>
    <w:tmpl w:val="B2804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12612"/>
    <w:multiLevelType w:val="hybridMultilevel"/>
    <w:tmpl w:val="4E522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0"/>
  </w:num>
  <w:num w:numId="4">
    <w:abstractNumId w:val="1"/>
  </w:num>
  <w:num w:numId="5">
    <w:abstractNumId w:val="0"/>
  </w:num>
  <w:num w:numId="6">
    <w:abstractNumId w:val="4"/>
  </w:num>
  <w:num w:numId="7">
    <w:abstractNumId w:val="18"/>
  </w:num>
  <w:num w:numId="8">
    <w:abstractNumId w:val="2"/>
  </w:num>
  <w:num w:numId="9">
    <w:abstractNumId w:val="31"/>
  </w:num>
  <w:num w:numId="10">
    <w:abstractNumId w:val="3"/>
  </w:num>
  <w:num w:numId="11">
    <w:abstractNumId w:val="11"/>
  </w:num>
  <w:num w:numId="12">
    <w:abstractNumId w:val="22"/>
  </w:num>
  <w:num w:numId="13">
    <w:abstractNumId w:val="27"/>
  </w:num>
  <w:num w:numId="14">
    <w:abstractNumId w:val="25"/>
  </w:num>
  <w:num w:numId="15">
    <w:abstractNumId w:val="30"/>
  </w:num>
  <w:num w:numId="16">
    <w:abstractNumId w:val="14"/>
  </w:num>
  <w:num w:numId="17">
    <w:abstractNumId w:val="7"/>
  </w:num>
  <w:num w:numId="18">
    <w:abstractNumId w:val="26"/>
  </w:num>
  <w:num w:numId="19">
    <w:abstractNumId w:val="15"/>
  </w:num>
  <w:num w:numId="20">
    <w:abstractNumId w:val="28"/>
  </w:num>
  <w:num w:numId="21">
    <w:abstractNumId w:val="17"/>
  </w:num>
  <w:num w:numId="22">
    <w:abstractNumId w:val="8"/>
  </w:num>
  <w:num w:numId="23">
    <w:abstractNumId w:val="21"/>
  </w:num>
  <w:num w:numId="24">
    <w:abstractNumId w:val="24"/>
  </w:num>
  <w:num w:numId="25">
    <w:abstractNumId w:val="20"/>
  </w:num>
  <w:num w:numId="26">
    <w:abstractNumId w:val="19"/>
  </w:num>
  <w:num w:numId="27">
    <w:abstractNumId w:val="13"/>
  </w:num>
  <w:num w:numId="28">
    <w:abstractNumId w:val="5"/>
  </w:num>
  <w:num w:numId="29">
    <w:abstractNumId w:val="29"/>
  </w:num>
  <w:num w:numId="30">
    <w:abstractNumId w:val="6"/>
  </w:num>
  <w:num w:numId="31">
    <w:abstractNumId w:val="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wMgJiYyMTE2NDAyUdpeDU4uLM/DyQAsNaAEFT018sAAAA"/>
  </w:docVars>
  <w:rsids>
    <w:rsidRoot w:val="00C94E64"/>
    <w:rsid w:val="000039D9"/>
    <w:rsid w:val="0007147C"/>
    <w:rsid w:val="00081642"/>
    <w:rsid w:val="00114AAF"/>
    <w:rsid w:val="001203AE"/>
    <w:rsid w:val="00175153"/>
    <w:rsid w:val="001C1450"/>
    <w:rsid w:val="00223920"/>
    <w:rsid w:val="00252A11"/>
    <w:rsid w:val="0029357D"/>
    <w:rsid w:val="002A2856"/>
    <w:rsid w:val="003020A2"/>
    <w:rsid w:val="003038D3"/>
    <w:rsid w:val="00306565"/>
    <w:rsid w:val="003225CD"/>
    <w:rsid w:val="003C0800"/>
    <w:rsid w:val="003F70CA"/>
    <w:rsid w:val="004A25F0"/>
    <w:rsid w:val="004A4C93"/>
    <w:rsid w:val="004C4442"/>
    <w:rsid w:val="005151D8"/>
    <w:rsid w:val="00515546"/>
    <w:rsid w:val="005638D0"/>
    <w:rsid w:val="005D1877"/>
    <w:rsid w:val="00633320"/>
    <w:rsid w:val="007067BE"/>
    <w:rsid w:val="007B26B1"/>
    <w:rsid w:val="00857027"/>
    <w:rsid w:val="009165E9"/>
    <w:rsid w:val="009325A7"/>
    <w:rsid w:val="00975A60"/>
    <w:rsid w:val="009956F9"/>
    <w:rsid w:val="009B44BE"/>
    <w:rsid w:val="009F5B1B"/>
    <w:rsid w:val="00A312D8"/>
    <w:rsid w:val="00A41080"/>
    <w:rsid w:val="00A818A4"/>
    <w:rsid w:val="00B31AC4"/>
    <w:rsid w:val="00B844E8"/>
    <w:rsid w:val="00B90093"/>
    <w:rsid w:val="00BD08AB"/>
    <w:rsid w:val="00C67021"/>
    <w:rsid w:val="00C92392"/>
    <w:rsid w:val="00C94E64"/>
    <w:rsid w:val="00CC3CF5"/>
    <w:rsid w:val="00CD4A1D"/>
    <w:rsid w:val="00D03AB2"/>
    <w:rsid w:val="00D13825"/>
    <w:rsid w:val="00D74743"/>
    <w:rsid w:val="00DA20ED"/>
    <w:rsid w:val="00DC1CC5"/>
    <w:rsid w:val="00DC590C"/>
    <w:rsid w:val="00DE3D6D"/>
    <w:rsid w:val="00DF345F"/>
    <w:rsid w:val="00E162DA"/>
    <w:rsid w:val="00E53AFE"/>
    <w:rsid w:val="00F03F25"/>
    <w:rsid w:val="00F53968"/>
    <w:rsid w:val="00F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9395FB0"/>
  <w15:docId w15:val="{412715C3-6542-4313-B46F-1A906BA7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4E64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2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9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5418298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nice.org.uk/guidance/NG51/chapter/Recommendation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manetwork.com/journals/jama/fullarticle/2681800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orrest\Documents\Custom%20Office%20Templates\Clinical%20guideline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2018</Template>
  <TotalTime>6</TotalTime>
  <Pages>4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Karen</dc:creator>
  <cp:keywords/>
  <dc:description/>
  <cp:lastModifiedBy>Karen Forrest</cp:lastModifiedBy>
  <cp:revision>8</cp:revision>
  <cp:lastPrinted>2019-04-29T14:39:00Z</cp:lastPrinted>
  <dcterms:created xsi:type="dcterms:W3CDTF">2018-07-24T13:11:00Z</dcterms:created>
  <dcterms:modified xsi:type="dcterms:W3CDTF">2019-04-29T14:39:00Z</dcterms:modified>
</cp:coreProperties>
</file>