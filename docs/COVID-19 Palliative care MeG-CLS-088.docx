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E596C" w14:textId="77777777" w:rsidR="00085413" w:rsidRPr="00085413" w:rsidRDefault="00085413" w:rsidP="00584E1E">
      <w:pPr>
        <w:pStyle w:val="Heading2"/>
        <w:rPr>
          <w:sz w:val="28"/>
          <w:szCs w:val="36"/>
          <w:lang w:val="en-GB"/>
        </w:rPr>
      </w:pPr>
      <w:r w:rsidRPr="00085413">
        <w:rPr>
          <w:sz w:val="28"/>
          <w:szCs w:val="36"/>
          <w:lang w:val="en-GB"/>
        </w:rPr>
        <w:t xml:space="preserve">COVID-19 Palliative Care </w:t>
      </w:r>
    </w:p>
    <w:p w14:paraId="1D46ACA7" w14:textId="6341203B" w:rsidR="00584E1E" w:rsidRPr="00085413" w:rsidRDefault="00584E1E" w:rsidP="00584E1E">
      <w:pPr>
        <w:pStyle w:val="Heading2"/>
        <w:rPr>
          <w:rFonts w:cs="Arial"/>
          <w:i/>
          <w:szCs w:val="22"/>
          <w:lang w:val="en-GB"/>
        </w:rPr>
      </w:pPr>
      <w:r w:rsidRPr="00085413">
        <w:rPr>
          <w:rFonts w:cs="Arial"/>
          <w:i/>
          <w:szCs w:val="22"/>
          <w:lang w:val="en-GB"/>
        </w:rPr>
        <w:t>Executive summary</w:t>
      </w:r>
    </w:p>
    <w:p w14:paraId="3B5A414F" w14:textId="77777777" w:rsidR="00584E1E" w:rsidRPr="00085413" w:rsidRDefault="00584E1E" w:rsidP="00584E1E">
      <w:pPr>
        <w:pStyle w:val="Heading2"/>
        <w:rPr>
          <w:rFonts w:cs="Arial"/>
          <w:szCs w:val="22"/>
          <w:lang w:val="en-GB"/>
        </w:rPr>
      </w:pPr>
      <w:r w:rsidRPr="00085413">
        <w:rPr>
          <w:rFonts w:cs="Arial"/>
          <w:szCs w:val="22"/>
          <w:lang w:val="en-GB"/>
        </w:rPr>
        <w:t>Introduction</w:t>
      </w:r>
    </w:p>
    <w:p w14:paraId="43E7A04B" w14:textId="77777777" w:rsidR="00085413" w:rsidRPr="00085413" w:rsidRDefault="00085413" w:rsidP="00085413">
      <w:pPr>
        <w:rPr>
          <w:lang w:val="en-GB"/>
        </w:rPr>
      </w:pPr>
      <w:r w:rsidRPr="00085413">
        <w:rPr>
          <w:lang w:val="en-GB"/>
        </w:rPr>
        <w:t xml:space="preserve">Palliative care is defined as the prevention and relief of suffering of patients facing a life-threatening illness (including those who may recover). It enhances quality of life, promotes dignity and comfort and may also positively influence the course of illness. </w:t>
      </w:r>
    </w:p>
    <w:p w14:paraId="30D1673E" w14:textId="77777777" w:rsidR="00085413" w:rsidRPr="00085413" w:rsidRDefault="00085413" w:rsidP="00085413">
      <w:pPr>
        <w:rPr>
          <w:lang w:val="en-GB"/>
        </w:rPr>
      </w:pPr>
      <w:r w:rsidRPr="00085413">
        <w:rPr>
          <w:lang w:val="en-GB"/>
        </w:rPr>
        <w:t xml:space="preserve">Palliative care is not only started when all active care is stopped but rather it is applicable early in the course of illness in conjunction with other therapies intended to prolong life. It should be integrated with prevention, early diagnosis and treatment of serious or life-limiting health problems at all levels of any health system. </w:t>
      </w:r>
    </w:p>
    <w:p w14:paraId="27FD47A5" w14:textId="6C727968" w:rsidR="00085413" w:rsidRPr="00085413" w:rsidRDefault="00085413" w:rsidP="00085413">
      <w:pPr>
        <w:rPr>
          <w:lang w:val="en-GB"/>
        </w:rPr>
      </w:pPr>
      <w:r w:rsidRPr="00085413">
        <w:rPr>
          <w:lang w:val="en-GB"/>
        </w:rPr>
        <w:t>There is currently no cure for COVID-19 and patients may well present very unwell with rapid deteriorations. As such, you will never be wrong to consider patients with a palliative approach of managing symptoms and making them as comfortable as possible whether it is for the last hours of life, the last days or, in fact, until they make a recovery.</w:t>
      </w:r>
    </w:p>
    <w:p w14:paraId="38D3A8AB" w14:textId="4E2F2717" w:rsidR="00085413" w:rsidRPr="00085413" w:rsidRDefault="00085413" w:rsidP="00085413">
      <w:pPr>
        <w:rPr>
          <w:b/>
          <w:lang w:val="en-GB"/>
        </w:rPr>
      </w:pPr>
      <w:r w:rsidRPr="00085413">
        <w:rPr>
          <w:lang w:val="en-GB"/>
        </w:rPr>
        <w:t xml:space="preserve">WHO state that “Humanitarian responses to emergencies and crises should include palliative care and symptom control. Responses that do not include palliative care are medically deficient and ethically indefensible.” </w:t>
      </w:r>
    </w:p>
    <w:p w14:paraId="573902A2" w14:textId="5DA25CEC" w:rsidR="00584E1E" w:rsidRPr="00085413" w:rsidRDefault="00584E1E" w:rsidP="00085413">
      <w:pPr>
        <w:pStyle w:val="Heading2"/>
        <w:rPr>
          <w:bCs/>
          <w:lang w:val="en-GB"/>
        </w:rPr>
      </w:pPr>
      <w:r w:rsidRPr="00085413">
        <w:rPr>
          <w:lang w:val="en-GB"/>
        </w:rPr>
        <w:t>Target users</w:t>
      </w:r>
    </w:p>
    <w:p w14:paraId="4126E089" w14:textId="765FE82B" w:rsidR="00584E1E" w:rsidRPr="00085413" w:rsidRDefault="00085413" w:rsidP="007B6CEA">
      <w:pPr>
        <w:pStyle w:val="ListParagraph"/>
        <w:numPr>
          <w:ilvl w:val="0"/>
          <w:numId w:val="1"/>
        </w:numPr>
        <w:rPr>
          <w:lang w:val="en-GB"/>
        </w:rPr>
      </w:pPr>
      <w:r w:rsidRPr="00085413">
        <w:rPr>
          <w:lang w:val="en-GB"/>
        </w:rPr>
        <w:t>Doctors</w:t>
      </w:r>
    </w:p>
    <w:p w14:paraId="0B80BFE4" w14:textId="063155E5" w:rsidR="00584E1E" w:rsidRPr="00085413" w:rsidRDefault="00085413" w:rsidP="007B6CEA">
      <w:pPr>
        <w:pStyle w:val="ListParagraph"/>
        <w:numPr>
          <w:ilvl w:val="0"/>
          <w:numId w:val="1"/>
        </w:numPr>
        <w:rPr>
          <w:lang w:val="en-GB"/>
        </w:rPr>
      </w:pPr>
      <w:r w:rsidRPr="00085413">
        <w:rPr>
          <w:lang w:val="en-GB"/>
        </w:rPr>
        <w:t>Nurses</w:t>
      </w:r>
    </w:p>
    <w:p w14:paraId="654E3251" w14:textId="77777777" w:rsidR="00584E1E" w:rsidRPr="00085413" w:rsidRDefault="00584E1E" w:rsidP="00504405">
      <w:pPr>
        <w:pStyle w:val="Heading2"/>
        <w:rPr>
          <w:bCs/>
          <w:lang w:val="en-GB"/>
        </w:rPr>
      </w:pPr>
      <w:r w:rsidRPr="00085413">
        <w:rPr>
          <w:lang w:val="en-GB"/>
        </w:rPr>
        <w:t xml:space="preserve">Target area of use </w:t>
      </w:r>
    </w:p>
    <w:p w14:paraId="3EABAEFC" w14:textId="3E7167E7" w:rsidR="00584E1E" w:rsidRPr="00085413" w:rsidRDefault="00085413" w:rsidP="007B6CEA">
      <w:pPr>
        <w:pStyle w:val="ListParagraph"/>
        <w:numPr>
          <w:ilvl w:val="0"/>
          <w:numId w:val="2"/>
        </w:numPr>
        <w:rPr>
          <w:lang w:val="en-GB"/>
        </w:rPr>
      </w:pPr>
      <w:r w:rsidRPr="00085413">
        <w:rPr>
          <w:lang w:val="en-GB"/>
        </w:rPr>
        <w:t>Ward</w:t>
      </w:r>
    </w:p>
    <w:p w14:paraId="5B64C992" w14:textId="77777777" w:rsidR="00584E1E" w:rsidRPr="00085413" w:rsidRDefault="00584E1E" w:rsidP="00085413">
      <w:pPr>
        <w:pStyle w:val="Heading2"/>
        <w:rPr>
          <w:bCs/>
          <w:lang w:val="en-GB"/>
        </w:rPr>
      </w:pPr>
      <w:r w:rsidRPr="00085413">
        <w:rPr>
          <w:lang w:val="en-GB"/>
        </w:rPr>
        <w:t xml:space="preserve">Key areas of focus / New additions / Changes </w:t>
      </w:r>
    </w:p>
    <w:p w14:paraId="4495BF94" w14:textId="2B20D5B3" w:rsidR="00584E1E" w:rsidRPr="00085413" w:rsidRDefault="00085413" w:rsidP="00504405">
      <w:pPr>
        <w:rPr>
          <w:b/>
          <w:lang w:val="en-GB"/>
        </w:rPr>
      </w:pPr>
      <w:r w:rsidRPr="00085413">
        <w:rPr>
          <w:lang w:val="en-GB"/>
        </w:rPr>
        <w:t xml:space="preserve">This guideline provides an assessment tool and guidance on symptom management. Also addresses fluids and nutrition at the end of life, patient-centred care and paediatric issues. </w:t>
      </w:r>
    </w:p>
    <w:p w14:paraId="3FE36CEE" w14:textId="77777777" w:rsidR="00584E1E" w:rsidRPr="00085413" w:rsidRDefault="00584E1E" w:rsidP="00504405">
      <w:pPr>
        <w:pStyle w:val="Heading2"/>
        <w:rPr>
          <w:lang w:val="en-GB"/>
        </w:rPr>
      </w:pPr>
      <w:r w:rsidRPr="00085413">
        <w:rPr>
          <w:lang w:val="en-GB"/>
        </w:rPr>
        <w:t>Limitations</w:t>
      </w:r>
    </w:p>
    <w:p w14:paraId="12D6A9F9" w14:textId="5BE0AEC6" w:rsidR="00584E1E" w:rsidRPr="00085413" w:rsidRDefault="00085413" w:rsidP="00584E1E">
      <w:pPr>
        <w:rPr>
          <w:b/>
          <w:lang w:val="en-GB"/>
        </w:rPr>
      </w:pPr>
      <w:r w:rsidRPr="00085413">
        <w:rPr>
          <w:lang w:val="en-GB"/>
        </w:rPr>
        <w:t>The Clinical Service Department may have to adapt depending on what stage of the pandemic we are in as well as staffing levels. Some interventions will depend on adequate staffing levels and some drugs may become unavailable at times.</w:t>
      </w:r>
    </w:p>
    <w:p w14:paraId="5043822F" w14:textId="77777777" w:rsidR="00584E1E" w:rsidRPr="00085413" w:rsidRDefault="00584E1E">
      <w:pPr>
        <w:spacing w:after="0"/>
        <w:outlineLvl w:val="9"/>
        <w:rPr>
          <w:b/>
          <w:sz w:val="24"/>
          <w:szCs w:val="22"/>
          <w:lang w:val="en-GB"/>
        </w:rPr>
      </w:pPr>
      <w:r w:rsidRPr="00085413">
        <w:rPr>
          <w:szCs w:val="22"/>
          <w:lang w:val="en-GB"/>
        </w:rPr>
        <w:br w:type="page"/>
      </w:r>
    </w:p>
    <w:p w14:paraId="48E61EEA" w14:textId="665F6749" w:rsidR="00975A60" w:rsidRDefault="00085413" w:rsidP="00975A60">
      <w:pPr>
        <w:pStyle w:val="Heading2"/>
        <w:rPr>
          <w:rFonts w:cs="Arial"/>
          <w:szCs w:val="22"/>
          <w:lang w:val="en-GB"/>
        </w:rPr>
      </w:pPr>
      <w:r>
        <w:rPr>
          <w:rFonts w:cs="Arial"/>
          <w:szCs w:val="22"/>
          <w:lang w:val="en-GB"/>
        </w:rPr>
        <w:lastRenderedPageBreak/>
        <w:t>Assessment Tool</w:t>
      </w:r>
    </w:p>
    <w:p w14:paraId="5DC29783" w14:textId="77777777" w:rsidR="00085413" w:rsidRPr="00085413" w:rsidRDefault="00085413" w:rsidP="00085413">
      <w:r w:rsidRPr="00085413">
        <w:t xml:space="preserve">The first stage of palliative care will always be a detailed and thorough assessment. Below are the key areas to address with each patient on a daily basis. </w:t>
      </w:r>
    </w:p>
    <w:tbl>
      <w:tblPr>
        <w:tblStyle w:val="TableGrid"/>
        <w:tblW w:w="0" w:type="auto"/>
        <w:tblLook w:val="04A0" w:firstRow="1" w:lastRow="0" w:firstColumn="1" w:lastColumn="0" w:noHBand="0" w:noVBand="1"/>
      </w:tblPr>
      <w:tblGrid>
        <w:gridCol w:w="2405"/>
        <w:gridCol w:w="6225"/>
      </w:tblGrid>
      <w:tr w:rsidR="00085413" w:rsidRPr="00085413" w14:paraId="065C6543" w14:textId="77777777" w:rsidTr="00085413">
        <w:tc>
          <w:tcPr>
            <w:tcW w:w="2405" w:type="dxa"/>
          </w:tcPr>
          <w:p w14:paraId="3CBD4515" w14:textId="77777777" w:rsidR="00085413" w:rsidRPr="00085413" w:rsidRDefault="00085413" w:rsidP="00085413">
            <w:pPr>
              <w:rPr>
                <w:b/>
                <w:bCs/>
              </w:rPr>
            </w:pPr>
            <w:r w:rsidRPr="00085413">
              <w:rPr>
                <w:b/>
                <w:bCs/>
              </w:rPr>
              <w:t>Symptoms &amp; Side-effects</w:t>
            </w:r>
          </w:p>
          <w:p w14:paraId="4410145E" w14:textId="77777777" w:rsidR="00085413" w:rsidRPr="00085413" w:rsidRDefault="00085413" w:rsidP="00085413">
            <w:pPr>
              <w:rPr>
                <w:b/>
                <w:bCs/>
              </w:rPr>
            </w:pPr>
          </w:p>
        </w:tc>
        <w:tc>
          <w:tcPr>
            <w:tcW w:w="6225" w:type="dxa"/>
          </w:tcPr>
          <w:p w14:paraId="37EA2D8B" w14:textId="77777777" w:rsidR="00085413" w:rsidRPr="00085413" w:rsidRDefault="00085413" w:rsidP="00085413">
            <w:r w:rsidRPr="00085413">
              <w:t>Is the patient experiencing:</w:t>
            </w:r>
          </w:p>
          <w:p w14:paraId="2DE20DB5" w14:textId="77777777" w:rsidR="00085413" w:rsidRPr="00085413" w:rsidRDefault="00085413" w:rsidP="007B6CEA">
            <w:pPr>
              <w:pStyle w:val="ListParagraph"/>
              <w:numPr>
                <w:ilvl w:val="0"/>
                <w:numId w:val="2"/>
              </w:numPr>
            </w:pPr>
            <w:r w:rsidRPr="00085413">
              <w:t>Breathlessness</w:t>
            </w:r>
          </w:p>
          <w:p w14:paraId="543494EC" w14:textId="77777777" w:rsidR="00085413" w:rsidRPr="00085413" w:rsidRDefault="00085413" w:rsidP="007B6CEA">
            <w:pPr>
              <w:pStyle w:val="ListParagraph"/>
              <w:numPr>
                <w:ilvl w:val="0"/>
                <w:numId w:val="2"/>
              </w:numPr>
            </w:pPr>
            <w:r w:rsidRPr="00085413">
              <w:t>Cough</w:t>
            </w:r>
          </w:p>
          <w:p w14:paraId="0041F61C" w14:textId="77777777" w:rsidR="00085413" w:rsidRPr="00085413" w:rsidRDefault="00085413" w:rsidP="007B6CEA">
            <w:pPr>
              <w:pStyle w:val="ListParagraph"/>
              <w:numPr>
                <w:ilvl w:val="0"/>
                <w:numId w:val="2"/>
              </w:numPr>
            </w:pPr>
            <w:r w:rsidRPr="00085413">
              <w:t>Delirium or agitation</w:t>
            </w:r>
          </w:p>
          <w:p w14:paraId="7D8B3183" w14:textId="77777777" w:rsidR="00085413" w:rsidRPr="00085413" w:rsidRDefault="00085413" w:rsidP="007B6CEA">
            <w:pPr>
              <w:pStyle w:val="ListParagraph"/>
              <w:numPr>
                <w:ilvl w:val="0"/>
                <w:numId w:val="2"/>
              </w:numPr>
            </w:pPr>
            <w:r w:rsidRPr="00085413">
              <w:t>Fever</w:t>
            </w:r>
          </w:p>
          <w:p w14:paraId="5FF76846" w14:textId="77777777" w:rsidR="00085413" w:rsidRPr="00085413" w:rsidRDefault="00085413" w:rsidP="007B6CEA">
            <w:pPr>
              <w:pStyle w:val="ListParagraph"/>
              <w:numPr>
                <w:ilvl w:val="0"/>
                <w:numId w:val="2"/>
              </w:numPr>
            </w:pPr>
            <w:r w:rsidRPr="00085413">
              <w:t>Nausea</w:t>
            </w:r>
          </w:p>
          <w:p w14:paraId="31682D0F" w14:textId="77777777" w:rsidR="00085413" w:rsidRPr="00085413" w:rsidRDefault="00085413" w:rsidP="007B6CEA">
            <w:pPr>
              <w:pStyle w:val="ListParagraph"/>
              <w:numPr>
                <w:ilvl w:val="0"/>
                <w:numId w:val="2"/>
              </w:numPr>
            </w:pPr>
            <w:r w:rsidRPr="00085413">
              <w:t>Pain</w:t>
            </w:r>
          </w:p>
          <w:p w14:paraId="6FC226EE" w14:textId="60A9E9F5" w:rsidR="00085413" w:rsidRPr="00085413" w:rsidRDefault="00085413" w:rsidP="00085413">
            <w:r w:rsidRPr="00085413">
              <w:t>Are any of the medications prescribed likely to cause side effects? If so, pre-empt these and write some PRN medications. For example, morphine will cause nausea and constipation</w:t>
            </w:r>
            <w:r>
              <w:t>,</w:t>
            </w:r>
            <w:r w:rsidRPr="00085413">
              <w:t xml:space="preserve"> so prescribe metoclopramide and bisacodyl.</w:t>
            </w:r>
          </w:p>
        </w:tc>
      </w:tr>
      <w:tr w:rsidR="00085413" w:rsidRPr="00085413" w14:paraId="2BE552EB" w14:textId="77777777" w:rsidTr="00085413">
        <w:tc>
          <w:tcPr>
            <w:tcW w:w="2405" w:type="dxa"/>
          </w:tcPr>
          <w:p w14:paraId="21A564ED" w14:textId="77777777" w:rsidR="00085413" w:rsidRPr="00085413" w:rsidRDefault="00085413" w:rsidP="00085413">
            <w:pPr>
              <w:rPr>
                <w:b/>
                <w:bCs/>
              </w:rPr>
            </w:pPr>
            <w:r w:rsidRPr="00085413">
              <w:rPr>
                <w:b/>
                <w:bCs/>
              </w:rPr>
              <w:t>Food &amp; Fluids</w:t>
            </w:r>
          </w:p>
          <w:p w14:paraId="611DAAAB" w14:textId="77777777" w:rsidR="00085413" w:rsidRPr="00085413" w:rsidRDefault="00085413" w:rsidP="00085413">
            <w:pPr>
              <w:rPr>
                <w:b/>
                <w:bCs/>
              </w:rPr>
            </w:pPr>
          </w:p>
        </w:tc>
        <w:tc>
          <w:tcPr>
            <w:tcW w:w="6225" w:type="dxa"/>
          </w:tcPr>
          <w:p w14:paraId="4A294267" w14:textId="77777777" w:rsidR="00085413" w:rsidRPr="00085413" w:rsidRDefault="00085413" w:rsidP="00085413">
            <w:r w:rsidRPr="00085413">
              <w:t>Is patient eating and drinking? Do they require nutrition or fluids? If they are very unstable then should feeds stop and be under review?</w:t>
            </w:r>
          </w:p>
        </w:tc>
      </w:tr>
      <w:tr w:rsidR="00085413" w:rsidRPr="00085413" w14:paraId="571F99B3" w14:textId="77777777" w:rsidTr="00085413">
        <w:tc>
          <w:tcPr>
            <w:tcW w:w="2405" w:type="dxa"/>
          </w:tcPr>
          <w:p w14:paraId="17AAD19F" w14:textId="77777777" w:rsidR="00085413" w:rsidRPr="00085413" w:rsidRDefault="00085413" w:rsidP="00085413">
            <w:pPr>
              <w:rPr>
                <w:b/>
                <w:bCs/>
              </w:rPr>
            </w:pPr>
            <w:r w:rsidRPr="00085413">
              <w:rPr>
                <w:b/>
                <w:bCs/>
              </w:rPr>
              <w:t>Bowels &amp; bladder</w:t>
            </w:r>
          </w:p>
          <w:p w14:paraId="0F3888D9" w14:textId="77777777" w:rsidR="00085413" w:rsidRPr="00085413" w:rsidRDefault="00085413" w:rsidP="00085413">
            <w:pPr>
              <w:rPr>
                <w:b/>
                <w:bCs/>
              </w:rPr>
            </w:pPr>
          </w:p>
        </w:tc>
        <w:tc>
          <w:tcPr>
            <w:tcW w:w="6225" w:type="dxa"/>
          </w:tcPr>
          <w:p w14:paraId="06E69645" w14:textId="77777777" w:rsidR="00085413" w:rsidRPr="00085413" w:rsidRDefault="00085413" w:rsidP="00085413">
            <w:r w:rsidRPr="00085413">
              <w:t>Is the patient passing urine and opening bowels without difficulty? Do they require a catheter for comfort as they are unable to mobilise to the toilet or use a commode?</w:t>
            </w:r>
          </w:p>
        </w:tc>
      </w:tr>
      <w:tr w:rsidR="00085413" w:rsidRPr="00085413" w14:paraId="3DC91C6C" w14:textId="77777777" w:rsidTr="00085413">
        <w:tc>
          <w:tcPr>
            <w:tcW w:w="2405" w:type="dxa"/>
          </w:tcPr>
          <w:p w14:paraId="7258508D" w14:textId="77777777" w:rsidR="00085413" w:rsidRPr="00085413" w:rsidRDefault="00085413" w:rsidP="00085413">
            <w:pPr>
              <w:rPr>
                <w:b/>
                <w:bCs/>
              </w:rPr>
            </w:pPr>
            <w:r w:rsidRPr="00085413">
              <w:rPr>
                <w:b/>
                <w:bCs/>
              </w:rPr>
              <w:t>Psychological &amp; Social</w:t>
            </w:r>
          </w:p>
          <w:p w14:paraId="411719F9" w14:textId="77777777" w:rsidR="00085413" w:rsidRPr="00085413" w:rsidRDefault="00085413" w:rsidP="00085413">
            <w:pPr>
              <w:rPr>
                <w:b/>
                <w:bCs/>
              </w:rPr>
            </w:pPr>
          </w:p>
        </w:tc>
        <w:tc>
          <w:tcPr>
            <w:tcW w:w="6225" w:type="dxa"/>
          </w:tcPr>
          <w:p w14:paraId="2E4C3CE6" w14:textId="77777777" w:rsidR="00085413" w:rsidRPr="00085413" w:rsidRDefault="00085413" w:rsidP="00085413">
            <w:r w:rsidRPr="00085413">
              <w:t>How is the patient’s mood? Is there anything you can do to support them?</w:t>
            </w:r>
          </w:p>
        </w:tc>
      </w:tr>
      <w:tr w:rsidR="00085413" w:rsidRPr="00085413" w14:paraId="7D4E015B" w14:textId="77777777" w:rsidTr="00085413">
        <w:tc>
          <w:tcPr>
            <w:tcW w:w="2405" w:type="dxa"/>
          </w:tcPr>
          <w:p w14:paraId="67541F0B" w14:textId="77777777" w:rsidR="00085413" w:rsidRPr="00085413" w:rsidRDefault="00085413" w:rsidP="00085413">
            <w:pPr>
              <w:rPr>
                <w:b/>
                <w:bCs/>
              </w:rPr>
            </w:pPr>
            <w:r w:rsidRPr="00085413">
              <w:rPr>
                <w:b/>
                <w:bCs/>
              </w:rPr>
              <w:t xml:space="preserve">Tube review </w:t>
            </w:r>
          </w:p>
          <w:p w14:paraId="2137D199" w14:textId="77777777" w:rsidR="00085413" w:rsidRPr="00085413" w:rsidRDefault="00085413" w:rsidP="00085413">
            <w:pPr>
              <w:rPr>
                <w:b/>
                <w:bCs/>
              </w:rPr>
            </w:pPr>
          </w:p>
        </w:tc>
        <w:tc>
          <w:tcPr>
            <w:tcW w:w="6225" w:type="dxa"/>
          </w:tcPr>
          <w:p w14:paraId="7570A3EF" w14:textId="77777777" w:rsidR="00085413" w:rsidRPr="00085413" w:rsidRDefault="00085413" w:rsidP="00085413">
            <w:r w:rsidRPr="00085413">
              <w:t>What tubes (e.g. NG, catheter, cannula) are in situ, are they all functioning well and are they all still necessary?</w:t>
            </w:r>
          </w:p>
        </w:tc>
      </w:tr>
      <w:tr w:rsidR="00085413" w:rsidRPr="00085413" w14:paraId="67C5AD57" w14:textId="77777777" w:rsidTr="00085413">
        <w:tc>
          <w:tcPr>
            <w:tcW w:w="2405" w:type="dxa"/>
          </w:tcPr>
          <w:p w14:paraId="3496F1E0" w14:textId="77777777" w:rsidR="00085413" w:rsidRPr="00085413" w:rsidRDefault="00085413" w:rsidP="00085413">
            <w:pPr>
              <w:rPr>
                <w:b/>
                <w:bCs/>
              </w:rPr>
            </w:pPr>
            <w:r w:rsidRPr="00085413">
              <w:rPr>
                <w:b/>
                <w:bCs/>
              </w:rPr>
              <w:t>Mobility</w:t>
            </w:r>
          </w:p>
        </w:tc>
        <w:tc>
          <w:tcPr>
            <w:tcW w:w="6225" w:type="dxa"/>
          </w:tcPr>
          <w:p w14:paraId="1DC9F4EB" w14:textId="77777777" w:rsidR="00085413" w:rsidRPr="00085413" w:rsidRDefault="00085413" w:rsidP="00085413">
            <w:r w:rsidRPr="00085413">
              <w:t>Can the patient mobilise or change position independently. Are there are pressure sores?</w:t>
            </w:r>
          </w:p>
        </w:tc>
      </w:tr>
    </w:tbl>
    <w:p w14:paraId="750A3654" w14:textId="71815263" w:rsidR="00085413" w:rsidRDefault="00085413" w:rsidP="00085413">
      <w:pPr>
        <w:rPr>
          <w:lang w:val="en-GB"/>
        </w:rPr>
      </w:pPr>
    </w:p>
    <w:p w14:paraId="0B61E9BC" w14:textId="77777777" w:rsidR="00E01682" w:rsidRDefault="00E01682" w:rsidP="00085413">
      <w:pPr>
        <w:pStyle w:val="Heading2"/>
      </w:pPr>
      <w:r>
        <w:br w:type="page"/>
      </w:r>
    </w:p>
    <w:p w14:paraId="7320AF09" w14:textId="5FE5BBC9" w:rsidR="00085413" w:rsidRDefault="00085413" w:rsidP="00085413">
      <w:pPr>
        <w:pStyle w:val="Heading2"/>
      </w:pPr>
      <w:r w:rsidRPr="00085413">
        <w:lastRenderedPageBreak/>
        <w:t>Symptom Control</w:t>
      </w:r>
    </w:p>
    <w:p w14:paraId="3407A4FC" w14:textId="490B3772" w:rsidR="00085413" w:rsidRDefault="00085413" w:rsidP="00085413">
      <w:pPr>
        <w:pStyle w:val="Heading3"/>
      </w:pPr>
      <w:r w:rsidRPr="00E959F4">
        <w:t>Breathlessness</w:t>
      </w:r>
    </w:p>
    <w:p w14:paraId="7CB3E666" w14:textId="47D91A31" w:rsidR="00553AC3" w:rsidRPr="00E01682" w:rsidRDefault="00553AC3" w:rsidP="00E01682"/>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3369"/>
      </w:tblGrid>
      <w:tr w:rsidR="00214F8C" w14:paraId="498AF285" w14:textId="77777777" w:rsidTr="00214F8C">
        <w:trPr>
          <w:trHeight w:val="1169"/>
        </w:trPr>
        <w:tc>
          <w:tcPr>
            <w:tcW w:w="3369" w:type="dxa"/>
          </w:tcPr>
          <w:p w14:paraId="7C107A4F" w14:textId="77777777" w:rsidR="00214F8C" w:rsidRPr="00085413" w:rsidRDefault="00214F8C" w:rsidP="00214F8C">
            <w:pPr>
              <w:rPr>
                <w:b/>
                <w:bCs/>
              </w:rPr>
            </w:pPr>
            <w:r w:rsidRPr="00085413">
              <w:rPr>
                <w:b/>
                <w:bCs/>
              </w:rPr>
              <w:t>Non-pharmacological Measures</w:t>
            </w:r>
          </w:p>
          <w:p w14:paraId="1F311B1E" w14:textId="77777777" w:rsidR="00214F8C" w:rsidRPr="00085413" w:rsidRDefault="00214F8C" w:rsidP="00214F8C">
            <w:pPr>
              <w:pStyle w:val="ListParagraph"/>
              <w:numPr>
                <w:ilvl w:val="0"/>
                <w:numId w:val="3"/>
              </w:numPr>
            </w:pPr>
            <w:r w:rsidRPr="00085413">
              <w:t>Positioning – sat up</w:t>
            </w:r>
          </w:p>
          <w:p w14:paraId="39EA0F76" w14:textId="77777777" w:rsidR="00214F8C" w:rsidRPr="00085413" w:rsidRDefault="00214F8C" w:rsidP="00214F8C">
            <w:pPr>
              <w:pStyle w:val="ListParagraph"/>
              <w:numPr>
                <w:ilvl w:val="0"/>
                <w:numId w:val="3"/>
              </w:numPr>
            </w:pPr>
            <w:r w:rsidRPr="00085413">
              <w:t>Relaxation techniques</w:t>
            </w:r>
          </w:p>
          <w:p w14:paraId="17CDB44F" w14:textId="73E944B1" w:rsidR="00214F8C" w:rsidRDefault="00214F8C" w:rsidP="00214F8C">
            <w:pPr>
              <w:pStyle w:val="ListParagraph"/>
              <w:numPr>
                <w:ilvl w:val="0"/>
                <w:numId w:val="3"/>
              </w:numPr>
            </w:pPr>
            <w:r w:rsidRPr="00085413">
              <w:t>Cool cloth for the face</w:t>
            </w:r>
          </w:p>
        </w:tc>
      </w:tr>
    </w:tbl>
    <w:p w14:paraId="106FE09E" w14:textId="77777777" w:rsidR="00214F8C" w:rsidRDefault="00214F8C" w:rsidP="00E01682">
      <w:pPr>
        <w:pStyle w:val="Heading3"/>
      </w:pPr>
    </w:p>
    <w:tbl>
      <w:tblPr>
        <w:tblStyle w:val="TableGrid"/>
        <w:tblW w:w="0" w:type="auto"/>
        <w:jc w:val="right"/>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5293"/>
      </w:tblGrid>
      <w:tr w:rsidR="00214F8C" w14:paraId="6E87EDF1" w14:textId="77777777" w:rsidTr="00214F8C">
        <w:trPr>
          <w:trHeight w:val="4575"/>
          <w:jc w:val="right"/>
        </w:trPr>
        <w:tc>
          <w:tcPr>
            <w:tcW w:w="5293" w:type="dxa"/>
          </w:tcPr>
          <w:p w14:paraId="6FC0346D" w14:textId="77777777" w:rsidR="00214F8C" w:rsidRPr="00E01682" w:rsidRDefault="00214F8C" w:rsidP="00214F8C">
            <w:pPr>
              <w:rPr>
                <w:b/>
                <w:bCs/>
              </w:rPr>
            </w:pPr>
            <w:r w:rsidRPr="00E01682">
              <w:rPr>
                <w:b/>
                <w:bCs/>
              </w:rPr>
              <w:t>Pharmacological Measures</w:t>
            </w:r>
          </w:p>
          <w:p w14:paraId="3BA83FCB" w14:textId="77777777" w:rsidR="00214F8C" w:rsidRPr="00DE09C4" w:rsidRDefault="00214F8C" w:rsidP="00214F8C">
            <w:pPr>
              <w:rPr>
                <w:i/>
                <w:iCs/>
              </w:rPr>
            </w:pPr>
            <w:r w:rsidRPr="00DE09C4">
              <w:rPr>
                <w:i/>
                <w:iCs/>
              </w:rPr>
              <w:t xml:space="preserve">Opioids for </w:t>
            </w:r>
            <w:r>
              <w:rPr>
                <w:i/>
                <w:iCs/>
              </w:rPr>
              <w:t xml:space="preserve">relieving </w:t>
            </w:r>
            <w:r w:rsidRPr="00DE09C4">
              <w:rPr>
                <w:i/>
                <w:iCs/>
              </w:rPr>
              <w:t>breathlessness:</w:t>
            </w:r>
          </w:p>
          <w:p w14:paraId="40A434E0" w14:textId="77777777" w:rsidR="00214F8C" w:rsidRPr="00DE09C4" w:rsidRDefault="00214F8C" w:rsidP="00214F8C">
            <w:pPr>
              <w:pStyle w:val="ListParagraph"/>
              <w:numPr>
                <w:ilvl w:val="0"/>
                <w:numId w:val="4"/>
              </w:numPr>
            </w:pPr>
            <w:r w:rsidRPr="00DE09C4">
              <w:t>Morphine Sulphate Tablets 7.5</w:t>
            </w:r>
            <w:r>
              <w:t xml:space="preserve"> </w:t>
            </w:r>
            <w:r w:rsidRPr="00DE09C4">
              <w:t>mg BD (titrate to maximum 30</w:t>
            </w:r>
            <w:r>
              <w:t xml:space="preserve"> </w:t>
            </w:r>
            <w:r w:rsidRPr="00DE09C4">
              <w:t>mg BD noting that tablets are 15</w:t>
            </w:r>
            <w:r>
              <w:t xml:space="preserve"> </w:t>
            </w:r>
            <w:r w:rsidRPr="00DE09C4">
              <w:t>mg each</w:t>
            </w:r>
            <w:r>
              <w:t xml:space="preserve">, can </w:t>
            </w:r>
            <w:r w:rsidRPr="00DE09C4">
              <w:t>be cut into quarters</w:t>
            </w:r>
            <w:r>
              <w:t xml:space="preserve"> and must </w:t>
            </w:r>
            <w:r w:rsidRPr="00DE09C4">
              <w:t>always</w:t>
            </w:r>
            <w:r>
              <w:t xml:space="preserve"> be BD as modified release</w:t>
            </w:r>
            <w:r w:rsidRPr="00DE09C4">
              <w:t xml:space="preserve">). </w:t>
            </w:r>
          </w:p>
          <w:p w14:paraId="768D3EF4" w14:textId="77777777" w:rsidR="00214F8C" w:rsidRPr="00DE09C4" w:rsidRDefault="00214F8C" w:rsidP="00214F8C">
            <w:pPr>
              <w:pStyle w:val="ListParagraph"/>
              <w:numPr>
                <w:ilvl w:val="0"/>
                <w:numId w:val="4"/>
              </w:numPr>
            </w:pPr>
            <w:r w:rsidRPr="00DE09C4">
              <w:t>Oral morphine sulphate solution 2.5-5</w:t>
            </w:r>
            <w:r>
              <w:t> </w:t>
            </w:r>
            <w:r w:rsidRPr="00DE09C4">
              <w:t>mg PRN</w:t>
            </w:r>
          </w:p>
          <w:p w14:paraId="23B4FEB8" w14:textId="77777777" w:rsidR="00214F8C" w:rsidRPr="00DE09C4" w:rsidRDefault="00214F8C" w:rsidP="00214F8C">
            <w:pPr>
              <w:pStyle w:val="ListParagraph"/>
              <w:numPr>
                <w:ilvl w:val="0"/>
                <w:numId w:val="4"/>
              </w:numPr>
            </w:pPr>
            <w:r w:rsidRPr="00DE09C4">
              <w:t>SC morphine 1-2</w:t>
            </w:r>
            <w:r>
              <w:t xml:space="preserve"> </w:t>
            </w:r>
            <w:r w:rsidRPr="00DE09C4">
              <w:t>mg PRN</w:t>
            </w:r>
          </w:p>
          <w:p w14:paraId="719C97DB" w14:textId="77777777" w:rsidR="00214F8C" w:rsidRPr="00DE09C4" w:rsidRDefault="00214F8C" w:rsidP="00214F8C">
            <w:pPr>
              <w:rPr>
                <w:i/>
                <w:iCs/>
              </w:rPr>
            </w:pPr>
            <w:r w:rsidRPr="00DE09C4">
              <w:rPr>
                <w:i/>
                <w:iCs/>
              </w:rPr>
              <w:t>Distress caused by breathlessness</w:t>
            </w:r>
          </w:p>
          <w:p w14:paraId="1F7AA38C" w14:textId="77777777" w:rsidR="00214F8C" w:rsidRPr="00DE09C4" w:rsidRDefault="00214F8C" w:rsidP="00214F8C">
            <w:pPr>
              <w:pStyle w:val="ListParagraph"/>
              <w:numPr>
                <w:ilvl w:val="0"/>
                <w:numId w:val="5"/>
              </w:numPr>
            </w:pPr>
            <w:r w:rsidRPr="00DE09C4">
              <w:t>SC Midazolam 2.5-5</w:t>
            </w:r>
            <w:r>
              <w:t xml:space="preserve"> </w:t>
            </w:r>
            <w:r w:rsidRPr="00DE09C4">
              <w:t>mg PRN</w:t>
            </w:r>
          </w:p>
          <w:p w14:paraId="3EE0F66B" w14:textId="77777777" w:rsidR="00214F8C" w:rsidRPr="00DE09C4" w:rsidRDefault="00214F8C" w:rsidP="00214F8C">
            <w:pPr>
              <w:rPr>
                <w:i/>
                <w:iCs/>
              </w:rPr>
            </w:pPr>
            <w:r w:rsidRPr="00DE09C4">
              <w:rPr>
                <w:i/>
                <w:iCs/>
              </w:rPr>
              <w:t>Severe breathlessness, not expected to survive</w:t>
            </w:r>
          </w:p>
          <w:p w14:paraId="575A486D" w14:textId="77777777" w:rsidR="00214F8C" w:rsidRPr="00DE09C4" w:rsidRDefault="00214F8C" w:rsidP="00214F8C">
            <w:pPr>
              <w:pStyle w:val="ListParagraph"/>
              <w:numPr>
                <w:ilvl w:val="0"/>
                <w:numId w:val="5"/>
              </w:numPr>
            </w:pPr>
            <w:r w:rsidRPr="00DE09C4">
              <w:t>SC morphine 5-10</w:t>
            </w:r>
            <w:r>
              <w:t xml:space="preserve"> </w:t>
            </w:r>
            <w:r w:rsidRPr="00DE09C4">
              <w:t>mg PRN 2 hourly</w:t>
            </w:r>
          </w:p>
          <w:p w14:paraId="48A7F5A7" w14:textId="41965483" w:rsidR="00214F8C" w:rsidRDefault="00214F8C" w:rsidP="00214F8C">
            <w:pPr>
              <w:pStyle w:val="ListParagraph"/>
              <w:numPr>
                <w:ilvl w:val="0"/>
                <w:numId w:val="5"/>
              </w:numPr>
            </w:pPr>
            <w:r w:rsidRPr="00DE09C4">
              <w:t>SC midazolam 5-10</w:t>
            </w:r>
            <w:r>
              <w:t xml:space="preserve"> </w:t>
            </w:r>
            <w:r w:rsidRPr="00DE09C4">
              <w:t>mg PRN 1-4 hourly</w:t>
            </w:r>
          </w:p>
        </w:tc>
      </w:tr>
    </w:tbl>
    <w:p w14:paraId="0C9BE288" w14:textId="77777777" w:rsidR="00214F8C" w:rsidRDefault="00214F8C" w:rsidP="00E01682">
      <w:pPr>
        <w:pStyle w:val="Heading3"/>
      </w:pPr>
    </w:p>
    <w:p w14:paraId="689D480D" w14:textId="14BAA156" w:rsidR="00E01682" w:rsidRPr="00E01682" w:rsidRDefault="00E01682" w:rsidP="00E01682">
      <w:pPr>
        <w:pStyle w:val="Heading3"/>
      </w:pPr>
      <w:r w:rsidRPr="00E01682">
        <w:t>Cough</w:t>
      </w:r>
    </w:p>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4203"/>
      </w:tblGrid>
      <w:tr w:rsidR="00214F8C" w14:paraId="1C2AC670" w14:textId="77777777" w:rsidTr="00214F8C">
        <w:trPr>
          <w:trHeight w:val="1862"/>
        </w:trPr>
        <w:tc>
          <w:tcPr>
            <w:tcW w:w="4203" w:type="dxa"/>
          </w:tcPr>
          <w:p w14:paraId="300B8969" w14:textId="77777777" w:rsidR="00214F8C" w:rsidRPr="00E01682" w:rsidRDefault="00214F8C" w:rsidP="00214F8C">
            <w:pPr>
              <w:rPr>
                <w:b/>
                <w:bCs/>
              </w:rPr>
            </w:pPr>
            <w:r w:rsidRPr="00E01682">
              <w:rPr>
                <w:b/>
                <w:bCs/>
              </w:rPr>
              <w:t>Non-pharmacological Measures</w:t>
            </w:r>
          </w:p>
          <w:p w14:paraId="45A34900" w14:textId="77777777" w:rsidR="00214F8C" w:rsidRPr="00DE09C4" w:rsidRDefault="00214F8C" w:rsidP="00214F8C">
            <w:pPr>
              <w:pStyle w:val="ListParagraph"/>
              <w:numPr>
                <w:ilvl w:val="0"/>
                <w:numId w:val="6"/>
              </w:numPr>
            </w:pPr>
            <w:r w:rsidRPr="00DE09C4">
              <w:t>Oral fluids</w:t>
            </w:r>
          </w:p>
          <w:p w14:paraId="24346642" w14:textId="77777777" w:rsidR="00214F8C" w:rsidRPr="00DE09C4" w:rsidRDefault="00214F8C" w:rsidP="00214F8C">
            <w:pPr>
              <w:pStyle w:val="ListParagraph"/>
              <w:numPr>
                <w:ilvl w:val="0"/>
                <w:numId w:val="6"/>
              </w:numPr>
            </w:pPr>
            <w:r w:rsidRPr="00DE09C4">
              <w:t>Honey and lemon in warm water</w:t>
            </w:r>
          </w:p>
          <w:p w14:paraId="0943C2FA" w14:textId="77777777" w:rsidR="00214F8C" w:rsidRPr="00DE09C4" w:rsidRDefault="00214F8C" w:rsidP="00214F8C">
            <w:pPr>
              <w:pStyle w:val="ListParagraph"/>
              <w:numPr>
                <w:ilvl w:val="0"/>
                <w:numId w:val="6"/>
              </w:numPr>
            </w:pPr>
            <w:r w:rsidRPr="00DE09C4">
              <w:t>Suck hard sweets</w:t>
            </w:r>
          </w:p>
          <w:p w14:paraId="079BB1DD" w14:textId="77777777" w:rsidR="00214F8C" w:rsidRPr="00DE09C4" w:rsidRDefault="00214F8C" w:rsidP="00214F8C">
            <w:pPr>
              <w:pStyle w:val="ListParagraph"/>
              <w:numPr>
                <w:ilvl w:val="0"/>
                <w:numId w:val="6"/>
              </w:numPr>
            </w:pPr>
            <w:r w:rsidRPr="00DE09C4">
              <w:t>Elevate head when sleeping</w:t>
            </w:r>
          </w:p>
          <w:p w14:paraId="60A7B07E" w14:textId="77777777" w:rsidR="00214F8C" w:rsidRDefault="00214F8C" w:rsidP="00E01682"/>
        </w:tc>
      </w:tr>
    </w:tbl>
    <w:p w14:paraId="74E1F90E" w14:textId="57F6718F" w:rsidR="00E01682" w:rsidRPr="00E01682" w:rsidRDefault="00E01682" w:rsidP="00E01682"/>
    <w:tbl>
      <w:tblPr>
        <w:tblStyle w:val="TableGrid"/>
        <w:tblW w:w="0" w:type="auto"/>
        <w:tblLook w:val="04A0" w:firstRow="1" w:lastRow="0" w:firstColumn="1" w:lastColumn="0" w:noHBand="0" w:noVBand="1"/>
      </w:tblPr>
      <w:tblGrid>
        <w:gridCol w:w="4331"/>
      </w:tblGrid>
      <w:tr w:rsidR="00214F8C" w14:paraId="26D3986B" w14:textId="77777777" w:rsidTr="00214F8C">
        <w:trPr>
          <w:trHeight w:val="1590"/>
        </w:trPr>
        <w:tc>
          <w:tcPr>
            <w:tcW w:w="4331" w:type="dxa"/>
            <w:tcBorders>
              <w:top w:val="single" w:sz="12" w:space="0" w:color="0070C0"/>
              <w:left w:val="single" w:sz="12" w:space="0" w:color="0070C0"/>
              <w:bottom w:val="single" w:sz="12" w:space="0" w:color="0070C0"/>
              <w:right w:val="single" w:sz="12" w:space="0" w:color="0070C0"/>
            </w:tcBorders>
          </w:tcPr>
          <w:p w14:paraId="1E8AF77F" w14:textId="77777777" w:rsidR="00214F8C" w:rsidRPr="00E01682" w:rsidRDefault="00214F8C" w:rsidP="00214F8C">
            <w:pPr>
              <w:rPr>
                <w:b/>
                <w:bCs/>
              </w:rPr>
            </w:pPr>
            <w:r w:rsidRPr="00E01682">
              <w:rPr>
                <w:b/>
                <w:bCs/>
              </w:rPr>
              <w:lastRenderedPageBreak/>
              <w:t>Pharmacological Measures</w:t>
            </w:r>
          </w:p>
          <w:p w14:paraId="54458692" w14:textId="77777777" w:rsidR="00214F8C" w:rsidRDefault="00214F8C" w:rsidP="00214F8C">
            <w:pPr>
              <w:pStyle w:val="ListParagraph"/>
              <w:numPr>
                <w:ilvl w:val="0"/>
                <w:numId w:val="7"/>
              </w:numPr>
            </w:pPr>
            <w:r w:rsidRPr="00DE09C4">
              <w:t>Oral morphine sulphate solution 2.5</w:t>
            </w:r>
            <w:r>
              <w:t xml:space="preserve"> </w:t>
            </w:r>
            <w:r w:rsidRPr="00DE09C4">
              <w:t>mg 4 hourly</w:t>
            </w:r>
          </w:p>
          <w:p w14:paraId="0A487B2A" w14:textId="77777777" w:rsidR="00214F8C" w:rsidRPr="002D03CC" w:rsidRDefault="00214F8C" w:rsidP="00214F8C">
            <w:r w:rsidRPr="002D03CC">
              <w:t>OR</w:t>
            </w:r>
          </w:p>
          <w:p w14:paraId="19A9B1DB" w14:textId="77777777" w:rsidR="00214F8C" w:rsidRDefault="00214F8C" w:rsidP="00214F8C">
            <w:pPr>
              <w:pStyle w:val="ListParagraph"/>
              <w:numPr>
                <w:ilvl w:val="0"/>
                <w:numId w:val="7"/>
              </w:numPr>
            </w:pPr>
            <w:r>
              <w:t>Codeine 15 mg 4 hourly</w:t>
            </w:r>
          </w:p>
          <w:p w14:paraId="1E18EFDC" w14:textId="77777777" w:rsidR="00214F8C" w:rsidRPr="00DE09C4" w:rsidRDefault="00214F8C" w:rsidP="00214F8C">
            <w:r w:rsidRPr="00DE09C4">
              <w:t>If severe or not expected to survive</w:t>
            </w:r>
          </w:p>
          <w:p w14:paraId="3DB68178" w14:textId="77777777" w:rsidR="00214F8C" w:rsidRPr="00DE09C4" w:rsidRDefault="00214F8C" w:rsidP="00214F8C">
            <w:pPr>
              <w:pStyle w:val="ListParagraph"/>
              <w:numPr>
                <w:ilvl w:val="0"/>
                <w:numId w:val="7"/>
              </w:numPr>
            </w:pPr>
            <w:r w:rsidRPr="00DE09C4">
              <w:t>Continuous subcutaneous infusion injectable morphine sulphate 10</w:t>
            </w:r>
            <w:r>
              <w:t xml:space="preserve"> </w:t>
            </w:r>
            <w:r w:rsidRPr="00DE09C4">
              <w:t>mg over 24 hours with 2.5-5</w:t>
            </w:r>
            <w:r>
              <w:t xml:space="preserve"> </w:t>
            </w:r>
            <w:r w:rsidRPr="00DE09C4">
              <w:t>mg SC PRN 4 hourly for breakthrough coughing</w:t>
            </w:r>
          </w:p>
          <w:p w14:paraId="3DA966A5" w14:textId="77777777" w:rsidR="00214F8C" w:rsidRDefault="00214F8C" w:rsidP="00E01682"/>
        </w:tc>
      </w:tr>
    </w:tbl>
    <w:p w14:paraId="5671FAAC" w14:textId="77777777" w:rsidR="00085413" w:rsidRPr="00E01682" w:rsidRDefault="00085413" w:rsidP="00E01682"/>
    <w:p w14:paraId="7AD71897" w14:textId="5ED8DCD8" w:rsidR="00E01682" w:rsidRPr="00E01682" w:rsidRDefault="00E01682" w:rsidP="00214F8C">
      <w:pPr>
        <w:pStyle w:val="Heading3"/>
      </w:pPr>
      <w:r w:rsidRPr="00E01682">
        <w:t>Delirium &amp; Agitation</w:t>
      </w:r>
    </w:p>
    <w:tbl>
      <w:tblPr>
        <w:tblStyle w:val="TableGrid"/>
        <w:tblW w:w="0" w:type="auto"/>
        <w:tblLook w:val="04A0" w:firstRow="1" w:lastRow="0" w:firstColumn="1" w:lastColumn="0" w:noHBand="0" w:noVBand="1"/>
      </w:tblPr>
      <w:tblGrid>
        <w:gridCol w:w="4459"/>
      </w:tblGrid>
      <w:tr w:rsidR="00214F8C" w14:paraId="110908C6" w14:textId="77777777" w:rsidTr="00214F8C">
        <w:trPr>
          <w:trHeight w:val="2389"/>
        </w:trPr>
        <w:tc>
          <w:tcPr>
            <w:tcW w:w="4459" w:type="dxa"/>
            <w:tcBorders>
              <w:top w:val="single" w:sz="12" w:space="0" w:color="0070C0"/>
              <w:left w:val="single" w:sz="12" w:space="0" w:color="0070C0"/>
              <w:bottom w:val="single" w:sz="12" w:space="0" w:color="0070C0"/>
              <w:right w:val="single" w:sz="12" w:space="0" w:color="0070C0"/>
            </w:tcBorders>
          </w:tcPr>
          <w:p w14:paraId="1520C799" w14:textId="77777777" w:rsidR="00214F8C" w:rsidRPr="00E01682" w:rsidRDefault="00214F8C" w:rsidP="00214F8C">
            <w:pPr>
              <w:rPr>
                <w:b/>
                <w:bCs/>
              </w:rPr>
            </w:pPr>
            <w:r w:rsidRPr="00E01682">
              <w:rPr>
                <w:b/>
                <w:bCs/>
              </w:rPr>
              <w:t>Non-pharmacological Measures</w:t>
            </w:r>
          </w:p>
          <w:p w14:paraId="2595FF3E" w14:textId="77777777" w:rsidR="00214F8C" w:rsidRPr="009044BD" w:rsidRDefault="00214F8C" w:rsidP="00214F8C">
            <w:pPr>
              <w:pStyle w:val="ListParagraph"/>
              <w:numPr>
                <w:ilvl w:val="0"/>
                <w:numId w:val="8"/>
              </w:numPr>
            </w:pPr>
            <w:r w:rsidRPr="009044BD">
              <w:t>Provide reassurance and reorientation (for example explaining to someone where they are and what your role is)</w:t>
            </w:r>
          </w:p>
          <w:p w14:paraId="066DAC04" w14:textId="77777777" w:rsidR="00214F8C" w:rsidRPr="009044BD" w:rsidRDefault="00214F8C" w:rsidP="00214F8C">
            <w:pPr>
              <w:pStyle w:val="ListParagraph"/>
              <w:numPr>
                <w:ilvl w:val="0"/>
                <w:numId w:val="8"/>
              </w:numPr>
            </w:pPr>
            <w:r w:rsidRPr="009044BD">
              <w:t>Ensure adequate lighting</w:t>
            </w:r>
          </w:p>
          <w:p w14:paraId="386CDBA9" w14:textId="77777777" w:rsidR="00214F8C" w:rsidRPr="009044BD" w:rsidRDefault="00214F8C" w:rsidP="00214F8C">
            <w:pPr>
              <w:pStyle w:val="ListParagraph"/>
              <w:numPr>
                <w:ilvl w:val="0"/>
                <w:numId w:val="8"/>
              </w:numPr>
            </w:pPr>
            <w:r w:rsidRPr="009044BD">
              <w:t>Avoid moving people from one ward to another where possible</w:t>
            </w:r>
          </w:p>
          <w:p w14:paraId="7170D785" w14:textId="77777777" w:rsidR="00214F8C" w:rsidRDefault="00214F8C" w:rsidP="00E01682"/>
        </w:tc>
      </w:tr>
    </w:tbl>
    <w:p w14:paraId="6A3DF239" w14:textId="77777777" w:rsidR="00E01682" w:rsidRPr="00E01682" w:rsidRDefault="00E01682" w:rsidP="00E01682"/>
    <w:tbl>
      <w:tblPr>
        <w:tblStyle w:val="TableGrid"/>
        <w:tblW w:w="0" w:type="auto"/>
        <w:tblLook w:val="04A0" w:firstRow="1" w:lastRow="0" w:firstColumn="1" w:lastColumn="0" w:noHBand="0" w:noVBand="1"/>
      </w:tblPr>
      <w:tblGrid>
        <w:gridCol w:w="8856"/>
      </w:tblGrid>
      <w:tr w:rsidR="00214F8C" w14:paraId="7AC9EC44" w14:textId="77777777" w:rsidTr="00214F8C">
        <w:tc>
          <w:tcPr>
            <w:tcW w:w="8856" w:type="dxa"/>
            <w:tcBorders>
              <w:top w:val="single" w:sz="12" w:space="0" w:color="0070C0"/>
              <w:left w:val="single" w:sz="12" w:space="0" w:color="0070C0"/>
              <w:bottom w:val="single" w:sz="12" w:space="0" w:color="0070C0"/>
              <w:right w:val="single" w:sz="12" w:space="0" w:color="0070C0"/>
            </w:tcBorders>
          </w:tcPr>
          <w:p w14:paraId="2F79E8A3" w14:textId="77777777" w:rsidR="00214F8C" w:rsidRPr="00E01682" w:rsidRDefault="00214F8C" w:rsidP="00214F8C">
            <w:pPr>
              <w:rPr>
                <w:b/>
                <w:bCs/>
              </w:rPr>
            </w:pPr>
            <w:r w:rsidRPr="00E01682">
              <w:rPr>
                <w:b/>
                <w:bCs/>
              </w:rPr>
              <w:t>Pharmacological Measures</w:t>
            </w:r>
          </w:p>
          <w:p w14:paraId="72DE7979" w14:textId="77777777" w:rsidR="00214F8C" w:rsidRDefault="00214F8C" w:rsidP="00214F8C">
            <w:r w:rsidRPr="004E3C86">
              <w:t>Delirium ONLY requires drugs if the patient is posing a risk to themselves or very agitated. If they are just mildly confused then medications may just cause them to be more drowsy and at greater risk of falls.</w:t>
            </w:r>
          </w:p>
          <w:p w14:paraId="5BE70301" w14:textId="77777777" w:rsidR="00214F8C" w:rsidRPr="004E3C86" w:rsidRDefault="00214F8C" w:rsidP="00214F8C">
            <w:r w:rsidRPr="004E3C86">
              <w:t>First-line is haloperidol</w:t>
            </w:r>
          </w:p>
          <w:p w14:paraId="486B1481" w14:textId="77777777" w:rsidR="00214F8C" w:rsidRPr="004E3C86" w:rsidRDefault="00214F8C" w:rsidP="00214F8C">
            <w:pPr>
              <w:pStyle w:val="ListParagraph"/>
              <w:numPr>
                <w:ilvl w:val="0"/>
                <w:numId w:val="9"/>
              </w:numPr>
            </w:pPr>
            <w:r w:rsidRPr="004E3C86">
              <w:t>Haloperidol 1.25</w:t>
            </w:r>
            <w:r>
              <w:t xml:space="preserve"> </w:t>
            </w:r>
            <w:r w:rsidRPr="004E3C86">
              <w:t>mg oral PRN 2 hourly</w:t>
            </w:r>
          </w:p>
          <w:p w14:paraId="4EFE7C38" w14:textId="77777777" w:rsidR="00214F8C" w:rsidRPr="004E3C86" w:rsidRDefault="00214F8C" w:rsidP="00214F8C">
            <w:pPr>
              <w:pStyle w:val="ListParagraph"/>
              <w:numPr>
                <w:ilvl w:val="0"/>
                <w:numId w:val="9"/>
              </w:numPr>
            </w:pPr>
            <w:r w:rsidRPr="004E3C86">
              <w:t>If necessary increase in 1.25</w:t>
            </w:r>
            <w:r>
              <w:t xml:space="preserve"> </w:t>
            </w:r>
            <w:r w:rsidRPr="004E3C86">
              <w:t>mg increments up to 10</w:t>
            </w:r>
            <w:r>
              <w:t xml:space="preserve"> </w:t>
            </w:r>
            <w:r w:rsidRPr="004E3C86">
              <w:t>mg</w:t>
            </w:r>
          </w:p>
          <w:p w14:paraId="13F044A4" w14:textId="77777777" w:rsidR="00214F8C" w:rsidRPr="004E3C86" w:rsidRDefault="00214F8C" w:rsidP="00214F8C">
            <w:r w:rsidRPr="004E3C86">
              <w:t>Second-line as an adjunct to haloperidol</w:t>
            </w:r>
          </w:p>
          <w:p w14:paraId="03860852" w14:textId="77777777" w:rsidR="00214F8C" w:rsidRPr="004E3C86" w:rsidRDefault="00214F8C" w:rsidP="00214F8C">
            <w:pPr>
              <w:pStyle w:val="ListParagraph"/>
              <w:numPr>
                <w:ilvl w:val="0"/>
                <w:numId w:val="10"/>
              </w:numPr>
            </w:pPr>
            <w:r w:rsidRPr="004E3C86">
              <w:t>Diazepam 2</w:t>
            </w:r>
            <w:r>
              <w:t xml:space="preserve"> </w:t>
            </w:r>
            <w:r w:rsidRPr="004E3C86">
              <w:t>mg oral TDS (can increase incrementally up to 10</w:t>
            </w:r>
            <w:r>
              <w:t xml:space="preserve"> </w:t>
            </w:r>
            <w:r w:rsidRPr="004E3C86">
              <w:t>mg oral TDS)</w:t>
            </w:r>
          </w:p>
          <w:p w14:paraId="47F9E2DE" w14:textId="77777777" w:rsidR="00214F8C" w:rsidRPr="004E3C86" w:rsidRDefault="00214F8C" w:rsidP="00214F8C">
            <w:r w:rsidRPr="004E3C86">
              <w:t>OR</w:t>
            </w:r>
          </w:p>
          <w:p w14:paraId="58813783" w14:textId="77777777" w:rsidR="00214F8C" w:rsidRPr="004E3C86" w:rsidRDefault="00214F8C" w:rsidP="00214F8C">
            <w:pPr>
              <w:pStyle w:val="ListParagraph"/>
              <w:numPr>
                <w:ilvl w:val="0"/>
                <w:numId w:val="10"/>
              </w:numPr>
            </w:pPr>
            <w:r w:rsidRPr="004E3C86">
              <w:t>Midazolam 2.5-5</w:t>
            </w:r>
            <w:r>
              <w:t xml:space="preserve"> </w:t>
            </w:r>
            <w:r w:rsidRPr="004E3C86">
              <w:t>mg SC PRN 1-2 hourly</w:t>
            </w:r>
          </w:p>
          <w:p w14:paraId="703B86C3" w14:textId="77777777" w:rsidR="00214F8C" w:rsidRPr="004E3C86" w:rsidRDefault="00214F8C" w:rsidP="00214F8C">
            <w:r w:rsidRPr="004E3C86">
              <w:t>Not expected to survive</w:t>
            </w:r>
          </w:p>
          <w:p w14:paraId="36ADCF71" w14:textId="77777777" w:rsidR="00214F8C" w:rsidRPr="004E3C86" w:rsidRDefault="00214F8C" w:rsidP="00214F8C">
            <w:pPr>
              <w:pStyle w:val="ListParagraph"/>
              <w:numPr>
                <w:ilvl w:val="0"/>
                <w:numId w:val="10"/>
              </w:numPr>
            </w:pPr>
            <w:r w:rsidRPr="004E3C86">
              <w:t>2.5-5</w:t>
            </w:r>
            <w:r>
              <w:t xml:space="preserve"> </w:t>
            </w:r>
            <w:r w:rsidRPr="004E3C86">
              <w:t>mg SC/IV stat then 1 hourly PRN</w:t>
            </w:r>
          </w:p>
          <w:p w14:paraId="44FBEB68" w14:textId="77777777" w:rsidR="00214F8C" w:rsidRPr="004E3C86" w:rsidRDefault="00214F8C" w:rsidP="00214F8C">
            <w:pPr>
              <w:pStyle w:val="ListParagraph"/>
              <w:numPr>
                <w:ilvl w:val="0"/>
                <w:numId w:val="10"/>
              </w:numPr>
            </w:pPr>
            <w:r w:rsidRPr="004E3C86">
              <w:t>Increase progressively to 10</w:t>
            </w:r>
            <w:r>
              <w:t xml:space="preserve"> </w:t>
            </w:r>
            <w:r w:rsidRPr="004E3C86">
              <w:t>mg SC/IV 1 hourly PRN</w:t>
            </w:r>
          </w:p>
          <w:p w14:paraId="0F82C7F4" w14:textId="77777777" w:rsidR="00214F8C" w:rsidRPr="009044BD" w:rsidRDefault="00214F8C" w:rsidP="00214F8C">
            <w:pPr>
              <w:pStyle w:val="ListParagraph"/>
              <w:numPr>
                <w:ilvl w:val="0"/>
                <w:numId w:val="10"/>
              </w:numPr>
            </w:pPr>
            <w:r w:rsidRPr="004E3C86">
              <w:lastRenderedPageBreak/>
              <w:t>Maintain with 10-60</w:t>
            </w:r>
            <w:r>
              <w:t xml:space="preserve"> </w:t>
            </w:r>
            <w:r w:rsidRPr="004E3C86">
              <w:t>mg/24 hours in subcutaneous continuous infusion</w:t>
            </w:r>
          </w:p>
          <w:p w14:paraId="5A0E89D1" w14:textId="77777777" w:rsidR="00214F8C" w:rsidRDefault="00214F8C" w:rsidP="00E01682"/>
        </w:tc>
      </w:tr>
    </w:tbl>
    <w:p w14:paraId="2846519D" w14:textId="77777777" w:rsidR="00553AC3" w:rsidRPr="00E01682" w:rsidRDefault="00553AC3" w:rsidP="00E01682"/>
    <w:p w14:paraId="5D313B8A" w14:textId="117581B5" w:rsidR="00E01682" w:rsidRPr="00E01682" w:rsidRDefault="00E01682" w:rsidP="00E01682">
      <w:pPr>
        <w:pStyle w:val="Heading3"/>
      </w:pPr>
      <w:r w:rsidRPr="00E01682">
        <w:t>Fever</w:t>
      </w:r>
    </w:p>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3678"/>
      </w:tblGrid>
      <w:tr w:rsidR="00214F8C" w14:paraId="6C7CF9E2" w14:textId="77777777" w:rsidTr="00214F8C">
        <w:trPr>
          <w:trHeight w:val="1341"/>
        </w:trPr>
        <w:tc>
          <w:tcPr>
            <w:tcW w:w="3678" w:type="dxa"/>
          </w:tcPr>
          <w:p w14:paraId="118B4512" w14:textId="77777777" w:rsidR="00214F8C" w:rsidRPr="00553AC3" w:rsidRDefault="00214F8C" w:rsidP="00214F8C">
            <w:pPr>
              <w:rPr>
                <w:b/>
                <w:bCs/>
              </w:rPr>
            </w:pPr>
            <w:r w:rsidRPr="00553AC3">
              <w:rPr>
                <w:b/>
                <w:bCs/>
              </w:rPr>
              <w:t>Non-pharmacological Measures</w:t>
            </w:r>
          </w:p>
          <w:p w14:paraId="26E581A8" w14:textId="77777777" w:rsidR="00214F8C" w:rsidRPr="009044BD" w:rsidRDefault="00214F8C" w:rsidP="00214F8C">
            <w:pPr>
              <w:pStyle w:val="ListParagraph"/>
              <w:numPr>
                <w:ilvl w:val="0"/>
                <w:numId w:val="11"/>
              </w:numPr>
            </w:pPr>
            <w:r>
              <w:t>Encourage</w:t>
            </w:r>
            <w:r w:rsidRPr="009044BD">
              <w:t xml:space="preserve"> loose clothing</w:t>
            </w:r>
          </w:p>
          <w:p w14:paraId="4DABD3C3" w14:textId="77777777" w:rsidR="00214F8C" w:rsidRPr="009044BD" w:rsidRDefault="00214F8C" w:rsidP="00214F8C">
            <w:pPr>
              <w:pStyle w:val="ListParagraph"/>
              <w:numPr>
                <w:ilvl w:val="0"/>
                <w:numId w:val="11"/>
              </w:numPr>
            </w:pPr>
            <w:r w:rsidRPr="009044BD">
              <w:t>Oral fluids</w:t>
            </w:r>
          </w:p>
          <w:p w14:paraId="53E7AF7D" w14:textId="77777777" w:rsidR="00214F8C" w:rsidRPr="009044BD" w:rsidRDefault="00214F8C" w:rsidP="00214F8C">
            <w:pPr>
              <w:pStyle w:val="ListParagraph"/>
              <w:numPr>
                <w:ilvl w:val="0"/>
                <w:numId w:val="11"/>
              </w:numPr>
            </w:pPr>
            <w:r w:rsidRPr="009044BD">
              <w:t>Cool cloth for face</w:t>
            </w:r>
          </w:p>
          <w:p w14:paraId="2A3FCBDF" w14:textId="77777777" w:rsidR="00214F8C" w:rsidRDefault="00214F8C" w:rsidP="00E01682">
            <w:pPr>
              <w:spacing w:after="0"/>
              <w:outlineLvl w:val="9"/>
            </w:pPr>
          </w:p>
        </w:tc>
      </w:tr>
    </w:tbl>
    <w:p w14:paraId="44C605BC" w14:textId="4A0DA3BA" w:rsidR="00E01682" w:rsidRDefault="00E01682" w:rsidP="00E01682">
      <w:pPr>
        <w:spacing w:after="0"/>
        <w:outlineLvl w:val="9"/>
      </w:pPr>
    </w:p>
    <w:tbl>
      <w:tblPr>
        <w:tblStyle w:val="TableGrid"/>
        <w:tblW w:w="0" w:type="auto"/>
        <w:tblLook w:val="04A0" w:firstRow="1" w:lastRow="0" w:firstColumn="1" w:lastColumn="0" w:noHBand="0" w:noVBand="1"/>
      </w:tblPr>
      <w:tblGrid>
        <w:gridCol w:w="4594"/>
      </w:tblGrid>
      <w:tr w:rsidR="00214F8C" w14:paraId="33D86863" w14:textId="77777777" w:rsidTr="00214F8C">
        <w:trPr>
          <w:trHeight w:val="2171"/>
        </w:trPr>
        <w:tc>
          <w:tcPr>
            <w:tcW w:w="4594" w:type="dxa"/>
            <w:tcBorders>
              <w:top w:val="single" w:sz="12" w:space="0" w:color="0070C0"/>
              <w:left w:val="single" w:sz="12" w:space="0" w:color="0070C0"/>
              <w:bottom w:val="single" w:sz="12" w:space="0" w:color="0070C0"/>
              <w:right w:val="single" w:sz="12" w:space="0" w:color="0070C0"/>
            </w:tcBorders>
          </w:tcPr>
          <w:p w14:paraId="10297376" w14:textId="77777777" w:rsidR="00214F8C" w:rsidRPr="00553AC3" w:rsidRDefault="00214F8C" w:rsidP="00214F8C">
            <w:pPr>
              <w:rPr>
                <w:b/>
                <w:bCs/>
              </w:rPr>
            </w:pPr>
            <w:r w:rsidRPr="00553AC3">
              <w:rPr>
                <w:b/>
                <w:bCs/>
              </w:rPr>
              <w:t>Pharmacological Measures</w:t>
            </w:r>
          </w:p>
          <w:p w14:paraId="213F3303" w14:textId="77777777" w:rsidR="00214F8C" w:rsidRPr="009044BD" w:rsidRDefault="00214F8C" w:rsidP="00214F8C">
            <w:pPr>
              <w:pStyle w:val="ListParagraph"/>
              <w:numPr>
                <w:ilvl w:val="0"/>
                <w:numId w:val="12"/>
              </w:numPr>
            </w:pPr>
            <w:r w:rsidRPr="009044BD">
              <w:t>Paracetamol 1</w:t>
            </w:r>
            <w:r>
              <w:t xml:space="preserve"> </w:t>
            </w:r>
            <w:r w:rsidRPr="009044BD">
              <w:t xml:space="preserve">g IV/oral/PR </w:t>
            </w:r>
            <w:r>
              <w:t xml:space="preserve">up to </w:t>
            </w:r>
            <w:r w:rsidRPr="009044BD">
              <w:t>QDS</w:t>
            </w:r>
            <w:r>
              <w:t xml:space="preserve"> (but to maximum of 3 g per day if expected to survive)</w:t>
            </w:r>
          </w:p>
          <w:p w14:paraId="1094B5F6" w14:textId="77777777" w:rsidR="00214F8C" w:rsidRPr="00BE1470" w:rsidRDefault="00214F8C" w:rsidP="00214F8C">
            <w:r w:rsidRPr="00BE1470">
              <w:t>NSAIDS not currently recommended in COVID-19, but at end of life could consider Ibuprofen 400</w:t>
            </w:r>
            <w:r>
              <w:t xml:space="preserve"> </w:t>
            </w:r>
            <w:r w:rsidRPr="00BE1470">
              <w:t>mg TDS</w:t>
            </w:r>
          </w:p>
          <w:p w14:paraId="23454798" w14:textId="77777777" w:rsidR="00214F8C" w:rsidRDefault="00214F8C" w:rsidP="00E01682">
            <w:pPr>
              <w:spacing w:after="0"/>
              <w:outlineLvl w:val="9"/>
            </w:pPr>
          </w:p>
        </w:tc>
      </w:tr>
    </w:tbl>
    <w:p w14:paraId="63FDC56F" w14:textId="77777777" w:rsidR="00214F8C" w:rsidRDefault="00214F8C" w:rsidP="00E01682">
      <w:pPr>
        <w:spacing w:after="0"/>
        <w:outlineLvl w:val="9"/>
      </w:pPr>
    </w:p>
    <w:p w14:paraId="38277417" w14:textId="77777777" w:rsidR="006A296E" w:rsidRDefault="006A296E" w:rsidP="006A296E">
      <w:pPr>
        <w:pStyle w:val="Heading3"/>
        <w:rPr>
          <w:lang w:val="en-GB"/>
        </w:rPr>
      </w:pPr>
      <w:r>
        <w:rPr>
          <w:lang w:val="en-GB"/>
        </w:rPr>
        <w:t>Pain</w:t>
      </w:r>
    </w:p>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8856"/>
      </w:tblGrid>
      <w:tr w:rsidR="006A296E" w14:paraId="6D73A4D3" w14:textId="77777777" w:rsidTr="00853647">
        <w:tc>
          <w:tcPr>
            <w:tcW w:w="8856" w:type="dxa"/>
          </w:tcPr>
          <w:p w14:paraId="5C9D7091" w14:textId="77777777" w:rsidR="006A296E" w:rsidRPr="00A20EE9" w:rsidRDefault="006A296E" w:rsidP="00853647">
            <w:pPr>
              <w:rPr>
                <w:b/>
                <w:bCs/>
              </w:rPr>
            </w:pPr>
            <w:r w:rsidRPr="00A20EE9">
              <w:rPr>
                <w:b/>
                <w:bCs/>
              </w:rPr>
              <w:t>Commencing strong opioids</w:t>
            </w:r>
          </w:p>
          <w:p w14:paraId="1EF45F31" w14:textId="77777777" w:rsidR="006A296E" w:rsidRDefault="006A296E" w:rsidP="00853647">
            <w:pPr>
              <w:pStyle w:val="ListParagraph"/>
              <w:numPr>
                <w:ilvl w:val="0"/>
                <w:numId w:val="15"/>
              </w:numPr>
            </w:pPr>
            <w:r w:rsidRPr="00BE1470">
              <w:t>Oral morphine sulphate solution (immediate release) and morphine sulphate tablets</w:t>
            </w:r>
            <w:r>
              <w:t xml:space="preserve"> 15 mg</w:t>
            </w:r>
            <w:r w:rsidRPr="00BE1470">
              <w:t xml:space="preserve"> (modified release) are available</w:t>
            </w:r>
          </w:p>
          <w:p w14:paraId="1FF49F96" w14:textId="77777777" w:rsidR="006A296E" w:rsidRPr="00BE1470" w:rsidRDefault="006A296E" w:rsidP="00853647">
            <w:pPr>
              <w:pStyle w:val="ListParagraph"/>
              <w:numPr>
                <w:ilvl w:val="0"/>
                <w:numId w:val="15"/>
              </w:numPr>
            </w:pPr>
            <w:r>
              <w:t>Always prescribe regular laxatives and anti-emetics when starting morphine</w:t>
            </w:r>
          </w:p>
          <w:p w14:paraId="069B0D98" w14:textId="77777777" w:rsidR="006A296E" w:rsidRDefault="006A296E" w:rsidP="00853647">
            <w:pPr>
              <w:pStyle w:val="ListParagraph"/>
              <w:numPr>
                <w:ilvl w:val="0"/>
                <w:numId w:val="15"/>
              </w:numPr>
            </w:pPr>
            <w:r>
              <w:t xml:space="preserve">Modified release tablets are BD and </w:t>
            </w:r>
            <w:r w:rsidRPr="00BE1470">
              <w:t xml:space="preserve">a PRN dose of immediate acting morphine </w:t>
            </w:r>
            <w:r>
              <w:t>should always be prescribed for breakthrough pain</w:t>
            </w:r>
          </w:p>
          <w:p w14:paraId="05653A5E" w14:textId="77777777" w:rsidR="006A296E" w:rsidRDefault="006A296E" w:rsidP="00853647">
            <w:pPr>
              <w:pStyle w:val="ListParagraph"/>
              <w:numPr>
                <w:ilvl w:val="0"/>
                <w:numId w:val="15"/>
              </w:numPr>
            </w:pPr>
            <w:r>
              <w:t>P</w:t>
            </w:r>
            <w:r w:rsidRPr="00BE1470">
              <w:t xml:space="preserve">RN </w:t>
            </w:r>
            <w:r>
              <w:t>doses for breakthrough pain should be</w:t>
            </w:r>
            <w:r w:rsidRPr="00BE1470">
              <w:t xml:space="preserve"> 1/10 to 1/6 of the total daily dose</w:t>
            </w:r>
            <w:r>
              <w:t xml:space="preserve"> of morphine prescribed</w:t>
            </w:r>
          </w:p>
          <w:p w14:paraId="177CD9D4" w14:textId="77777777" w:rsidR="006A296E" w:rsidRDefault="006A296E" w:rsidP="00853647">
            <w:pPr>
              <w:pStyle w:val="ListParagraph"/>
              <w:numPr>
                <w:ilvl w:val="1"/>
                <w:numId w:val="15"/>
              </w:numPr>
            </w:pPr>
            <w:r>
              <w:t xml:space="preserve">e.g. Morphine sulphate tablets </w:t>
            </w:r>
            <w:r w:rsidRPr="00BE1470">
              <w:t>7.5</w:t>
            </w:r>
            <w:r>
              <w:t xml:space="preserve"> </w:t>
            </w:r>
            <w:r w:rsidRPr="00BE1470">
              <w:t xml:space="preserve">mg BD would </w:t>
            </w:r>
            <w:r>
              <w:t>require oral morphine sulphate solution</w:t>
            </w:r>
            <w:r w:rsidRPr="00BE1470">
              <w:t xml:space="preserve"> 1.5</w:t>
            </w:r>
            <w:r>
              <w:t xml:space="preserve"> </w:t>
            </w:r>
            <w:r w:rsidRPr="00BE1470">
              <w:t>mg</w:t>
            </w:r>
            <w:r>
              <w:t xml:space="preserve"> PRN as a breakthrough dose</w:t>
            </w:r>
          </w:p>
          <w:p w14:paraId="2BBD5DE7" w14:textId="77777777" w:rsidR="006A296E" w:rsidRDefault="006A296E" w:rsidP="00853647">
            <w:r>
              <w:t>Conversion table for opioids</w:t>
            </w:r>
          </w:p>
          <w:tbl>
            <w:tblPr>
              <w:tblStyle w:val="TableGrid"/>
              <w:tblW w:w="0" w:type="auto"/>
              <w:tblLook w:val="04A0" w:firstRow="1" w:lastRow="0" w:firstColumn="1" w:lastColumn="0" w:noHBand="0" w:noVBand="1"/>
            </w:tblPr>
            <w:tblGrid>
              <w:gridCol w:w="1555"/>
              <w:gridCol w:w="2210"/>
            </w:tblGrid>
            <w:tr w:rsidR="006A296E" w14:paraId="2E8CCB78" w14:textId="77777777" w:rsidTr="00853647">
              <w:tc>
                <w:tcPr>
                  <w:tcW w:w="1555" w:type="dxa"/>
                </w:tcPr>
                <w:p w14:paraId="1AC83020" w14:textId="77777777" w:rsidR="006A296E" w:rsidRDefault="006A296E" w:rsidP="00853647"/>
              </w:tc>
              <w:tc>
                <w:tcPr>
                  <w:tcW w:w="2210" w:type="dxa"/>
                </w:tcPr>
                <w:p w14:paraId="0CEB00DD" w14:textId="77777777" w:rsidR="006A296E" w:rsidRPr="001817FD" w:rsidRDefault="006A296E" w:rsidP="00853647">
                  <w:pPr>
                    <w:rPr>
                      <w:i/>
                      <w:iCs/>
                    </w:rPr>
                  </w:pPr>
                  <w:r w:rsidRPr="001817FD">
                    <w:rPr>
                      <w:i/>
                      <w:iCs/>
                    </w:rPr>
                    <w:t>Equivalence to oral morphine 30</w:t>
                  </w:r>
                  <w:r>
                    <w:rPr>
                      <w:i/>
                      <w:iCs/>
                    </w:rPr>
                    <w:t xml:space="preserve"> </w:t>
                  </w:r>
                  <w:r w:rsidRPr="001817FD">
                    <w:rPr>
                      <w:i/>
                      <w:iCs/>
                    </w:rPr>
                    <w:t>mg:</w:t>
                  </w:r>
                </w:p>
              </w:tc>
            </w:tr>
            <w:tr w:rsidR="006A296E" w14:paraId="357C5B61" w14:textId="77777777" w:rsidTr="00853647">
              <w:tc>
                <w:tcPr>
                  <w:tcW w:w="1555" w:type="dxa"/>
                </w:tcPr>
                <w:p w14:paraId="6A66825F" w14:textId="77777777" w:rsidR="006A296E" w:rsidRDefault="006A296E" w:rsidP="00853647">
                  <w:r>
                    <w:t>Codeine</w:t>
                  </w:r>
                </w:p>
              </w:tc>
              <w:tc>
                <w:tcPr>
                  <w:tcW w:w="2210" w:type="dxa"/>
                </w:tcPr>
                <w:p w14:paraId="79A47729" w14:textId="77777777" w:rsidR="006A296E" w:rsidRDefault="006A296E" w:rsidP="00853647">
                  <w:r>
                    <w:t>200 mg</w:t>
                  </w:r>
                </w:p>
              </w:tc>
            </w:tr>
            <w:tr w:rsidR="006A296E" w14:paraId="1D81E777" w14:textId="77777777" w:rsidTr="00853647">
              <w:tc>
                <w:tcPr>
                  <w:tcW w:w="1555" w:type="dxa"/>
                </w:tcPr>
                <w:p w14:paraId="7ECA58E6" w14:textId="77777777" w:rsidR="006A296E" w:rsidRDefault="006A296E" w:rsidP="00853647">
                  <w:r>
                    <w:t>SC morphine</w:t>
                  </w:r>
                </w:p>
              </w:tc>
              <w:tc>
                <w:tcPr>
                  <w:tcW w:w="2210" w:type="dxa"/>
                </w:tcPr>
                <w:p w14:paraId="33C16664" w14:textId="77777777" w:rsidR="006A296E" w:rsidRDefault="006A296E" w:rsidP="00853647">
                  <w:r>
                    <w:t>15 mg</w:t>
                  </w:r>
                </w:p>
              </w:tc>
            </w:tr>
          </w:tbl>
          <w:p w14:paraId="1B99919B" w14:textId="77777777" w:rsidR="006A296E" w:rsidRDefault="006A296E" w:rsidP="00853647">
            <w:pPr>
              <w:rPr>
                <w:lang w:val="en-GB"/>
              </w:rPr>
            </w:pPr>
          </w:p>
        </w:tc>
      </w:tr>
    </w:tbl>
    <w:p w14:paraId="0887115E" w14:textId="77777777" w:rsidR="006A296E" w:rsidRPr="00214F8C" w:rsidRDefault="006A296E" w:rsidP="006A296E">
      <w:pPr>
        <w:rPr>
          <w:lang w:val="en-GB"/>
        </w:rPr>
      </w:pPr>
    </w:p>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8856"/>
      </w:tblGrid>
      <w:tr w:rsidR="006A296E" w14:paraId="06E84887" w14:textId="77777777" w:rsidTr="00853647">
        <w:tc>
          <w:tcPr>
            <w:tcW w:w="8856" w:type="dxa"/>
          </w:tcPr>
          <w:p w14:paraId="40B1E70A" w14:textId="77777777" w:rsidR="006A296E" w:rsidRPr="00A20EE9" w:rsidRDefault="006A296E" w:rsidP="00853647">
            <w:pPr>
              <w:rPr>
                <w:b/>
                <w:bCs/>
              </w:rPr>
            </w:pPr>
            <w:r w:rsidRPr="00A20EE9">
              <w:rPr>
                <w:b/>
                <w:bCs/>
              </w:rPr>
              <w:t>Patient on no analgesia – mild pain</w:t>
            </w:r>
          </w:p>
          <w:p w14:paraId="03F944B3" w14:textId="77777777" w:rsidR="006A296E" w:rsidRPr="00BE1470" w:rsidRDefault="006A296E" w:rsidP="00853647">
            <w:pPr>
              <w:rPr>
                <w:i/>
                <w:iCs/>
              </w:rPr>
            </w:pPr>
            <w:r w:rsidRPr="00BE1470">
              <w:rPr>
                <w:i/>
                <w:iCs/>
              </w:rPr>
              <w:t>Step 1</w:t>
            </w:r>
          </w:p>
          <w:p w14:paraId="0CCD473F" w14:textId="77777777" w:rsidR="006A296E" w:rsidRPr="00BE1470" w:rsidRDefault="006A296E" w:rsidP="00853647">
            <w:pPr>
              <w:pStyle w:val="ListParagraph"/>
              <w:numPr>
                <w:ilvl w:val="0"/>
                <w:numId w:val="13"/>
              </w:numPr>
            </w:pPr>
            <w:r w:rsidRPr="00BE1470">
              <w:t xml:space="preserve">Regular paracetamol 1g </w:t>
            </w:r>
            <w:r>
              <w:t xml:space="preserve">up to </w:t>
            </w:r>
            <w:r w:rsidRPr="00BE1470">
              <w:t>QDS</w:t>
            </w:r>
            <w:r>
              <w:t xml:space="preserve"> (↓ d</w:t>
            </w:r>
            <w:r w:rsidRPr="00BE1470">
              <w:t>ose in elderly</w:t>
            </w:r>
            <w:r>
              <w:t xml:space="preserve">/↓ eGFR &amp; </w:t>
            </w:r>
            <w:r w:rsidRPr="00BE1470">
              <w:t>weight &lt;</w:t>
            </w:r>
            <w:r>
              <w:t xml:space="preserve"> </w:t>
            </w:r>
            <w:r w:rsidRPr="00BE1470">
              <w:t>50</w:t>
            </w:r>
            <w:r>
              <w:t xml:space="preserve"> </w:t>
            </w:r>
            <w:r w:rsidRPr="00BE1470">
              <w:t>kg</w:t>
            </w:r>
            <w:r>
              <w:t xml:space="preserve"> </w:t>
            </w:r>
            <w:r>
              <w:lastRenderedPageBreak/>
              <w:t>and max 3 g/day if expected to survive)</w:t>
            </w:r>
            <w:r w:rsidRPr="00BE1470">
              <w:t xml:space="preserve"> </w:t>
            </w:r>
          </w:p>
          <w:p w14:paraId="3A32E28D" w14:textId="77777777" w:rsidR="006A296E" w:rsidRPr="00BE1470" w:rsidRDefault="006A296E" w:rsidP="00853647">
            <w:pPr>
              <w:rPr>
                <w:i/>
                <w:iCs/>
              </w:rPr>
            </w:pPr>
            <w:r w:rsidRPr="00BE1470">
              <w:rPr>
                <w:i/>
                <w:iCs/>
              </w:rPr>
              <w:t>Step 2</w:t>
            </w:r>
          </w:p>
          <w:p w14:paraId="4D2A0A92" w14:textId="77777777" w:rsidR="006A296E" w:rsidRPr="00BE1470" w:rsidRDefault="006A296E" w:rsidP="00853647">
            <w:pPr>
              <w:pStyle w:val="ListParagraph"/>
              <w:numPr>
                <w:ilvl w:val="0"/>
                <w:numId w:val="13"/>
              </w:numPr>
            </w:pPr>
            <w:r>
              <w:t>Regular paracetamol and a</w:t>
            </w:r>
            <w:r w:rsidRPr="00BE1470">
              <w:t>dd codeine 30-60</w:t>
            </w:r>
            <w:r>
              <w:t xml:space="preserve"> </w:t>
            </w:r>
            <w:r w:rsidRPr="00BE1470">
              <w:t>mg oral QDS</w:t>
            </w:r>
          </w:p>
          <w:p w14:paraId="60E46A97" w14:textId="77777777" w:rsidR="006A296E" w:rsidRPr="00BE1470" w:rsidRDefault="006A296E" w:rsidP="00853647">
            <w:pPr>
              <w:rPr>
                <w:i/>
                <w:iCs/>
              </w:rPr>
            </w:pPr>
            <w:r w:rsidRPr="00BE1470">
              <w:rPr>
                <w:i/>
                <w:iCs/>
              </w:rPr>
              <w:t>Step 3</w:t>
            </w:r>
          </w:p>
          <w:p w14:paraId="35D9FDBF" w14:textId="77777777" w:rsidR="006A296E" w:rsidRDefault="006A296E" w:rsidP="00853647">
            <w:pPr>
              <w:pStyle w:val="ListParagraph"/>
              <w:numPr>
                <w:ilvl w:val="0"/>
                <w:numId w:val="13"/>
              </w:numPr>
              <w:rPr>
                <w:lang w:val="en-GB"/>
              </w:rPr>
            </w:pPr>
            <w:r w:rsidRPr="002D03CC">
              <w:t>Stop codeine, continue paracetamol and commence strong opioid</w:t>
            </w:r>
          </w:p>
        </w:tc>
      </w:tr>
    </w:tbl>
    <w:p w14:paraId="1833291B" w14:textId="77777777" w:rsidR="006A296E" w:rsidRDefault="006A296E" w:rsidP="006A296E">
      <w:pPr>
        <w:pStyle w:val="Heading3"/>
        <w:rPr>
          <w:lang w:val="en-GB"/>
        </w:rPr>
      </w:pPr>
    </w:p>
    <w:tbl>
      <w:tblPr>
        <w:tblStyle w:val="TableGrid"/>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8856"/>
      </w:tblGrid>
      <w:tr w:rsidR="006A296E" w14:paraId="67646DC3" w14:textId="77777777" w:rsidTr="00853647">
        <w:tc>
          <w:tcPr>
            <w:tcW w:w="8856" w:type="dxa"/>
          </w:tcPr>
          <w:p w14:paraId="7DBC9DE9" w14:textId="77777777" w:rsidR="006A296E" w:rsidRPr="00A20EE9" w:rsidRDefault="006A296E" w:rsidP="00853647">
            <w:pPr>
              <w:rPr>
                <w:b/>
                <w:bCs/>
              </w:rPr>
            </w:pPr>
            <w:r w:rsidRPr="00A20EE9">
              <w:rPr>
                <w:b/>
                <w:bCs/>
              </w:rPr>
              <w:t>Suggested starting doses of strong opioids</w:t>
            </w:r>
          </w:p>
          <w:p w14:paraId="4803012F" w14:textId="77777777" w:rsidR="006A296E" w:rsidRPr="001228E9" w:rsidRDefault="006A296E" w:rsidP="00853647">
            <w:r w:rsidRPr="001228E9">
              <w:t>Opioid naïve/frail/elderly</w:t>
            </w:r>
          </w:p>
          <w:p w14:paraId="3651468F" w14:textId="77777777" w:rsidR="006A296E" w:rsidRPr="001228E9" w:rsidRDefault="006A296E" w:rsidP="00853647">
            <w:pPr>
              <w:pStyle w:val="ListParagraph"/>
              <w:numPr>
                <w:ilvl w:val="0"/>
                <w:numId w:val="14"/>
              </w:numPr>
            </w:pPr>
            <w:r w:rsidRPr="001228E9">
              <w:t>Oral morphine sulphate solution or SC morphine 2.5-5</w:t>
            </w:r>
            <w:r>
              <w:t xml:space="preserve"> </w:t>
            </w:r>
            <w:r w:rsidRPr="001228E9">
              <w:t>mg 4 hourly</w:t>
            </w:r>
          </w:p>
          <w:p w14:paraId="670CB7A9" w14:textId="77777777" w:rsidR="006A296E" w:rsidRPr="001228E9" w:rsidRDefault="006A296E" w:rsidP="00853647">
            <w:r w:rsidRPr="001228E9">
              <w:t>Previously using codeine regularly</w:t>
            </w:r>
          </w:p>
          <w:p w14:paraId="6DEEB4D2" w14:textId="77777777" w:rsidR="006A296E" w:rsidRPr="001228E9" w:rsidRDefault="006A296E" w:rsidP="00853647">
            <w:pPr>
              <w:pStyle w:val="ListParagraph"/>
              <w:numPr>
                <w:ilvl w:val="0"/>
                <w:numId w:val="14"/>
              </w:numPr>
            </w:pPr>
            <w:r w:rsidRPr="001228E9">
              <w:t>Morphine sulphate tablets 15-30</w:t>
            </w:r>
            <w:r>
              <w:t> </w:t>
            </w:r>
            <w:r w:rsidRPr="001228E9">
              <w:t>mg BD (7.5-15</w:t>
            </w:r>
            <w:r>
              <w:t xml:space="preserve"> </w:t>
            </w:r>
            <w:r w:rsidRPr="001228E9">
              <w:t>mg BD if frail/elderly)</w:t>
            </w:r>
          </w:p>
          <w:p w14:paraId="799BC1BD" w14:textId="77777777" w:rsidR="006A296E" w:rsidRDefault="006A296E" w:rsidP="00853647">
            <w:pPr>
              <w:rPr>
                <w:lang w:val="en-GB"/>
              </w:rPr>
            </w:pPr>
            <w:r>
              <w:t>M</w:t>
            </w:r>
            <w:r w:rsidRPr="001228E9">
              <w:t xml:space="preserve">orphine is metabolized in the liver and excreted renally so patients with liver/renal impairment </w:t>
            </w:r>
            <w:r>
              <w:t xml:space="preserve">need </w:t>
            </w:r>
            <w:r w:rsidRPr="001228E9">
              <w:t>lower doses which are cautiously titrated up</w:t>
            </w:r>
          </w:p>
        </w:tc>
      </w:tr>
    </w:tbl>
    <w:p w14:paraId="12D3C6A8" w14:textId="77777777" w:rsidR="006A296E" w:rsidRDefault="006A296E" w:rsidP="006A296E">
      <w:pPr>
        <w:rPr>
          <w:lang w:val="en-GB"/>
        </w:rPr>
      </w:pPr>
    </w:p>
    <w:tbl>
      <w:tblPr>
        <w:tblStyle w:val="TableGrid"/>
        <w:tblW w:w="0" w:type="auto"/>
        <w:tblLook w:val="04A0" w:firstRow="1" w:lastRow="0" w:firstColumn="1" w:lastColumn="0" w:noHBand="0" w:noVBand="1"/>
      </w:tblPr>
      <w:tblGrid>
        <w:gridCol w:w="8856"/>
      </w:tblGrid>
      <w:tr w:rsidR="006A296E" w14:paraId="6B77C368" w14:textId="77777777" w:rsidTr="00853647">
        <w:tc>
          <w:tcPr>
            <w:tcW w:w="8856" w:type="dxa"/>
            <w:tcBorders>
              <w:top w:val="single" w:sz="12" w:space="0" w:color="0070C0"/>
              <w:left w:val="single" w:sz="12" w:space="0" w:color="0070C0"/>
              <w:bottom w:val="single" w:sz="12" w:space="0" w:color="0070C0"/>
              <w:right w:val="single" w:sz="12" w:space="0" w:color="0070C0"/>
            </w:tcBorders>
          </w:tcPr>
          <w:p w14:paraId="6178D553" w14:textId="77777777" w:rsidR="006A296E" w:rsidRPr="00A20EE9" w:rsidRDefault="006A296E" w:rsidP="00853647">
            <w:pPr>
              <w:rPr>
                <w:b/>
                <w:bCs/>
              </w:rPr>
            </w:pPr>
            <w:r w:rsidRPr="00A20EE9">
              <w:rPr>
                <w:b/>
                <w:bCs/>
              </w:rPr>
              <w:t>Titrating opioid doses</w:t>
            </w:r>
          </w:p>
          <w:p w14:paraId="739CB720" w14:textId="77777777" w:rsidR="006A296E" w:rsidRDefault="006A296E" w:rsidP="00853647">
            <w:pPr>
              <w:pStyle w:val="ListParagraph"/>
              <w:numPr>
                <w:ilvl w:val="0"/>
                <w:numId w:val="16"/>
              </w:numPr>
            </w:pPr>
            <w:r w:rsidRPr="001228E9">
              <w:t>Calculate total daily dose of long acting and immediate release morphine prescribed</w:t>
            </w:r>
          </w:p>
          <w:p w14:paraId="5E2A4EFE" w14:textId="77777777" w:rsidR="006A296E" w:rsidRDefault="006A296E" w:rsidP="00853647">
            <w:pPr>
              <w:pStyle w:val="ListParagraph"/>
              <w:numPr>
                <w:ilvl w:val="0"/>
                <w:numId w:val="16"/>
              </w:numPr>
            </w:pPr>
            <w:r w:rsidRPr="001228E9">
              <w:t xml:space="preserve">If </w:t>
            </w:r>
            <w:r>
              <w:t xml:space="preserve">adequate pain control, </w:t>
            </w:r>
            <w:r w:rsidRPr="001228E9">
              <w:t>take the total daily dose and divide by 2 to get the BD dose</w:t>
            </w:r>
            <w:r>
              <w:t xml:space="preserve"> of modified release morphine</w:t>
            </w:r>
          </w:p>
          <w:p w14:paraId="18255698" w14:textId="77777777" w:rsidR="006A296E" w:rsidRDefault="006A296E" w:rsidP="00853647">
            <w:pPr>
              <w:pStyle w:val="ListParagraph"/>
              <w:numPr>
                <w:ilvl w:val="0"/>
                <w:numId w:val="16"/>
              </w:numPr>
              <w:rPr>
                <w:lang w:val="en-GB"/>
              </w:rPr>
            </w:pPr>
            <w:r>
              <w:t>e.g.</w:t>
            </w:r>
            <w:r w:rsidRPr="001228E9">
              <w:t xml:space="preserve"> </w:t>
            </w:r>
            <w:r>
              <w:t>A</w:t>
            </w:r>
            <w:r w:rsidRPr="001228E9">
              <w:t xml:space="preserve"> patient prescribed MST </w:t>
            </w:r>
            <w:r w:rsidRPr="00A20EE9">
              <w:t>15</w:t>
            </w:r>
            <w:r>
              <w:t> </w:t>
            </w:r>
            <w:r w:rsidRPr="00A20EE9">
              <w:t>mg</w:t>
            </w:r>
            <w:r w:rsidRPr="001228E9">
              <w:t xml:space="preserve"> BD also had 2 doses of 2.5</w:t>
            </w:r>
            <w:r>
              <w:t> </w:t>
            </w:r>
            <w:r w:rsidRPr="001228E9">
              <w:t>mg morphine SC during the day</w:t>
            </w:r>
            <w:r>
              <w:t>. T</w:t>
            </w:r>
            <w:r w:rsidRPr="001228E9">
              <w:t>heir total daily requirement was 30</w:t>
            </w:r>
            <w:r>
              <w:t xml:space="preserve"> </w:t>
            </w:r>
            <w:r w:rsidRPr="001228E9">
              <w:t>mg oral plus 5</w:t>
            </w:r>
            <w:r>
              <w:t xml:space="preserve"> </w:t>
            </w:r>
            <w:r w:rsidRPr="001228E9">
              <w:t>mg SC (which is equivalent to 10</w:t>
            </w:r>
            <w:r>
              <w:t xml:space="preserve"> </w:t>
            </w:r>
            <w:r w:rsidRPr="001228E9">
              <w:t>mg oral) so total oral dose was 40</w:t>
            </w:r>
            <w:r>
              <w:t xml:space="preserve"> </w:t>
            </w:r>
            <w:r w:rsidRPr="001228E9">
              <w:t>mg. MST tablet sizes are 15</w:t>
            </w:r>
            <w:r>
              <w:t xml:space="preserve"> </w:t>
            </w:r>
            <w:r w:rsidRPr="001228E9">
              <w:t>mg and can be quartered so the most appropriate dose for this patient would be 22.5</w:t>
            </w:r>
            <w:r>
              <w:t> </w:t>
            </w:r>
            <w:r w:rsidRPr="001228E9">
              <w:t>mg BD</w:t>
            </w:r>
          </w:p>
        </w:tc>
      </w:tr>
    </w:tbl>
    <w:p w14:paraId="6C9063D7" w14:textId="77777777" w:rsidR="006A296E" w:rsidRPr="006A296E" w:rsidRDefault="006A296E" w:rsidP="006A296E">
      <w:pPr>
        <w:rPr>
          <w:lang w:val="en-GB"/>
        </w:rPr>
      </w:pPr>
    </w:p>
    <w:p w14:paraId="6517EEF5" w14:textId="153935E9" w:rsidR="007E7803" w:rsidRPr="007E7803" w:rsidRDefault="00553AC3" w:rsidP="006A296E">
      <w:pPr>
        <w:pStyle w:val="Heading3"/>
      </w:pPr>
      <w:r>
        <w:rPr>
          <w:lang w:val="en-GB"/>
        </w:rPr>
        <w:br w:type="page"/>
      </w:r>
      <w:r w:rsidR="007E7803" w:rsidRPr="006A296E">
        <w:rPr>
          <w:lang w:val="en-GB"/>
        </w:rPr>
        <w:lastRenderedPageBreak/>
        <w:t>Nausea</w:t>
      </w:r>
    </w:p>
    <w:tbl>
      <w:tblPr>
        <w:tblStyle w:val="TableGrid"/>
        <w:tblW w:w="0" w:type="auto"/>
        <w:tblLook w:val="04A0" w:firstRow="1" w:lastRow="0" w:firstColumn="1" w:lastColumn="0" w:noHBand="0" w:noVBand="1"/>
      </w:tblPr>
      <w:tblGrid>
        <w:gridCol w:w="8856"/>
      </w:tblGrid>
      <w:tr w:rsidR="006A296E" w14:paraId="0A42673A" w14:textId="77777777" w:rsidTr="006A296E">
        <w:tc>
          <w:tcPr>
            <w:tcW w:w="8856" w:type="dxa"/>
            <w:tcBorders>
              <w:top w:val="single" w:sz="12" w:space="0" w:color="0070C0"/>
              <w:left w:val="single" w:sz="12" w:space="0" w:color="0070C0"/>
              <w:bottom w:val="single" w:sz="12" w:space="0" w:color="0070C0"/>
              <w:right w:val="single" w:sz="12" w:space="0" w:color="0070C0"/>
            </w:tcBorders>
          </w:tcPr>
          <w:p w14:paraId="0859070B" w14:textId="77777777" w:rsidR="006A296E" w:rsidRPr="007E7803" w:rsidRDefault="006A296E" w:rsidP="006A296E">
            <w:pPr>
              <w:rPr>
                <w:b/>
                <w:bCs/>
              </w:rPr>
            </w:pPr>
            <w:r w:rsidRPr="007E7803">
              <w:rPr>
                <w:b/>
                <w:bCs/>
              </w:rPr>
              <w:t>Non-pharmacological Measures</w:t>
            </w:r>
          </w:p>
          <w:p w14:paraId="5A6FF2DB" w14:textId="77777777" w:rsidR="006A296E" w:rsidRPr="00C84296" w:rsidRDefault="006A296E" w:rsidP="006A296E">
            <w:pPr>
              <w:pStyle w:val="ListParagraph"/>
              <w:numPr>
                <w:ilvl w:val="0"/>
                <w:numId w:val="17"/>
              </w:numPr>
            </w:pPr>
            <w:r w:rsidRPr="00C84296">
              <w:t>Sip clear fluids</w:t>
            </w:r>
          </w:p>
          <w:p w14:paraId="13C4AECD" w14:textId="77777777" w:rsidR="006A296E" w:rsidRPr="009044BD" w:rsidRDefault="006A296E" w:rsidP="006A296E">
            <w:pPr>
              <w:pStyle w:val="ListParagraph"/>
              <w:numPr>
                <w:ilvl w:val="0"/>
                <w:numId w:val="17"/>
              </w:numPr>
            </w:pPr>
            <w:r w:rsidRPr="00C84296">
              <w:t>Smaller more frequent meals with bland food</w:t>
            </w:r>
          </w:p>
          <w:p w14:paraId="6258F881" w14:textId="77777777" w:rsidR="006A296E" w:rsidRDefault="006A296E" w:rsidP="007E7803"/>
        </w:tc>
      </w:tr>
    </w:tbl>
    <w:p w14:paraId="77A634C1" w14:textId="7279EAEC" w:rsidR="007E7803" w:rsidRPr="007E7803" w:rsidRDefault="007E7803" w:rsidP="007E7803"/>
    <w:tbl>
      <w:tblPr>
        <w:tblStyle w:val="TableGrid"/>
        <w:tblW w:w="0" w:type="auto"/>
        <w:tblLook w:val="04A0" w:firstRow="1" w:lastRow="0" w:firstColumn="1" w:lastColumn="0" w:noHBand="0" w:noVBand="1"/>
      </w:tblPr>
      <w:tblGrid>
        <w:gridCol w:w="8856"/>
      </w:tblGrid>
      <w:tr w:rsidR="006A296E" w14:paraId="6B440A07" w14:textId="77777777" w:rsidTr="006A296E">
        <w:tc>
          <w:tcPr>
            <w:tcW w:w="8856" w:type="dxa"/>
            <w:tcBorders>
              <w:top w:val="single" w:sz="12" w:space="0" w:color="0070C0"/>
              <w:left w:val="single" w:sz="12" w:space="0" w:color="0070C0"/>
              <w:bottom w:val="single" w:sz="12" w:space="0" w:color="0070C0"/>
              <w:right w:val="single" w:sz="12" w:space="0" w:color="0070C0"/>
            </w:tcBorders>
          </w:tcPr>
          <w:p w14:paraId="2C418D68" w14:textId="77777777" w:rsidR="006A296E" w:rsidRPr="007E7803" w:rsidRDefault="006A296E" w:rsidP="006A296E">
            <w:pPr>
              <w:rPr>
                <w:b/>
                <w:bCs/>
              </w:rPr>
            </w:pPr>
            <w:r w:rsidRPr="007E7803">
              <w:rPr>
                <w:b/>
                <w:bCs/>
              </w:rPr>
              <w:t>Pharmacological Measures</w:t>
            </w:r>
          </w:p>
          <w:p w14:paraId="69DA8C25" w14:textId="77777777" w:rsidR="006A296E" w:rsidRPr="00C84296" w:rsidRDefault="006A296E" w:rsidP="006A296E">
            <w:pPr>
              <w:pStyle w:val="ListParagraph"/>
              <w:numPr>
                <w:ilvl w:val="0"/>
                <w:numId w:val="18"/>
              </w:numPr>
            </w:pPr>
            <w:r w:rsidRPr="00C84296">
              <w:t>Metoclopramide 10</w:t>
            </w:r>
            <w:r>
              <w:t xml:space="preserve"> </w:t>
            </w:r>
            <w:r w:rsidRPr="00C84296">
              <w:t>mg oral TDS</w:t>
            </w:r>
          </w:p>
          <w:p w14:paraId="003F5E95" w14:textId="77777777" w:rsidR="006A296E" w:rsidRPr="00C84296" w:rsidRDefault="006A296E" w:rsidP="006A296E">
            <w:pPr>
              <w:pStyle w:val="ListParagraph"/>
              <w:numPr>
                <w:ilvl w:val="0"/>
                <w:numId w:val="18"/>
              </w:numPr>
            </w:pPr>
            <w:r w:rsidRPr="00C84296">
              <w:t>Promethazine 25</w:t>
            </w:r>
            <w:r>
              <w:t xml:space="preserve"> </w:t>
            </w:r>
            <w:r w:rsidRPr="00C84296">
              <w:t>mg oral/IV/deep IM TDS</w:t>
            </w:r>
          </w:p>
          <w:p w14:paraId="1A1C2644" w14:textId="77777777" w:rsidR="006A296E" w:rsidRPr="00C84296" w:rsidRDefault="006A296E" w:rsidP="006A296E">
            <w:pPr>
              <w:pStyle w:val="ListParagraph"/>
              <w:numPr>
                <w:ilvl w:val="0"/>
                <w:numId w:val="18"/>
              </w:numPr>
            </w:pPr>
            <w:r w:rsidRPr="00C84296">
              <w:t>Haloperidol 1.25</w:t>
            </w:r>
            <w:r>
              <w:t xml:space="preserve"> </w:t>
            </w:r>
            <w:r w:rsidRPr="00C84296">
              <w:t>mg oral BD (increased to maximum 10</w:t>
            </w:r>
            <w:r>
              <w:t xml:space="preserve"> </w:t>
            </w:r>
            <w:r w:rsidRPr="00C84296">
              <w:t>mg/day in divided doses orally or 10</w:t>
            </w:r>
            <w:r>
              <w:t xml:space="preserve"> </w:t>
            </w:r>
            <w:r w:rsidRPr="00C84296">
              <w:t xml:space="preserve">mg </w:t>
            </w:r>
            <w:r w:rsidRPr="006A296E">
              <w:t>over</w:t>
            </w:r>
            <w:r w:rsidRPr="00C84296">
              <w:t xml:space="preserve"> 24 hours SC continuous infusion with syringe driver)</w:t>
            </w:r>
          </w:p>
          <w:p w14:paraId="0070323D" w14:textId="77777777" w:rsidR="006A296E" w:rsidRDefault="006A296E" w:rsidP="007E7803"/>
        </w:tc>
      </w:tr>
    </w:tbl>
    <w:p w14:paraId="3E42C17B" w14:textId="77777777" w:rsidR="007E7803" w:rsidRPr="007E7803" w:rsidRDefault="007E7803" w:rsidP="007E7803"/>
    <w:p w14:paraId="457110ED" w14:textId="77777777" w:rsidR="007E7803" w:rsidRPr="007E7803" w:rsidRDefault="007E7803" w:rsidP="007E7803">
      <w:pPr>
        <w:rPr>
          <w:lang w:val="en-GB"/>
        </w:rPr>
      </w:pPr>
      <w:r w:rsidRPr="007E7803">
        <w:t xml:space="preserve">Also </w:t>
      </w:r>
      <w:r w:rsidRPr="007E7803">
        <w:rPr>
          <w:lang w:val="en-GB"/>
        </w:rPr>
        <w:t>see Appendix 1 for a one page overview of pharmacological management.</w:t>
      </w:r>
    </w:p>
    <w:p w14:paraId="14BDA600" w14:textId="77777777" w:rsidR="00214F8C" w:rsidRDefault="00214F8C" w:rsidP="007E7803">
      <w:pPr>
        <w:pStyle w:val="Heading3"/>
        <w:rPr>
          <w:lang w:val="en-GB"/>
        </w:rPr>
      </w:pPr>
    </w:p>
    <w:p w14:paraId="15AADE71" w14:textId="77777777" w:rsidR="007E7803" w:rsidRPr="007E7803" w:rsidRDefault="007E7803" w:rsidP="007E7803">
      <w:pPr>
        <w:pStyle w:val="Heading3"/>
        <w:rPr>
          <w:lang w:val="en-GB"/>
        </w:rPr>
      </w:pPr>
      <w:r w:rsidRPr="007E7803">
        <w:rPr>
          <w:lang w:val="en-GB"/>
        </w:rPr>
        <w:t>Fluids and Nutrition at the End of Life</w:t>
      </w:r>
    </w:p>
    <w:p w14:paraId="2A2F647A" w14:textId="77777777" w:rsidR="007E7803" w:rsidRPr="007E7803" w:rsidRDefault="007E7803" w:rsidP="007E7803">
      <w:pPr>
        <w:rPr>
          <w:lang w:val="en-GB"/>
        </w:rPr>
      </w:pPr>
      <w:r w:rsidRPr="007E7803">
        <w:rPr>
          <w:lang w:val="en-GB"/>
        </w:rPr>
        <w:t xml:space="preserve">There is no clear evidence that fluids and nutrition improves someone’s quality of life or prolongs it when they are in their last days. Often appetite is much decreased. Comfort feeds or sips of oral fluids can be offered to those who are awake and able to swallow. Patients unable to swallow may benefit from regular mouthcare so their mouth does not dry out. Other patients may require SC fluids and NG tube feeds if that is decided to be the best course of action for the patient. </w:t>
      </w:r>
    </w:p>
    <w:p w14:paraId="4C01F9DE" w14:textId="77777777" w:rsidR="007E7803" w:rsidRPr="007E7803" w:rsidRDefault="007E7803" w:rsidP="007E7803">
      <w:pPr>
        <w:pStyle w:val="Heading3"/>
        <w:rPr>
          <w:lang w:val="en-GB"/>
        </w:rPr>
      </w:pPr>
      <w:r w:rsidRPr="007E7803">
        <w:rPr>
          <w:lang w:val="en-GB"/>
        </w:rPr>
        <w:t>Patient-Centred Care</w:t>
      </w:r>
    </w:p>
    <w:p w14:paraId="3EFA99F5" w14:textId="77777777" w:rsidR="007E7803" w:rsidRPr="007E7803" w:rsidRDefault="007E7803" w:rsidP="007E7803">
      <w:pPr>
        <w:rPr>
          <w:lang w:val="en-GB"/>
        </w:rPr>
      </w:pPr>
      <w:r w:rsidRPr="007E7803">
        <w:rPr>
          <w:lang w:val="en-GB"/>
        </w:rPr>
        <w:t xml:space="preserve">As someone nears the end of life, there are many things you can do to promote their dignity. Care must be centred around the patient with their wishes respected. Physical needs must be cared for gently and with respect and there may be interventions which are no longer required. Observations can be stopped and any regular medications not providing symptomatic relief should also be stopped. </w:t>
      </w:r>
    </w:p>
    <w:p w14:paraId="75EF2500" w14:textId="77777777" w:rsidR="007E7803" w:rsidRPr="007E7803" w:rsidRDefault="007E7803" w:rsidP="007E7803">
      <w:pPr>
        <w:pStyle w:val="Heading3"/>
        <w:rPr>
          <w:lang w:val="en-GB"/>
        </w:rPr>
      </w:pPr>
      <w:r w:rsidRPr="007E7803">
        <w:rPr>
          <w:lang w:val="en-GB"/>
        </w:rPr>
        <w:t>Paediatric Considerations</w:t>
      </w:r>
    </w:p>
    <w:p w14:paraId="1E0B1344" w14:textId="27BEF1A2" w:rsidR="007E7803" w:rsidRPr="007E7803" w:rsidRDefault="007E7803" w:rsidP="007E7803">
      <w:pPr>
        <w:rPr>
          <w:lang w:val="en-GB"/>
        </w:rPr>
      </w:pPr>
      <w:r w:rsidRPr="007E7803">
        <w:rPr>
          <w:lang w:val="en-GB"/>
        </w:rPr>
        <w:t xml:space="preserve">Paediatric palliative care is a specialist area but essentially, the key principles of assessing the patient and reacting to their symptoms and concerns remains at the core. There will be paediatric consultants available to review children who are very unwell. For paediatric drug doses, please consult the Association for Paediatric Palliative Medicine Master Formulary 2020 available online at </w:t>
      </w:r>
      <w:hyperlink r:id="rId11" w:history="1">
        <w:r w:rsidRPr="007E7803">
          <w:rPr>
            <w:rStyle w:val="Hyperlink"/>
            <w:lang w:val="en-GB"/>
          </w:rPr>
          <w:t>https://www.appm.org.uk/guidelines-resources/appm-master-formulary/</w:t>
        </w:r>
      </w:hyperlink>
    </w:p>
    <w:p w14:paraId="203DF6ED" w14:textId="6348A54C" w:rsidR="007E7803" w:rsidRDefault="007E7803">
      <w:pPr>
        <w:spacing w:after="0"/>
        <w:outlineLvl w:val="9"/>
        <w:rPr>
          <w:lang w:val="en-GB"/>
        </w:rPr>
      </w:pPr>
      <w:r>
        <w:rPr>
          <w:lang w:val="en-GB"/>
        </w:rPr>
        <w:br w:type="page"/>
      </w:r>
    </w:p>
    <w:p w14:paraId="49084B01" w14:textId="02EE86D5" w:rsidR="007E7803" w:rsidRPr="007E7803" w:rsidRDefault="001E2DC0" w:rsidP="001E2DC0">
      <w:pPr>
        <w:pStyle w:val="Heading2"/>
      </w:pPr>
      <w:r>
        <w:lastRenderedPageBreak/>
        <w:t>Key i</w:t>
      </w:r>
      <w:r w:rsidR="007E7803" w:rsidRPr="007E7803">
        <w:t>ssues for Nursing care</w:t>
      </w:r>
    </w:p>
    <w:p w14:paraId="4AD486DC" w14:textId="77777777" w:rsidR="007E7803" w:rsidRDefault="007E7803" w:rsidP="007E7803">
      <w:r w:rsidRPr="007E7803">
        <w:t>Patients nearing the end of life may be prescribed SC continuous infusions of medications or fluids. See below diagrams for a refresher on how this access can be secured.</w:t>
      </w:r>
    </w:p>
    <w:tbl>
      <w:tblPr>
        <w:tblStyle w:val="TableGrid"/>
        <w:tblW w:w="0" w:type="auto"/>
        <w:tblLook w:val="04A0" w:firstRow="1" w:lastRow="0" w:firstColumn="1" w:lastColumn="0" w:noHBand="0" w:noVBand="1"/>
      </w:tblPr>
      <w:tblGrid>
        <w:gridCol w:w="8856"/>
      </w:tblGrid>
      <w:tr w:rsidR="006A296E" w14:paraId="5FD63FC2" w14:textId="77777777" w:rsidTr="006A296E">
        <w:tc>
          <w:tcPr>
            <w:tcW w:w="8856" w:type="dxa"/>
            <w:tcBorders>
              <w:top w:val="single" w:sz="12" w:space="0" w:color="0070C0"/>
              <w:left w:val="single" w:sz="12" w:space="0" w:color="0070C0"/>
              <w:bottom w:val="single" w:sz="12" w:space="0" w:color="0070C0"/>
              <w:right w:val="single" w:sz="12" w:space="0" w:color="0070C0"/>
            </w:tcBorders>
          </w:tcPr>
          <w:p w14:paraId="1FD0FFB2" w14:textId="77777777" w:rsidR="006A296E" w:rsidRPr="006A296E" w:rsidRDefault="006A296E" w:rsidP="006A296E">
            <w:pPr>
              <w:ind w:left="100"/>
            </w:pPr>
            <w:r w:rsidRPr="006A296E">
              <w:rPr>
                <w:rStyle w:val="Bodytext20"/>
                <w:rFonts w:ascii="Arial" w:hAnsi="Arial" w:cs="Arial"/>
              </w:rPr>
              <w:t>Securin</w:t>
            </w:r>
            <w:r w:rsidRPr="006A296E">
              <w:rPr>
                <w:rFonts w:eastAsia="Microsoft Sans Serif"/>
                <w:color w:val="000000"/>
                <w:lang w:bidi="en-US"/>
              </w:rPr>
              <w:t xml:space="preserve">g </w:t>
            </w:r>
            <w:r w:rsidRPr="006A296E">
              <w:rPr>
                <w:rStyle w:val="Bodytext20"/>
                <w:rFonts w:ascii="Arial" w:hAnsi="Arial" w:cs="Arial"/>
              </w:rPr>
              <w:t>subcutaneous access;</w:t>
            </w:r>
          </w:p>
          <w:p w14:paraId="2FEE035E" w14:textId="77777777" w:rsidR="006A296E" w:rsidRPr="006A296E" w:rsidRDefault="006A296E" w:rsidP="006A296E">
            <w:pPr>
              <w:widowControl w:val="0"/>
              <w:numPr>
                <w:ilvl w:val="0"/>
                <w:numId w:val="25"/>
              </w:numPr>
              <w:tabs>
                <w:tab w:val="left" w:pos="350"/>
              </w:tabs>
              <w:spacing w:after="0" w:line="270" w:lineRule="exact"/>
              <w:ind w:left="360" w:hanging="360"/>
              <w:jc w:val="both"/>
              <w:outlineLvl w:val="9"/>
            </w:pPr>
            <w:r w:rsidRPr="006A296E">
              <w:rPr>
                <w:rFonts w:eastAsia="Microsoft Sans Serif"/>
                <w:color w:val="000000"/>
                <w:lang w:bidi="en-US"/>
              </w:rPr>
              <w:t>Obtain necessary supplies.</w:t>
            </w:r>
          </w:p>
          <w:p w14:paraId="5903ED5C" w14:textId="77777777"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Ensure appropriate hygiene and PPE.</w:t>
            </w:r>
          </w:p>
          <w:p w14:paraId="06B5D5D1" w14:textId="77777777"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Explain the procedure to the patient.</w:t>
            </w:r>
          </w:p>
          <w:p w14:paraId="08D85BEA" w14:textId="77777777" w:rsidR="006A296E" w:rsidRPr="006A296E" w:rsidRDefault="006A296E" w:rsidP="006A296E">
            <w:pPr>
              <w:widowControl w:val="0"/>
              <w:numPr>
                <w:ilvl w:val="0"/>
                <w:numId w:val="25"/>
              </w:numPr>
              <w:tabs>
                <w:tab w:val="left" w:pos="365"/>
              </w:tabs>
              <w:spacing w:after="0" w:line="270" w:lineRule="exact"/>
              <w:ind w:left="360" w:hanging="360"/>
              <w:outlineLvl w:val="9"/>
            </w:pPr>
            <w:r w:rsidRPr="006A296E">
              <w:rPr>
                <w:rFonts w:eastAsia="Microsoft Sans Serif"/>
                <w:color w:val="000000"/>
                <w:lang w:bidi="en-US"/>
              </w:rPr>
              <w:t>Appropriate sites of placement: infraclavicular. lower abdominal wall, anterior thighs or outer aspect of the upper arm.</w:t>
            </w:r>
          </w:p>
          <w:p w14:paraId="6F4AE131" w14:textId="05C3805E"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Site should be: easily accessible, free of lesions, away from large vessels, joints and bones, away from oedematous tissue that may alter medication/ fluid absorption.</w:t>
            </w:r>
          </w:p>
          <w:p w14:paraId="26AE160E" w14:textId="3FC188B8"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Clean skin with an alcohol swab for 15 seconds and allow skin to dry.</w:t>
            </w:r>
          </w:p>
          <w:p w14:paraId="7F90D74C" w14:textId="77777777"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Remove protective shield from needle.</w:t>
            </w:r>
          </w:p>
          <w:p w14:paraId="72A071FF" w14:textId="77777777" w:rsidR="006A296E" w:rsidRPr="006A296E" w:rsidRDefault="006A296E" w:rsidP="006A296E">
            <w:pPr>
              <w:widowControl w:val="0"/>
              <w:numPr>
                <w:ilvl w:val="0"/>
                <w:numId w:val="25"/>
              </w:numPr>
              <w:tabs>
                <w:tab w:val="left" w:pos="365"/>
              </w:tabs>
              <w:spacing w:after="0" w:line="270" w:lineRule="exact"/>
              <w:ind w:left="360" w:hanging="360"/>
              <w:jc w:val="both"/>
              <w:outlineLvl w:val="9"/>
            </w:pPr>
            <w:r w:rsidRPr="006A296E">
              <w:rPr>
                <w:rFonts w:eastAsia="Microsoft Sans Serif"/>
                <w:color w:val="000000"/>
                <w:lang w:bidi="en-US"/>
              </w:rPr>
              <w:t>Using thumb and index finger to create a roll of tissue of approximately 2.5 cm. bunch the skin around selected insertion</w:t>
            </w:r>
          </w:p>
          <w:p w14:paraId="1042395A" w14:textId="3718F2F6" w:rsidR="006A296E" w:rsidRPr="006A296E" w:rsidRDefault="006A296E" w:rsidP="006A296E">
            <w:pPr>
              <w:ind w:left="360"/>
            </w:pPr>
            <w:r w:rsidRPr="006A296E">
              <w:rPr>
                <w:rFonts w:eastAsia="Microsoft Sans Serif"/>
                <w:color w:val="000000"/>
                <w:lang w:bidi="en-US"/>
              </w:rPr>
              <w:t>site.</w:t>
            </w:r>
          </w:p>
          <w:p w14:paraId="579EF2F5" w14:textId="6718D161" w:rsidR="006A296E" w:rsidRPr="006A296E" w:rsidRDefault="00FB75F2" w:rsidP="006A296E">
            <w:pPr>
              <w:widowControl w:val="0"/>
              <w:numPr>
                <w:ilvl w:val="0"/>
                <w:numId w:val="25"/>
              </w:numPr>
              <w:tabs>
                <w:tab w:val="left" w:pos="365"/>
              </w:tabs>
              <w:spacing w:after="0" w:line="270" w:lineRule="exact"/>
              <w:ind w:left="360" w:hanging="360"/>
              <w:outlineLvl w:val="9"/>
            </w:pPr>
            <w:r>
              <w:rPr>
                <w:noProof/>
                <w:lang w:val="en-GB" w:eastAsia="en-GB"/>
              </w:rPr>
              <w:drawing>
                <wp:anchor distT="0" distB="0" distL="114300" distR="114300" simplePos="0" relativeHeight="251658240" behindDoc="0" locked="0" layoutInCell="1" allowOverlap="1" wp14:anchorId="6E5885CA" wp14:editId="6C808D6C">
                  <wp:simplePos x="0" y="0"/>
                  <wp:positionH relativeFrom="column">
                    <wp:posOffset>1685925</wp:posOffset>
                  </wp:positionH>
                  <wp:positionV relativeFrom="paragraph">
                    <wp:posOffset>421640</wp:posOffset>
                  </wp:positionV>
                  <wp:extent cx="1704975" cy="13239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jpg"/>
                          <pic:cNvPicPr/>
                        </pic:nvPicPr>
                        <pic:blipFill>
                          <a:blip r:embed="rId12">
                            <a:extLst>
                              <a:ext uri="{28A0092B-C50C-407E-A947-70E740481C1C}">
                                <a14:useLocalDpi xmlns:a14="http://schemas.microsoft.com/office/drawing/2010/main" val="0"/>
                              </a:ext>
                            </a:extLst>
                          </a:blip>
                          <a:stretch>
                            <a:fillRect/>
                          </a:stretch>
                        </pic:blipFill>
                        <pic:spPr>
                          <a:xfrm>
                            <a:off x="0" y="0"/>
                            <a:ext cx="1704975" cy="1323975"/>
                          </a:xfrm>
                          <a:prstGeom prst="rect">
                            <a:avLst/>
                          </a:prstGeom>
                        </pic:spPr>
                      </pic:pic>
                    </a:graphicData>
                  </a:graphic>
                  <wp14:sizeRelH relativeFrom="page">
                    <wp14:pctWidth>0</wp14:pctWidth>
                  </wp14:sizeRelH>
                  <wp14:sizeRelV relativeFrom="page">
                    <wp14:pctHeight>0</wp14:pctHeight>
                  </wp14:sizeRelV>
                </wp:anchor>
              </w:drawing>
            </w:r>
            <w:r w:rsidR="006A296E" w:rsidRPr="006A296E">
              <w:rPr>
                <w:rFonts w:eastAsia="Microsoft Sans Serif"/>
                <w:color w:val="000000"/>
                <w:lang w:bidi="en-US"/>
              </w:rPr>
              <w:t>Insert the entire butterfly needle (23G) or yellow Jelco (24G). bevel side up. under the skin at an angle of 45 degrees.</w:t>
            </w:r>
          </w:p>
          <w:p w14:paraId="07DB82DD" w14:textId="189BAFC5" w:rsidR="006A296E" w:rsidRPr="006A296E" w:rsidRDefault="006A296E" w:rsidP="006A296E">
            <w:pPr>
              <w:widowControl w:val="0"/>
              <w:numPr>
                <w:ilvl w:val="0"/>
                <w:numId w:val="25"/>
              </w:numPr>
              <w:tabs>
                <w:tab w:val="left" w:pos="470"/>
              </w:tabs>
              <w:spacing w:after="0" w:line="270" w:lineRule="exact"/>
              <w:ind w:left="360" w:hanging="360"/>
              <w:outlineLvl w:val="9"/>
            </w:pPr>
            <w:r w:rsidRPr="006A296E">
              <w:rPr>
                <w:rFonts w:eastAsia="Microsoft Sans Serif"/>
                <w:color w:val="000000"/>
                <w:lang w:bidi="en-US"/>
              </w:rPr>
              <w:t>Jelco: remove the needle and attach a short line; secure your cannula in place with Micropore.</w:t>
            </w:r>
          </w:p>
          <w:p w14:paraId="0B38144E" w14:textId="554A2E72" w:rsidR="006A296E" w:rsidRPr="006A296E" w:rsidRDefault="006A296E" w:rsidP="006A296E">
            <w:pPr>
              <w:widowControl w:val="0"/>
              <w:numPr>
                <w:ilvl w:val="0"/>
                <w:numId w:val="25"/>
              </w:numPr>
              <w:tabs>
                <w:tab w:val="left" w:pos="470"/>
              </w:tabs>
              <w:spacing w:after="0" w:line="270" w:lineRule="exact"/>
              <w:ind w:left="360" w:hanging="360"/>
              <w:jc w:val="both"/>
              <w:outlineLvl w:val="9"/>
            </w:pPr>
            <w:r w:rsidRPr="006A296E">
              <w:rPr>
                <w:rFonts w:eastAsia="Microsoft Sans Serif"/>
                <w:color w:val="000000"/>
                <w:lang w:bidi="en-US"/>
              </w:rPr>
              <w:t>Butterfly needle: secure needle in place with Micropore.</w:t>
            </w:r>
          </w:p>
          <w:p w14:paraId="016FBAC6" w14:textId="77777777" w:rsidR="006A296E" w:rsidRPr="006A296E" w:rsidRDefault="006A296E" w:rsidP="006A296E">
            <w:pPr>
              <w:widowControl w:val="0"/>
              <w:numPr>
                <w:ilvl w:val="0"/>
                <w:numId w:val="25"/>
              </w:numPr>
              <w:tabs>
                <w:tab w:val="left" w:pos="470"/>
              </w:tabs>
              <w:spacing w:after="0" w:line="270" w:lineRule="exact"/>
              <w:ind w:left="360" w:hanging="360"/>
              <w:jc w:val="both"/>
              <w:outlineLvl w:val="9"/>
            </w:pPr>
            <w:r w:rsidRPr="006A296E">
              <w:rPr>
                <w:rFonts w:eastAsia="Microsoft Sans Serif"/>
                <w:color w:val="000000"/>
                <w:lang w:bidi="en-US"/>
              </w:rPr>
              <w:t>Attach a 3ml syringe and flush the tubing with normal saline.</w:t>
            </w:r>
          </w:p>
          <w:p w14:paraId="365CE784" w14:textId="77777777" w:rsidR="006A296E" w:rsidRPr="006A296E" w:rsidRDefault="006A296E" w:rsidP="006A296E">
            <w:pPr>
              <w:widowControl w:val="0"/>
              <w:numPr>
                <w:ilvl w:val="0"/>
                <w:numId w:val="25"/>
              </w:numPr>
              <w:tabs>
                <w:tab w:val="left" w:pos="470"/>
              </w:tabs>
              <w:spacing w:after="0" w:line="270" w:lineRule="exact"/>
              <w:ind w:left="360" w:hanging="360"/>
              <w:outlineLvl w:val="9"/>
            </w:pPr>
            <w:r w:rsidRPr="006A296E">
              <w:rPr>
                <w:rFonts w:eastAsia="Microsoft Sans Serif"/>
                <w:color w:val="000000"/>
                <w:lang w:bidi="en-US"/>
              </w:rPr>
              <w:t>Cover the insertion site, hub and wings with a transparent moisture- responsive dressing.</w:t>
            </w:r>
          </w:p>
          <w:p w14:paraId="5CC72B55" w14:textId="77777777" w:rsidR="006A296E" w:rsidRDefault="006A296E" w:rsidP="007E7803"/>
        </w:tc>
      </w:tr>
    </w:tbl>
    <w:p w14:paraId="74FA3F74" w14:textId="360E3D1B" w:rsidR="007E7803" w:rsidRPr="007E7803" w:rsidRDefault="00FB75F2" w:rsidP="007E7803">
      <w:pPr>
        <w:rPr>
          <w:lang w:val="en-GB"/>
        </w:rPr>
      </w:pPr>
      <w:bookmarkStart w:id="0" w:name="_GoBack"/>
      <w:bookmarkEnd w:id="0"/>
      <w:r>
        <w:rPr>
          <w:noProof/>
          <w:lang w:val="en-GB" w:eastAsia="en-GB"/>
        </w:rPr>
        <w:lastRenderedPageBreak/>
        <w:drawing>
          <wp:inline distT="0" distB="0" distL="0" distR="0" wp14:anchorId="5B4B04C1" wp14:editId="6EB4E307">
            <wp:extent cx="2114286" cy="197142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png"/>
                    <pic:cNvPicPr/>
                  </pic:nvPicPr>
                  <pic:blipFill>
                    <a:blip r:embed="rId13">
                      <a:extLst>
                        <a:ext uri="{28A0092B-C50C-407E-A947-70E740481C1C}">
                          <a14:useLocalDpi xmlns:a14="http://schemas.microsoft.com/office/drawing/2010/main" val="0"/>
                        </a:ext>
                      </a:extLst>
                    </a:blip>
                    <a:stretch>
                      <a:fillRect/>
                    </a:stretch>
                  </pic:blipFill>
                  <pic:spPr>
                    <a:xfrm>
                      <a:off x="0" y="0"/>
                      <a:ext cx="2114286" cy="1971429"/>
                    </a:xfrm>
                    <a:prstGeom prst="rect">
                      <a:avLst/>
                    </a:prstGeom>
                  </pic:spPr>
                </pic:pic>
              </a:graphicData>
            </a:graphic>
          </wp:inline>
        </w:drawing>
      </w:r>
    </w:p>
    <w:p w14:paraId="0436B4F9" w14:textId="294EA76A" w:rsidR="007E7803" w:rsidRDefault="007E7803">
      <w:pPr>
        <w:spacing w:after="0"/>
        <w:outlineLvl w:val="9"/>
        <w:rPr>
          <w:lang w:val="en-GB"/>
        </w:rPr>
      </w:pPr>
      <w:r>
        <w:rPr>
          <w:lang w:val="en-GB"/>
        </w:rPr>
        <w:br w:type="page"/>
      </w:r>
    </w:p>
    <w:p w14:paraId="09F682F7" w14:textId="77777777" w:rsidR="001E2DC0" w:rsidRPr="001E2DC0" w:rsidRDefault="001E2DC0" w:rsidP="001E2DC0">
      <w:pPr>
        <w:pStyle w:val="Heading2"/>
      </w:pPr>
      <w:r w:rsidRPr="001E2DC0">
        <w:lastRenderedPageBreak/>
        <w:t>References</w:t>
      </w:r>
    </w:p>
    <w:p w14:paraId="510B0105" w14:textId="4B171B93" w:rsidR="001E2DC0" w:rsidRPr="001E2DC0" w:rsidRDefault="001E2DC0" w:rsidP="001E2DC0">
      <w:r w:rsidRPr="001E2DC0">
        <w:rPr>
          <w:lang w:val="en-GB"/>
        </w:rPr>
        <w:t>Integrating palliative care and symptom relief into responses to humanitarian emergencies and crises: a WHO guide. https://apps.who.int/iris/handle/10665/274565</w:t>
      </w:r>
      <w:r w:rsidRPr="001E2DC0">
        <w:t xml:space="preserve"> </w:t>
      </w:r>
    </w:p>
    <w:p w14:paraId="728673B3" w14:textId="77777777" w:rsidR="001E2DC0" w:rsidRPr="001E2DC0" w:rsidRDefault="00984AC3" w:rsidP="001E2DC0">
      <w:hyperlink r:id="rId14" w:history="1">
        <w:r w:rsidR="001E2DC0" w:rsidRPr="001E2DC0">
          <w:rPr>
            <w:rStyle w:val="Hyperlink"/>
          </w:rPr>
          <w:t>https://apmonline.org/news-events/apm-covid-19-resources-for-healthcare-professionals/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1E2DC0" w:rsidRPr="001E2DC0" w14:paraId="25F3E68F" w14:textId="77777777" w:rsidTr="00464560">
        <w:trPr>
          <w:trHeight w:val="20"/>
        </w:trPr>
        <w:tc>
          <w:tcPr>
            <w:tcW w:w="2139" w:type="dxa"/>
            <w:shd w:val="clear" w:color="auto" w:fill="auto"/>
            <w:vAlign w:val="bottom"/>
          </w:tcPr>
          <w:p w14:paraId="21C6A15C" w14:textId="77777777" w:rsidR="001E2DC0" w:rsidRPr="001E2DC0" w:rsidRDefault="001E2DC0" w:rsidP="001E2DC0">
            <w:pPr>
              <w:rPr>
                <w:b/>
              </w:rPr>
            </w:pPr>
            <w:r w:rsidRPr="001E2DC0">
              <w:rPr>
                <w:b/>
              </w:rPr>
              <w:t>Written by:</w:t>
            </w:r>
          </w:p>
        </w:tc>
        <w:tc>
          <w:tcPr>
            <w:tcW w:w="3622" w:type="dxa"/>
            <w:shd w:val="clear" w:color="auto" w:fill="auto"/>
            <w:vAlign w:val="bottom"/>
          </w:tcPr>
          <w:p w14:paraId="5C28FDF1" w14:textId="77777777" w:rsidR="001E2DC0" w:rsidRPr="001E2DC0" w:rsidRDefault="001E2DC0" w:rsidP="001E2DC0">
            <w:r w:rsidRPr="001E2DC0">
              <w:t>Name: Daisy Taylor</w:t>
            </w:r>
          </w:p>
        </w:tc>
        <w:tc>
          <w:tcPr>
            <w:tcW w:w="2869" w:type="dxa"/>
            <w:shd w:val="clear" w:color="auto" w:fill="auto"/>
            <w:vAlign w:val="bottom"/>
          </w:tcPr>
          <w:p w14:paraId="2BA2F73F" w14:textId="2AB6670B" w:rsidR="001E2DC0" w:rsidRPr="001E2DC0" w:rsidRDefault="001E2DC0" w:rsidP="001E2DC0">
            <w:r w:rsidRPr="001E2DC0">
              <w:t>Date: 29</w:t>
            </w:r>
            <w:r w:rsidR="00401B55">
              <w:t xml:space="preserve"> April </w:t>
            </w:r>
            <w:r w:rsidRPr="001E2DC0">
              <w:t>2020</w:t>
            </w:r>
          </w:p>
        </w:tc>
      </w:tr>
      <w:tr w:rsidR="001E2DC0" w:rsidRPr="001E2DC0" w14:paraId="09BCD80D" w14:textId="77777777" w:rsidTr="00464560">
        <w:trPr>
          <w:trHeight w:val="20"/>
        </w:trPr>
        <w:tc>
          <w:tcPr>
            <w:tcW w:w="2139" w:type="dxa"/>
            <w:shd w:val="clear" w:color="auto" w:fill="auto"/>
            <w:vAlign w:val="bottom"/>
          </w:tcPr>
          <w:p w14:paraId="18E0B80B" w14:textId="77777777" w:rsidR="001E2DC0" w:rsidRPr="001E2DC0" w:rsidRDefault="001E2DC0" w:rsidP="001E2DC0">
            <w:pPr>
              <w:rPr>
                <w:b/>
              </w:rPr>
            </w:pPr>
            <w:r w:rsidRPr="001E2DC0">
              <w:rPr>
                <w:b/>
              </w:rPr>
              <w:t>Reviewed by:</w:t>
            </w:r>
          </w:p>
        </w:tc>
        <w:tc>
          <w:tcPr>
            <w:tcW w:w="3622" w:type="dxa"/>
            <w:shd w:val="clear" w:color="auto" w:fill="auto"/>
            <w:vAlign w:val="bottom"/>
          </w:tcPr>
          <w:p w14:paraId="00014B67" w14:textId="37459EAD" w:rsidR="001E2DC0" w:rsidRPr="001E2DC0" w:rsidRDefault="00401B55" w:rsidP="001E2DC0">
            <w:r>
              <w:t>Name: Karen Forrest</w:t>
            </w:r>
          </w:p>
        </w:tc>
        <w:tc>
          <w:tcPr>
            <w:tcW w:w="2869" w:type="dxa"/>
            <w:shd w:val="clear" w:color="auto" w:fill="auto"/>
            <w:vAlign w:val="bottom"/>
          </w:tcPr>
          <w:p w14:paraId="4CB653E2" w14:textId="3DFAA734" w:rsidR="001E2DC0" w:rsidRPr="001E2DC0" w:rsidRDefault="00401B55" w:rsidP="001E2DC0">
            <w:r>
              <w:t xml:space="preserve">Date: </w:t>
            </w:r>
            <w:r w:rsidR="006D1D94">
              <w:t>0</w:t>
            </w:r>
            <w:r>
              <w:t>8 May 2020</w:t>
            </w:r>
          </w:p>
        </w:tc>
      </w:tr>
      <w:tr w:rsidR="001E2DC0" w:rsidRPr="001E2DC0" w14:paraId="19CFE292" w14:textId="77777777" w:rsidTr="00464560">
        <w:trPr>
          <w:trHeight w:val="20"/>
        </w:trPr>
        <w:tc>
          <w:tcPr>
            <w:tcW w:w="2139" w:type="dxa"/>
            <w:shd w:val="clear" w:color="auto" w:fill="auto"/>
            <w:vAlign w:val="bottom"/>
          </w:tcPr>
          <w:p w14:paraId="1338EDFE" w14:textId="77777777" w:rsidR="001E2DC0" w:rsidRPr="001E2DC0" w:rsidRDefault="001E2DC0" w:rsidP="001E2DC0">
            <w:r w:rsidRPr="001E2DC0">
              <w:rPr>
                <w:b/>
              </w:rPr>
              <w:t>Version:</w:t>
            </w:r>
          </w:p>
        </w:tc>
        <w:tc>
          <w:tcPr>
            <w:tcW w:w="3622" w:type="dxa"/>
            <w:shd w:val="clear" w:color="auto" w:fill="auto"/>
            <w:vAlign w:val="bottom"/>
          </w:tcPr>
          <w:p w14:paraId="0A0EE944" w14:textId="77777777" w:rsidR="001E2DC0" w:rsidRPr="001E2DC0" w:rsidRDefault="001E2DC0" w:rsidP="001E2DC0">
            <w:r w:rsidRPr="001E2DC0">
              <w:rPr>
                <w:b/>
              </w:rPr>
              <w:t>Change history:</w:t>
            </w:r>
          </w:p>
        </w:tc>
        <w:tc>
          <w:tcPr>
            <w:tcW w:w="2869" w:type="dxa"/>
            <w:shd w:val="clear" w:color="auto" w:fill="auto"/>
            <w:vAlign w:val="bottom"/>
          </w:tcPr>
          <w:p w14:paraId="79179C30" w14:textId="77777777" w:rsidR="001E2DC0" w:rsidRPr="001E2DC0" w:rsidRDefault="001E2DC0" w:rsidP="001E2DC0">
            <w:pPr>
              <w:rPr>
                <w:b/>
              </w:rPr>
            </w:pPr>
            <w:r w:rsidRPr="001E2DC0">
              <w:rPr>
                <w:b/>
              </w:rPr>
              <w:t>Review due date:</w:t>
            </w:r>
          </w:p>
        </w:tc>
      </w:tr>
      <w:tr w:rsidR="001E2DC0" w:rsidRPr="001E2DC0" w14:paraId="5057A23A" w14:textId="77777777" w:rsidTr="00464560">
        <w:trPr>
          <w:trHeight w:val="20"/>
        </w:trPr>
        <w:tc>
          <w:tcPr>
            <w:tcW w:w="2139" w:type="dxa"/>
            <w:shd w:val="clear" w:color="auto" w:fill="auto"/>
            <w:vAlign w:val="bottom"/>
          </w:tcPr>
          <w:p w14:paraId="5733ADC4" w14:textId="77777777" w:rsidR="001E2DC0" w:rsidRPr="001E2DC0" w:rsidRDefault="001E2DC0" w:rsidP="001E2DC0">
            <w:r w:rsidRPr="001E2DC0">
              <w:t>1.0</w:t>
            </w:r>
          </w:p>
        </w:tc>
        <w:tc>
          <w:tcPr>
            <w:tcW w:w="3622" w:type="dxa"/>
            <w:shd w:val="clear" w:color="auto" w:fill="auto"/>
            <w:vAlign w:val="bottom"/>
          </w:tcPr>
          <w:p w14:paraId="749E10EA" w14:textId="77777777" w:rsidR="001E2DC0" w:rsidRPr="001E2DC0" w:rsidRDefault="001E2DC0" w:rsidP="001E2DC0">
            <w:r w:rsidRPr="001E2DC0">
              <w:t>New document</w:t>
            </w:r>
          </w:p>
        </w:tc>
        <w:tc>
          <w:tcPr>
            <w:tcW w:w="2869" w:type="dxa"/>
            <w:shd w:val="clear" w:color="auto" w:fill="auto"/>
            <w:vAlign w:val="bottom"/>
          </w:tcPr>
          <w:p w14:paraId="6EFBE39B" w14:textId="0A5A1C41" w:rsidR="001E2DC0" w:rsidRPr="001E2DC0" w:rsidRDefault="006D1D94" w:rsidP="001E2DC0">
            <w:r>
              <w:t>08 May 2022</w:t>
            </w:r>
          </w:p>
        </w:tc>
      </w:tr>
      <w:tr w:rsidR="001E2DC0" w:rsidRPr="001E2DC0" w14:paraId="7558A092" w14:textId="77777777" w:rsidTr="00464560">
        <w:trPr>
          <w:trHeight w:val="20"/>
        </w:trPr>
        <w:tc>
          <w:tcPr>
            <w:tcW w:w="2139" w:type="dxa"/>
            <w:shd w:val="clear" w:color="auto" w:fill="auto"/>
            <w:vAlign w:val="bottom"/>
          </w:tcPr>
          <w:p w14:paraId="4CF75AB8" w14:textId="77777777" w:rsidR="001E2DC0" w:rsidRPr="001E2DC0" w:rsidRDefault="001E2DC0" w:rsidP="001E2DC0">
            <w:r w:rsidRPr="001E2DC0">
              <w:t>Review Comments (</w:t>
            </w:r>
            <w:r w:rsidRPr="001E2DC0">
              <w:rPr>
                <w:i/>
              </w:rPr>
              <w:t>if applicable)</w:t>
            </w:r>
          </w:p>
        </w:tc>
        <w:tc>
          <w:tcPr>
            <w:tcW w:w="3622" w:type="dxa"/>
            <w:shd w:val="clear" w:color="auto" w:fill="auto"/>
            <w:vAlign w:val="bottom"/>
          </w:tcPr>
          <w:p w14:paraId="486021E8" w14:textId="77777777" w:rsidR="001E2DC0" w:rsidRPr="001E2DC0" w:rsidRDefault="001E2DC0" w:rsidP="001E2DC0"/>
        </w:tc>
        <w:tc>
          <w:tcPr>
            <w:tcW w:w="2869" w:type="dxa"/>
            <w:shd w:val="clear" w:color="auto" w:fill="auto"/>
            <w:vAlign w:val="bottom"/>
          </w:tcPr>
          <w:p w14:paraId="2B018BB0" w14:textId="77777777" w:rsidR="001E2DC0" w:rsidRPr="001E2DC0" w:rsidRDefault="001E2DC0" w:rsidP="001E2DC0">
            <w:pPr>
              <w:rPr>
                <w:b/>
              </w:rPr>
            </w:pPr>
          </w:p>
        </w:tc>
      </w:tr>
    </w:tbl>
    <w:p w14:paraId="09F15F36" w14:textId="77777777" w:rsidR="007E7803" w:rsidRPr="007E7803" w:rsidRDefault="007E7803" w:rsidP="007E7803">
      <w:pPr>
        <w:rPr>
          <w:lang w:val="en-GB"/>
        </w:rPr>
      </w:pPr>
    </w:p>
    <w:p w14:paraId="41C963E3" w14:textId="5089A5E7" w:rsidR="001E2DC0" w:rsidRDefault="001E2DC0">
      <w:pPr>
        <w:spacing w:after="0"/>
        <w:outlineLvl w:val="9"/>
        <w:rPr>
          <w:lang w:val="en-GB"/>
        </w:rPr>
      </w:pPr>
      <w:r>
        <w:rPr>
          <w:lang w:val="en-GB"/>
        </w:rPr>
        <w:br w:type="page"/>
      </w:r>
    </w:p>
    <w:p w14:paraId="48D1E925" w14:textId="3775CEC9" w:rsidR="001E2DC0" w:rsidRDefault="001E2DC0" w:rsidP="001E2DC0">
      <w:pPr>
        <w:rPr>
          <w:b/>
          <w:bCs/>
        </w:rPr>
      </w:pPr>
      <w:r w:rsidRPr="001E2DC0">
        <w:rPr>
          <w:b/>
          <w:bCs/>
        </w:rPr>
        <w:lastRenderedPageBreak/>
        <w:t>Appendix 1 – One page guide to symptom control in adult patients</w:t>
      </w:r>
    </w:p>
    <w:p w14:paraId="7BC8DF3E" w14:textId="77777777" w:rsidR="006A296E" w:rsidRDefault="006A296E" w:rsidP="001E2DC0">
      <w:pPr>
        <w:rPr>
          <w:b/>
          <w:bCs/>
        </w:rPr>
      </w:pPr>
    </w:p>
    <w:tbl>
      <w:tblPr>
        <w:tblStyle w:val="TableGrid"/>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tblGrid>
      <w:tr w:rsidR="006A296E" w14:paraId="229A8C36" w14:textId="77777777" w:rsidTr="00114889">
        <w:trPr>
          <w:tblCellSpacing w:w="42" w:type="dxa"/>
        </w:trPr>
        <w:tc>
          <w:tcPr>
            <w:tcW w:w="8856" w:type="dxa"/>
            <w:tcBorders>
              <w:top w:val="single" w:sz="18" w:space="0" w:color="0070C0"/>
              <w:left w:val="single" w:sz="18" w:space="0" w:color="0070C0"/>
              <w:bottom w:val="single" w:sz="18" w:space="0" w:color="0070C0"/>
              <w:right w:val="single" w:sz="18" w:space="0" w:color="0070C0"/>
            </w:tcBorders>
            <w:tcMar>
              <w:top w:w="85" w:type="dxa"/>
              <w:bottom w:w="85" w:type="dxa"/>
            </w:tcMar>
          </w:tcPr>
          <w:p w14:paraId="0D13AA0A" w14:textId="77777777" w:rsidR="006A296E" w:rsidRPr="001E2DC0" w:rsidRDefault="006A296E" w:rsidP="006A296E">
            <w:pPr>
              <w:spacing w:after="0"/>
              <w:jc w:val="center"/>
              <w:rPr>
                <w:b/>
                <w:bCs/>
              </w:rPr>
            </w:pPr>
            <w:r w:rsidRPr="001E2DC0">
              <w:rPr>
                <w:b/>
                <w:bCs/>
              </w:rPr>
              <w:t>Breathlessness</w:t>
            </w:r>
          </w:p>
          <w:p w14:paraId="466EF9AE" w14:textId="77777777" w:rsidR="006A296E" w:rsidRPr="001E2DC0" w:rsidRDefault="006A296E" w:rsidP="006A296E">
            <w:pPr>
              <w:pStyle w:val="ListParagraph"/>
              <w:numPr>
                <w:ilvl w:val="0"/>
                <w:numId w:val="19"/>
              </w:numPr>
              <w:ind w:left="360"/>
              <w:rPr>
                <w:sz w:val="20"/>
                <w:szCs w:val="20"/>
              </w:rPr>
            </w:pPr>
            <w:r w:rsidRPr="001E2DC0">
              <w:rPr>
                <w:sz w:val="20"/>
                <w:szCs w:val="20"/>
              </w:rPr>
              <w:t>Opioids may reduce the perception of breathlessness</w:t>
            </w:r>
          </w:p>
          <w:p w14:paraId="2A6D5CF5" w14:textId="77777777" w:rsidR="006A296E" w:rsidRPr="001E2DC0" w:rsidRDefault="006A296E" w:rsidP="006A296E">
            <w:pPr>
              <w:pStyle w:val="ListParagraph"/>
              <w:numPr>
                <w:ilvl w:val="0"/>
                <w:numId w:val="19"/>
              </w:numPr>
              <w:ind w:left="360"/>
              <w:rPr>
                <w:sz w:val="20"/>
                <w:szCs w:val="20"/>
              </w:rPr>
            </w:pPr>
            <w:r w:rsidRPr="001E2DC0">
              <w:rPr>
                <w:sz w:val="20"/>
                <w:szCs w:val="20"/>
              </w:rPr>
              <w:t>MST 5 mg BD (titrate up to a maximum 15 mg BD)</w:t>
            </w:r>
          </w:p>
          <w:p w14:paraId="4093E730" w14:textId="77777777" w:rsidR="006A296E" w:rsidRPr="001E2DC0" w:rsidRDefault="006A296E" w:rsidP="006A296E">
            <w:pPr>
              <w:pStyle w:val="ListParagraph"/>
              <w:numPr>
                <w:ilvl w:val="0"/>
                <w:numId w:val="19"/>
              </w:numPr>
              <w:ind w:left="360"/>
              <w:rPr>
                <w:sz w:val="20"/>
                <w:szCs w:val="20"/>
              </w:rPr>
            </w:pPr>
            <w:r w:rsidRPr="001E2DC0">
              <w:rPr>
                <w:sz w:val="20"/>
                <w:szCs w:val="20"/>
              </w:rPr>
              <w:t>Oral morphine solution 2.5-5 mg oral PRN (1-2 mg SC if unable to swallow)</w:t>
            </w:r>
          </w:p>
          <w:p w14:paraId="05190185" w14:textId="77777777" w:rsidR="006A296E" w:rsidRPr="001E2DC0" w:rsidRDefault="006A296E" w:rsidP="006A296E">
            <w:pPr>
              <w:pStyle w:val="ListParagraph"/>
              <w:numPr>
                <w:ilvl w:val="0"/>
                <w:numId w:val="19"/>
              </w:numPr>
              <w:ind w:left="360"/>
              <w:rPr>
                <w:sz w:val="20"/>
                <w:szCs w:val="20"/>
              </w:rPr>
            </w:pPr>
            <w:r w:rsidRPr="001E2DC0">
              <w:rPr>
                <w:sz w:val="20"/>
                <w:szCs w:val="20"/>
              </w:rPr>
              <w:t>Midazolam 2.5-5 mg SC PRN for associated agitation or distress</w:t>
            </w:r>
          </w:p>
          <w:p w14:paraId="2B5C0011" w14:textId="77777777" w:rsidR="006A296E" w:rsidRPr="001E2DC0" w:rsidRDefault="006A296E" w:rsidP="006A296E">
            <w:pPr>
              <w:pStyle w:val="ListParagraph"/>
              <w:numPr>
                <w:ilvl w:val="0"/>
                <w:numId w:val="19"/>
              </w:numPr>
              <w:ind w:left="360"/>
              <w:rPr>
                <w:sz w:val="20"/>
                <w:szCs w:val="20"/>
              </w:rPr>
            </w:pPr>
            <w:r w:rsidRPr="001E2DC0">
              <w:rPr>
                <w:sz w:val="20"/>
                <w:szCs w:val="20"/>
              </w:rPr>
              <w:t xml:space="preserve">In the last days of life </w:t>
            </w:r>
          </w:p>
          <w:p w14:paraId="037B6139" w14:textId="77777777" w:rsidR="006A296E" w:rsidRPr="001E2DC0" w:rsidRDefault="006A296E" w:rsidP="006A296E">
            <w:pPr>
              <w:pStyle w:val="ListParagraph"/>
              <w:numPr>
                <w:ilvl w:val="1"/>
                <w:numId w:val="19"/>
              </w:numPr>
              <w:ind w:left="814"/>
              <w:rPr>
                <w:sz w:val="20"/>
                <w:szCs w:val="20"/>
              </w:rPr>
            </w:pPr>
            <w:r w:rsidRPr="001E2DC0">
              <w:rPr>
                <w:sz w:val="20"/>
                <w:szCs w:val="20"/>
              </w:rPr>
              <w:t>Morphine 2.5-5 mg SC  and/or midazolam 2.5 mg SC PRN</w:t>
            </w:r>
          </w:p>
          <w:p w14:paraId="1213F494" w14:textId="49DF2B45" w:rsidR="006A296E" w:rsidRDefault="006A296E" w:rsidP="00114889">
            <w:pPr>
              <w:pStyle w:val="ListParagraph"/>
              <w:numPr>
                <w:ilvl w:val="1"/>
                <w:numId w:val="19"/>
              </w:numPr>
              <w:ind w:left="814"/>
            </w:pPr>
            <w:r w:rsidRPr="001E2DC0">
              <w:rPr>
                <w:sz w:val="20"/>
                <w:szCs w:val="20"/>
              </w:rPr>
              <w:t>Morphine 10 mg and/or Midazolam 10 mg over 24 hours SC continuous infusion with syringe driver (titrate up to morphine 30 mg/midazolam 60 mg)</w:t>
            </w:r>
          </w:p>
        </w:tc>
      </w:tr>
      <w:tr w:rsidR="00114889" w14:paraId="445C6863" w14:textId="77777777" w:rsidTr="00114889">
        <w:trPr>
          <w:tblCellSpacing w:w="42" w:type="dxa"/>
        </w:trPr>
        <w:tc>
          <w:tcPr>
            <w:tcW w:w="8856" w:type="dxa"/>
            <w:tcBorders>
              <w:top w:val="single" w:sz="12" w:space="0" w:color="FF0000"/>
              <w:left w:val="single" w:sz="12" w:space="0" w:color="FF0000"/>
              <w:bottom w:val="single" w:sz="12" w:space="0" w:color="FF0000"/>
              <w:right w:val="single" w:sz="12" w:space="0" w:color="FF0000"/>
            </w:tcBorders>
            <w:tcMar>
              <w:top w:w="85" w:type="dxa"/>
              <w:bottom w:w="85" w:type="dxa"/>
            </w:tcMar>
          </w:tcPr>
          <w:p w14:paraId="1EC635C8" w14:textId="77777777" w:rsidR="00114889" w:rsidRPr="001E2DC0" w:rsidRDefault="00114889" w:rsidP="00114889">
            <w:pPr>
              <w:spacing w:after="0"/>
              <w:jc w:val="center"/>
              <w:rPr>
                <w:b/>
                <w:bCs/>
              </w:rPr>
            </w:pPr>
            <w:r w:rsidRPr="001E2DC0">
              <w:rPr>
                <w:b/>
                <w:bCs/>
              </w:rPr>
              <w:t>Severe Breathlessness</w:t>
            </w:r>
          </w:p>
          <w:p w14:paraId="3509F586" w14:textId="77777777" w:rsidR="00114889" w:rsidRPr="001E2DC0" w:rsidRDefault="00114889" w:rsidP="00114889">
            <w:pPr>
              <w:pStyle w:val="ListParagraph"/>
              <w:numPr>
                <w:ilvl w:val="0"/>
                <w:numId w:val="20"/>
              </w:numPr>
              <w:ind w:left="417"/>
              <w:rPr>
                <w:sz w:val="20"/>
                <w:szCs w:val="20"/>
              </w:rPr>
            </w:pPr>
            <w:r w:rsidRPr="001E2DC0">
              <w:rPr>
                <w:sz w:val="20"/>
                <w:szCs w:val="20"/>
              </w:rPr>
              <w:t>Morphine 5-10 mg SC PRN 2 hourly (reduce dose if low eGFR)</w:t>
            </w:r>
          </w:p>
          <w:p w14:paraId="5A1CF48A" w14:textId="77777777" w:rsidR="00114889" w:rsidRPr="001E2DC0" w:rsidRDefault="00114889" w:rsidP="00114889">
            <w:pPr>
              <w:pStyle w:val="ListParagraph"/>
              <w:numPr>
                <w:ilvl w:val="0"/>
                <w:numId w:val="20"/>
              </w:numPr>
              <w:ind w:left="417"/>
              <w:rPr>
                <w:sz w:val="20"/>
                <w:szCs w:val="20"/>
              </w:rPr>
            </w:pPr>
            <w:r w:rsidRPr="001E2DC0">
              <w:rPr>
                <w:sz w:val="20"/>
                <w:szCs w:val="20"/>
              </w:rPr>
              <w:t>Midazolam 5-10 mg SC PRN 1-4 hourly</w:t>
            </w:r>
          </w:p>
          <w:p w14:paraId="1E01C12C" w14:textId="65BE2004" w:rsidR="006A296E" w:rsidRDefault="00114889" w:rsidP="00114889">
            <w:pPr>
              <w:pStyle w:val="ListParagraph"/>
              <w:numPr>
                <w:ilvl w:val="0"/>
                <w:numId w:val="20"/>
              </w:numPr>
              <w:ind w:left="417"/>
            </w:pPr>
            <w:r w:rsidRPr="001E2DC0">
              <w:rPr>
                <w:sz w:val="20"/>
                <w:szCs w:val="20"/>
              </w:rPr>
              <w:t>Morphine 10-20 mg and/or Midazolam 10-20 mg over 24 hours SC continuous infusion with syringe driver (titrate up every 8 hours to incorporate the PRN doses being required)</w:t>
            </w:r>
          </w:p>
        </w:tc>
      </w:tr>
      <w:tr w:rsidR="006A296E" w14:paraId="0B4545A3" w14:textId="77777777" w:rsidTr="00114889">
        <w:trPr>
          <w:tblCellSpacing w:w="42" w:type="dxa"/>
        </w:trPr>
        <w:tc>
          <w:tcPr>
            <w:tcW w:w="8856" w:type="dxa"/>
            <w:tcBorders>
              <w:top w:val="single" w:sz="18" w:space="0" w:color="0070C0"/>
              <w:left w:val="single" w:sz="18" w:space="0" w:color="0070C0"/>
              <w:bottom w:val="single" w:sz="18" w:space="0" w:color="0070C0"/>
              <w:right w:val="single" w:sz="18" w:space="0" w:color="0070C0"/>
            </w:tcBorders>
            <w:tcMar>
              <w:top w:w="85" w:type="dxa"/>
              <w:bottom w:w="85" w:type="dxa"/>
            </w:tcMar>
          </w:tcPr>
          <w:p w14:paraId="17329C5D" w14:textId="77777777" w:rsidR="00114889" w:rsidRPr="001E2DC0" w:rsidRDefault="00114889" w:rsidP="00114889">
            <w:pPr>
              <w:spacing w:after="0"/>
              <w:jc w:val="center"/>
              <w:rPr>
                <w:b/>
                <w:bCs/>
              </w:rPr>
            </w:pPr>
            <w:r w:rsidRPr="001E2DC0">
              <w:rPr>
                <w:b/>
                <w:bCs/>
              </w:rPr>
              <w:t>Cough</w:t>
            </w:r>
          </w:p>
          <w:p w14:paraId="0BA54C1E" w14:textId="77777777" w:rsidR="00114889" w:rsidRPr="007B6CEA" w:rsidRDefault="00114889" w:rsidP="00114889">
            <w:pPr>
              <w:pStyle w:val="ListParagraph"/>
              <w:numPr>
                <w:ilvl w:val="0"/>
                <w:numId w:val="21"/>
              </w:numPr>
              <w:spacing w:after="0"/>
              <w:ind w:left="417"/>
              <w:rPr>
                <w:sz w:val="20"/>
                <w:szCs w:val="20"/>
              </w:rPr>
            </w:pPr>
            <w:r w:rsidRPr="007B6CEA">
              <w:rPr>
                <w:sz w:val="20"/>
                <w:szCs w:val="20"/>
              </w:rPr>
              <w:t>Oral morphine sulphate solution 2.5 mg oral 4 hourly</w:t>
            </w:r>
          </w:p>
          <w:p w14:paraId="5F65D471" w14:textId="77777777" w:rsidR="00114889" w:rsidRPr="007B6CEA" w:rsidRDefault="00114889" w:rsidP="00114889">
            <w:pPr>
              <w:pStyle w:val="ListParagraph"/>
              <w:numPr>
                <w:ilvl w:val="0"/>
                <w:numId w:val="21"/>
              </w:numPr>
              <w:spacing w:after="0"/>
              <w:ind w:left="417"/>
              <w:rPr>
                <w:sz w:val="20"/>
                <w:szCs w:val="20"/>
              </w:rPr>
            </w:pPr>
            <w:r w:rsidRPr="007B6CEA">
              <w:rPr>
                <w:sz w:val="20"/>
                <w:szCs w:val="20"/>
              </w:rPr>
              <w:t>Severe or end of life</w:t>
            </w:r>
          </w:p>
          <w:p w14:paraId="281D68AC" w14:textId="2407F765" w:rsidR="006A296E" w:rsidRDefault="00114889" w:rsidP="00114889">
            <w:pPr>
              <w:pStyle w:val="ListParagraph"/>
              <w:numPr>
                <w:ilvl w:val="1"/>
                <w:numId w:val="21"/>
              </w:numPr>
              <w:ind w:left="870"/>
            </w:pPr>
            <w:r w:rsidRPr="007B6CEA">
              <w:rPr>
                <w:sz w:val="20"/>
                <w:szCs w:val="20"/>
              </w:rPr>
              <w:t>Morphine sulphate 10 mg over 24 hours SC continuous infusion with syringe driver AND 2.5-5 mg SC 1-2 hourly PRN</w:t>
            </w:r>
          </w:p>
        </w:tc>
      </w:tr>
      <w:tr w:rsidR="006A296E" w14:paraId="70EC39AA" w14:textId="77777777" w:rsidTr="00114889">
        <w:trPr>
          <w:tblCellSpacing w:w="42" w:type="dxa"/>
        </w:trPr>
        <w:tc>
          <w:tcPr>
            <w:tcW w:w="8856" w:type="dxa"/>
            <w:tcBorders>
              <w:top w:val="single" w:sz="18" w:space="0" w:color="0070C0"/>
              <w:left w:val="single" w:sz="18" w:space="0" w:color="0070C0"/>
              <w:bottom w:val="single" w:sz="18" w:space="0" w:color="0070C0"/>
              <w:right w:val="single" w:sz="18" w:space="0" w:color="0070C0"/>
            </w:tcBorders>
            <w:tcMar>
              <w:top w:w="85" w:type="dxa"/>
              <w:bottom w:w="85" w:type="dxa"/>
            </w:tcMar>
          </w:tcPr>
          <w:p w14:paraId="39AC9FBB" w14:textId="77777777" w:rsidR="00114889" w:rsidRPr="001E2DC0" w:rsidRDefault="00114889" w:rsidP="00114889">
            <w:pPr>
              <w:spacing w:after="0"/>
              <w:jc w:val="center"/>
              <w:rPr>
                <w:b/>
                <w:bCs/>
              </w:rPr>
            </w:pPr>
            <w:r w:rsidRPr="001E2DC0">
              <w:rPr>
                <w:b/>
                <w:bCs/>
              </w:rPr>
              <w:t>Delirium</w:t>
            </w:r>
          </w:p>
          <w:p w14:paraId="2E78A9AB" w14:textId="77777777" w:rsidR="00114889" w:rsidRPr="001E2DC0" w:rsidRDefault="00114889" w:rsidP="00114889">
            <w:pPr>
              <w:pStyle w:val="ListParagraph"/>
              <w:numPr>
                <w:ilvl w:val="0"/>
                <w:numId w:val="22"/>
              </w:numPr>
              <w:ind w:left="417"/>
              <w:rPr>
                <w:sz w:val="20"/>
                <w:szCs w:val="20"/>
              </w:rPr>
            </w:pPr>
            <w:r w:rsidRPr="001E2DC0">
              <w:rPr>
                <w:sz w:val="20"/>
                <w:szCs w:val="20"/>
              </w:rPr>
              <w:t>First Line</w:t>
            </w:r>
          </w:p>
          <w:p w14:paraId="6611CBB4" w14:textId="77777777" w:rsidR="00114889" w:rsidRPr="001E2DC0" w:rsidRDefault="00114889" w:rsidP="00114889">
            <w:pPr>
              <w:pStyle w:val="ListParagraph"/>
              <w:numPr>
                <w:ilvl w:val="1"/>
                <w:numId w:val="22"/>
              </w:numPr>
              <w:ind w:left="870"/>
              <w:rPr>
                <w:sz w:val="20"/>
                <w:szCs w:val="20"/>
              </w:rPr>
            </w:pPr>
            <w:r w:rsidRPr="001E2DC0">
              <w:rPr>
                <w:sz w:val="20"/>
                <w:szCs w:val="20"/>
              </w:rPr>
              <w:t>Haloperidol 1.25 mg oral STAT then 2 hourly PRN (can use 2.5 mg in severe distress)</w:t>
            </w:r>
          </w:p>
          <w:p w14:paraId="53C09646" w14:textId="77777777" w:rsidR="00114889" w:rsidRPr="001E2DC0" w:rsidRDefault="00114889" w:rsidP="00114889">
            <w:pPr>
              <w:pStyle w:val="ListParagraph"/>
              <w:numPr>
                <w:ilvl w:val="1"/>
                <w:numId w:val="22"/>
              </w:numPr>
              <w:ind w:left="870"/>
              <w:rPr>
                <w:sz w:val="20"/>
                <w:szCs w:val="20"/>
              </w:rPr>
            </w:pPr>
            <w:r w:rsidRPr="001E2DC0">
              <w:rPr>
                <w:sz w:val="20"/>
                <w:szCs w:val="20"/>
              </w:rPr>
              <w:t>Midazolam 2.5-5 mg SC PRN 1-2 hourly</w:t>
            </w:r>
          </w:p>
          <w:p w14:paraId="1E51EC20" w14:textId="77777777" w:rsidR="00114889" w:rsidRPr="001E2DC0" w:rsidRDefault="00114889" w:rsidP="00114889">
            <w:pPr>
              <w:pStyle w:val="ListParagraph"/>
              <w:numPr>
                <w:ilvl w:val="0"/>
                <w:numId w:val="22"/>
              </w:numPr>
              <w:ind w:left="417"/>
              <w:rPr>
                <w:sz w:val="20"/>
                <w:szCs w:val="20"/>
              </w:rPr>
            </w:pPr>
            <w:r w:rsidRPr="001E2DC0">
              <w:rPr>
                <w:sz w:val="20"/>
                <w:szCs w:val="20"/>
              </w:rPr>
              <w:t>End of Life</w:t>
            </w:r>
          </w:p>
          <w:p w14:paraId="7B8D25B3" w14:textId="3712C28B" w:rsidR="006A296E" w:rsidRDefault="00114889" w:rsidP="00114889">
            <w:pPr>
              <w:pStyle w:val="ListParagraph"/>
              <w:numPr>
                <w:ilvl w:val="1"/>
                <w:numId w:val="22"/>
              </w:numPr>
              <w:ind w:left="870"/>
            </w:pPr>
            <w:r w:rsidRPr="001E2DC0">
              <w:rPr>
                <w:sz w:val="20"/>
                <w:szCs w:val="20"/>
              </w:rPr>
              <w:t>Midazolam 10-60 mg over 24 hours SC continuous infusion with syringe driver AND 2.5-10 mg SC PRN 1 hourly</w:t>
            </w:r>
          </w:p>
        </w:tc>
      </w:tr>
      <w:tr w:rsidR="006A296E" w14:paraId="3FF81B6E" w14:textId="77777777" w:rsidTr="00114889">
        <w:trPr>
          <w:tblCellSpacing w:w="42" w:type="dxa"/>
        </w:trPr>
        <w:tc>
          <w:tcPr>
            <w:tcW w:w="8856" w:type="dxa"/>
            <w:tcBorders>
              <w:top w:val="single" w:sz="18" w:space="0" w:color="0070C0"/>
              <w:left w:val="single" w:sz="18" w:space="0" w:color="0070C0"/>
              <w:bottom w:val="single" w:sz="18" w:space="0" w:color="0070C0"/>
              <w:right w:val="single" w:sz="18" w:space="0" w:color="0070C0"/>
            </w:tcBorders>
            <w:tcMar>
              <w:top w:w="85" w:type="dxa"/>
              <w:bottom w:w="85" w:type="dxa"/>
            </w:tcMar>
          </w:tcPr>
          <w:p w14:paraId="51B7E4D2" w14:textId="77777777" w:rsidR="005C473C" w:rsidRPr="007B6CEA" w:rsidRDefault="005C473C" w:rsidP="005C473C">
            <w:pPr>
              <w:jc w:val="center"/>
              <w:rPr>
                <w:b/>
                <w:bCs/>
              </w:rPr>
            </w:pPr>
            <w:r w:rsidRPr="007B6CEA">
              <w:rPr>
                <w:b/>
                <w:bCs/>
              </w:rPr>
              <w:t>Fever</w:t>
            </w:r>
          </w:p>
          <w:p w14:paraId="16D22CE0" w14:textId="77777777" w:rsidR="005C473C" w:rsidRPr="007B6CEA" w:rsidRDefault="005C473C" w:rsidP="005C473C">
            <w:pPr>
              <w:pStyle w:val="ListParagraph"/>
              <w:numPr>
                <w:ilvl w:val="0"/>
                <w:numId w:val="23"/>
              </w:numPr>
              <w:rPr>
                <w:sz w:val="20"/>
                <w:szCs w:val="20"/>
              </w:rPr>
            </w:pPr>
            <w:r w:rsidRPr="007B6CEA">
              <w:rPr>
                <w:sz w:val="20"/>
                <w:szCs w:val="20"/>
              </w:rPr>
              <w:t>Paracetamol 1 g up to QDS oral/IV/PR (Max 3 g in 24 hours)</w:t>
            </w:r>
          </w:p>
          <w:p w14:paraId="18104606" w14:textId="77777777" w:rsidR="005C473C" w:rsidRPr="005C473C" w:rsidRDefault="005C473C" w:rsidP="005C473C">
            <w:pPr>
              <w:pStyle w:val="ListParagraph"/>
              <w:numPr>
                <w:ilvl w:val="0"/>
                <w:numId w:val="23"/>
              </w:numPr>
            </w:pPr>
            <w:r w:rsidRPr="007B6CEA">
              <w:rPr>
                <w:sz w:val="20"/>
                <w:szCs w:val="20"/>
              </w:rPr>
              <w:t>NSAIDS not currently recommended in COVID-19, but at end of life could consider Ibuprofen 400 mg TDS</w:t>
            </w:r>
          </w:p>
          <w:p w14:paraId="316D0F7E" w14:textId="66A565EF" w:rsidR="006A296E" w:rsidRDefault="006A296E" w:rsidP="005C473C">
            <w:pPr>
              <w:pStyle w:val="ListParagraph"/>
            </w:pPr>
          </w:p>
        </w:tc>
      </w:tr>
      <w:tr w:rsidR="006A296E" w14:paraId="5BD42B22" w14:textId="77777777" w:rsidTr="00114889">
        <w:trPr>
          <w:tblCellSpacing w:w="42" w:type="dxa"/>
        </w:trPr>
        <w:tc>
          <w:tcPr>
            <w:tcW w:w="8856" w:type="dxa"/>
            <w:tcBorders>
              <w:top w:val="single" w:sz="18" w:space="0" w:color="0070C0"/>
              <w:left w:val="single" w:sz="18" w:space="0" w:color="0070C0"/>
              <w:bottom w:val="single" w:sz="18" w:space="0" w:color="0070C0"/>
              <w:right w:val="single" w:sz="18" w:space="0" w:color="0070C0"/>
            </w:tcBorders>
            <w:tcMar>
              <w:top w:w="85" w:type="dxa"/>
              <w:bottom w:w="85" w:type="dxa"/>
            </w:tcMar>
          </w:tcPr>
          <w:p w14:paraId="0248EBDC" w14:textId="77777777" w:rsidR="005C473C" w:rsidRPr="007B6CEA" w:rsidRDefault="005C473C" w:rsidP="005C473C">
            <w:pPr>
              <w:jc w:val="center"/>
              <w:rPr>
                <w:b/>
                <w:bCs/>
              </w:rPr>
            </w:pPr>
            <w:r w:rsidRPr="007B6CEA">
              <w:rPr>
                <w:b/>
                <w:bCs/>
              </w:rPr>
              <w:t>Nausea</w:t>
            </w:r>
          </w:p>
          <w:p w14:paraId="428D0E85" w14:textId="77777777" w:rsidR="005C473C" w:rsidRPr="007B6CEA" w:rsidRDefault="005C473C" w:rsidP="005C473C">
            <w:pPr>
              <w:pStyle w:val="ListParagraph"/>
              <w:numPr>
                <w:ilvl w:val="0"/>
                <w:numId w:val="24"/>
              </w:numPr>
              <w:rPr>
                <w:sz w:val="20"/>
                <w:szCs w:val="20"/>
              </w:rPr>
            </w:pPr>
            <w:r w:rsidRPr="007B6CEA">
              <w:rPr>
                <w:sz w:val="20"/>
                <w:szCs w:val="20"/>
              </w:rPr>
              <w:t>Metoclopramide 10</w:t>
            </w:r>
            <w:r>
              <w:rPr>
                <w:sz w:val="20"/>
                <w:szCs w:val="20"/>
              </w:rPr>
              <w:t xml:space="preserve"> </w:t>
            </w:r>
            <w:r w:rsidRPr="007B6CEA">
              <w:rPr>
                <w:sz w:val="20"/>
                <w:szCs w:val="20"/>
              </w:rPr>
              <w:t>mg oral TDS</w:t>
            </w:r>
          </w:p>
          <w:p w14:paraId="3872D59E" w14:textId="77777777" w:rsidR="005C473C" w:rsidRPr="007B6CEA" w:rsidRDefault="005C473C" w:rsidP="005C473C">
            <w:pPr>
              <w:pStyle w:val="ListParagraph"/>
              <w:numPr>
                <w:ilvl w:val="0"/>
                <w:numId w:val="24"/>
              </w:numPr>
              <w:rPr>
                <w:sz w:val="20"/>
                <w:szCs w:val="20"/>
              </w:rPr>
            </w:pPr>
            <w:r w:rsidRPr="007B6CEA">
              <w:rPr>
                <w:sz w:val="20"/>
                <w:szCs w:val="20"/>
              </w:rPr>
              <w:t>Promethazine 25</w:t>
            </w:r>
            <w:r>
              <w:rPr>
                <w:sz w:val="20"/>
                <w:szCs w:val="20"/>
              </w:rPr>
              <w:t xml:space="preserve"> </w:t>
            </w:r>
            <w:r w:rsidRPr="007B6CEA">
              <w:rPr>
                <w:sz w:val="20"/>
                <w:szCs w:val="20"/>
              </w:rPr>
              <w:t>mg oral/IV/deep IM TDS</w:t>
            </w:r>
          </w:p>
          <w:p w14:paraId="2C412FD1" w14:textId="2879DBF3" w:rsidR="005C473C" w:rsidRDefault="005C473C" w:rsidP="005C473C">
            <w:pPr>
              <w:ind w:left="360"/>
            </w:pPr>
            <w:r w:rsidRPr="007B6CEA">
              <w:rPr>
                <w:sz w:val="20"/>
                <w:szCs w:val="20"/>
              </w:rPr>
              <w:t>Haloperidol 1.25</w:t>
            </w:r>
            <w:r>
              <w:rPr>
                <w:sz w:val="20"/>
                <w:szCs w:val="20"/>
              </w:rPr>
              <w:t xml:space="preserve"> </w:t>
            </w:r>
            <w:r w:rsidRPr="007B6CEA">
              <w:rPr>
                <w:sz w:val="20"/>
                <w:szCs w:val="20"/>
              </w:rPr>
              <w:t>mg oral BD (increased to maximum 10</w:t>
            </w:r>
            <w:r>
              <w:rPr>
                <w:sz w:val="20"/>
                <w:szCs w:val="20"/>
              </w:rPr>
              <w:t xml:space="preserve"> </w:t>
            </w:r>
            <w:r w:rsidRPr="007B6CEA">
              <w:rPr>
                <w:sz w:val="20"/>
                <w:szCs w:val="20"/>
              </w:rPr>
              <w:t>mg/day in divided doses orally or 10</w:t>
            </w:r>
            <w:r>
              <w:rPr>
                <w:sz w:val="20"/>
                <w:szCs w:val="20"/>
              </w:rPr>
              <w:t xml:space="preserve"> </w:t>
            </w:r>
            <w:r w:rsidRPr="007B6CEA">
              <w:rPr>
                <w:sz w:val="20"/>
                <w:szCs w:val="20"/>
              </w:rPr>
              <w:t>mg over 24 hours SC continuous infusion with syringe driver)</w:t>
            </w:r>
          </w:p>
        </w:tc>
      </w:tr>
    </w:tbl>
    <w:p w14:paraId="7F9CB2A3" w14:textId="53528B38" w:rsidR="007E7803" w:rsidRPr="001E2DC0" w:rsidRDefault="007E7803" w:rsidP="00114889"/>
    <w:sectPr w:rsidR="007E7803" w:rsidRPr="001E2DC0" w:rsidSect="00D13825">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C1565" w14:textId="77777777" w:rsidR="00984AC3" w:rsidRDefault="00984AC3" w:rsidP="00975A60">
      <w:pPr>
        <w:spacing w:after="0"/>
      </w:pPr>
      <w:r>
        <w:separator/>
      </w:r>
    </w:p>
  </w:endnote>
  <w:endnote w:type="continuationSeparator" w:id="0">
    <w:p w14:paraId="1E1B6162" w14:textId="77777777" w:rsidR="00984AC3" w:rsidRDefault="00984AC3"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C5A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4FCB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92ECB" w14:textId="359B3E31"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B75F2">
      <w:rPr>
        <w:rStyle w:val="PageNumber"/>
        <w:noProof/>
      </w:rPr>
      <w:t>9</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B75F2">
      <w:rPr>
        <w:rStyle w:val="PageNumber"/>
        <w:noProof/>
      </w:rPr>
      <w:t>11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FCA79" w14:textId="001ED89A"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B75F2">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B75F2">
      <w:rPr>
        <w:rStyle w:val="PageNumber"/>
        <w:noProof/>
      </w:rPr>
      <w:t>11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C2805" w14:textId="77777777" w:rsidR="00984AC3" w:rsidRDefault="00984AC3" w:rsidP="00975A60">
      <w:pPr>
        <w:spacing w:after="0"/>
      </w:pPr>
      <w:r>
        <w:separator/>
      </w:r>
    </w:p>
  </w:footnote>
  <w:footnote w:type="continuationSeparator" w:id="0">
    <w:p w14:paraId="6CA73094" w14:textId="77777777" w:rsidR="00984AC3" w:rsidRDefault="00984AC3"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6F66D" w14:textId="4A9BD3B2" w:rsidR="00D13825" w:rsidRPr="00F87812" w:rsidRDefault="00D13825" w:rsidP="00D13825">
    <w:pPr>
      <w:pStyle w:val="Header"/>
    </w:pPr>
    <w:r w:rsidRPr="00F87812">
      <w:t>Identification code: MeG-CLS-</w:t>
    </w:r>
    <w:r w:rsidR="006F603E">
      <w:t>088</w:t>
    </w:r>
    <w:r w:rsidRPr="00F87812">
      <w:tab/>
    </w:r>
  </w:p>
  <w:p w14:paraId="39F85F22" w14:textId="4E71882F" w:rsidR="005D1877" w:rsidRPr="0095050B" w:rsidRDefault="00D13825" w:rsidP="00D13825">
    <w:pPr>
      <w:pStyle w:val="Header"/>
    </w:pPr>
    <w:r w:rsidRPr="0095050B">
      <w:t xml:space="preserve">Version: 1.0 – </w:t>
    </w:r>
    <w:r w:rsidR="006D1D94">
      <w:t>08 May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B6394"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51D04BEF" wp14:editId="3EFDF92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2A7DA44"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C6D30B5" w14:textId="77777777" w:rsidR="00D13825" w:rsidRPr="003C0800" w:rsidRDefault="00D13825" w:rsidP="00D13825">
    <w:pPr>
      <w:pStyle w:val="Header"/>
      <w:ind w:firstLine="2880"/>
      <w:rPr>
        <w:rFonts w:cs="Arial"/>
        <w:b/>
      </w:rPr>
    </w:pPr>
  </w:p>
  <w:p w14:paraId="23F2469A" w14:textId="759D6936" w:rsidR="00D13825" w:rsidRPr="00F87812" w:rsidRDefault="00D13825" w:rsidP="00D13825">
    <w:pPr>
      <w:pStyle w:val="Header"/>
    </w:pPr>
    <w:r w:rsidRPr="00F87812">
      <w:t>Identification code: MeG-CLS-</w:t>
    </w:r>
    <w:r w:rsidR="006F603E">
      <w:t>088</w:t>
    </w:r>
    <w:r w:rsidRPr="00F87812">
      <w:tab/>
    </w:r>
  </w:p>
  <w:p w14:paraId="208B5A4A" w14:textId="7721E15B" w:rsidR="00D13825" w:rsidRPr="00F87812" w:rsidRDefault="00D13825" w:rsidP="00D13825">
    <w:pPr>
      <w:pStyle w:val="Header"/>
    </w:pPr>
    <w:r w:rsidRPr="00F87812">
      <w:t xml:space="preserve">Version: </w:t>
    </w:r>
    <w:r w:rsidRPr="0095050B">
      <w:t xml:space="preserve">1.0 – </w:t>
    </w:r>
    <w:r w:rsidR="00401B55">
      <w:t>08 May 2020</w:t>
    </w:r>
  </w:p>
  <w:p w14:paraId="1D138248"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2CE"/>
    <w:multiLevelType w:val="hybridMultilevel"/>
    <w:tmpl w:val="B2667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2601F3"/>
    <w:multiLevelType w:val="hybridMultilevel"/>
    <w:tmpl w:val="DEAE75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CA0DBA"/>
    <w:multiLevelType w:val="hybridMultilevel"/>
    <w:tmpl w:val="9942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4013C2"/>
    <w:multiLevelType w:val="hybridMultilevel"/>
    <w:tmpl w:val="71A087C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4A6629E"/>
    <w:multiLevelType w:val="hybridMultilevel"/>
    <w:tmpl w:val="8B140D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43E9F"/>
    <w:multiLevelType w:val="hybridMultilevel"/>
    <w:tmpl w:val="312CC7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40603A"/>
    <w:multiLevelType w:val="hybridMultilevel"/>
    <w:tmpl w:val="B69874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4739F8"/>
    <w:multiLevelType w:val="hybridMultilevel"/>
    <w:tmpl w:val="48D68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805FF6"/>
    <w:multiLevelType w:val="hybridMultilevel"/>
    <w:tmpl w:val="743C82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B42305C"/>
    <w:multiLevelType w:val="hybridMultilevel"/>
    <w:tmpl w:val="12B638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BB5ECF"/>
    <w:multiLevelType w:val="hybridMultilevel"/>
    <w:tmpl w:val="CE0C5A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C193D"/>
    <w:multiLevelType w:val="hybridMultilevel"/>
    <w:tmpl w:val="C214FB0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187957"/>
    <w:multiLevelType w:val="hybridMultilevel"/>
    <w:tmpl w:val="3C9E0C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F67257B"/>
    <w:multiLevelType w:val="hybridMultilevel"/>
    <w:tmpl w:val="2C949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7055E78"/>
    <w:multiLevelType w:val="multilevel"/>
    <w:tmpl w:val="E892A70C"/>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B91928"/>
    <w:multiLevelType w:val="hybridMultilevel"/>
    <w:tmpl w:val="87207F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62385626"/>
    <w:multiLevelType w:val="hybridMultilevel"/>
    <w:tmpl w:val="C04E08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5BE06D2"/>
    <w:multiLevelType w:val="hybridMultilevel"/>
    <w:tmpl w:val="886635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A674A0D"/>
    <w:multiLevelType w:val="hybridMultilevel"/>
    <w:tmpl w:val="38D6C91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BCC514E"/>
    <w:multiLevelType w:val="hybridMultilevel"/>
    <w:tmpl w:val="CC06BC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C2346B1"/>
    <w:multiLevelType w:val="hybridMultilevel"/>
    <w:tmpl w:val="5C14E5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1715587"/>
    <w:multiLevelType w:val="hybridMultilevel"/>
    <w:tmpl w:val="EBDCE59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6F9105B"/>
    <w:multiLevelType w:val="hybridMultilevel"/>
    <w:tmpl w:val="342E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7763ABB"/>
    <w:multiLevelType w:val="hybridMultilevel"/>
    <w:tmpl w:val="A00458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4"/>
  </w:num>
  <w:num w:numId="3">
    <w:abstractNumId w:val="24"/>
  </w:num>
  <w:num w:numId="4">
    <w:abstractNumId w:val="15"/>
  </w:num>
  <w:num w:numId="5">
    <w:abstractNumId w:val="12"/>
  </w:num>
  <w:num w:numId="6">
    <w:abstractNumId w:val="5"/>
  </w:num>
  <w:num w:numId="7">
    <w:abstractNumId w:val="18"/>
  </w:num>
  <w:num w:numId="8">
    <w:abstractNumId w:val="0"/>
  </w:num>
  <w:num w:numId="9">
    <w:abstractNumId w:val="6"/>
  </w:num>
  <w:num w:numId="10">
    <w:abstractNumId w:val="2"/>
  </w:num>
  <w:num w:numId="11">
    <w:abstractNumId w:val="23"/>
  </w:num>
  <w:num w:numId="12">
    <w:abstractNumId w:val="1"/>
  </w:num>
  <w:num w:numId="13">
    <w:abstractNumId w:val="17"/>
  </w:num>
  <w:num w:numId="14">
    <w:abstractNumId w:val="9"/>
  </w:num>
  <w:num w:numId="15">
    <w:abstractNumId w:val="19"/>
  </w:num>
  <w:num w:numId="16">
    <w:abstractNumId w:val="20"/>
  </w:num>
  <w:num w:numId="17">
    <w:abstractNumId w:val="7"/>
  </w:num>
  <w:num w:numId="18">
    <w:abstractNumId w:val="10"/>
  </w:num>
  <w:num w:numId="19">
    <w:abstractNumId w:val="11"/>
  </w:num>
  <w:num w:numId="20">
    <w:abstractNumId w:val="21"/>
  </w:num>
  <w:num w:numId="21">
    <w:abstractNumId w:val="22"/>
  </w:num>
  <w:num w:numId="22">
    <w:abstractNumId w:val="3"/>
  </w:num>
  <w:num w:numId="23">
    <w:abstractNumId w:val="8"/>
  </w:num>
  <w:num w:numId="24">
    <w:abstractNumId w:val="13"/>
  </w:num>
  <w:num w:numId="25">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xNDU2NTY3tzQ1MDJX0lEKTi0uzszPAykwrAUAKb8nliwAAAA="/>
  </w:docVars>
  <w:rsids>
    <w:rsidRoot w:val="00085413"/>
    <w:rsid w:val="000039D9"/>
    <w:rsid w:val="0007147C"/>
    <w:rsid w:val="00081642"/>
    <w:rsid w:val="00085413"/>
    <w:rsid w:val="00114889"/>
    <w:rsid w:val="00114AAF"/>
    <w:rsid w:val="001203AE"/>
    <w:rsid w:val="00175153"/>
    <w:rsid w:val="001C1450"/>
    <w:rsid w:val="001E2DC0"/>
    <w:rsid w:val="00214F8C"/>
    <w:rsid w:val="00223920"/>
    <w:rsid w:val="00252A11"/>
    <w:rsid w:val="0029357D"/>
    <w:rsid w:val="002A2856"/>
    <w:rsid w:val="003020A2"/>
    <w:rsid w:val="003038D3"/>
    <w:rsid w:val="003225CD"/>
    <w:rsid w:val="00335D40"/>
    <w:rsid w:val="00382E8A"/>
    <w:rsid w:val="003C0800"/>
    <w:rsid w:val="003F70CA"/>
    <w:rsid w:val="00401B55"/>
    <w:rsid w:val="004A25F0"/>
    <w:rsid w:val="004A4C93"/>
    <w:rsid w:val="004B31D3"/>
    <w:rsid w:val="004C4442"/>
    <w:rsid w:val="00504405"/>
    <w:rsid w:val="005151D8"/>
    <w:rsid w:val="00515546"/>
    <w:rsid w:val="00553AC3"/>
    <w:rsid w:val="005638D0"/>
    <w:rsid w:val="00584E1E"/>
    <w:rsid w:val="005C473C"/>
    <w:rsid w:val="005D1877"/>
    <w:rsid w:val="00633320"/>
    <w:rsid w:val="006A296E"/>
    <w:rsid w:val="006D1D94"/>
    <w:rsid w:val="006F603E"/>
    <w:rsid w:val="007067BE"/>
    <w:rsid w:val="007B26B1"/>
    <w:rsid w:val="007B6CEA"/>
    <w:rsid w:val="007E7803"/>
    <w:rsid w:val="008149CE"/>
    <w:rsid w:val="00857027"/>
    <w:rsid w:val="009165E9"/>
    <w:rsid w:val="009325A7"/>
    <w:rsid w:val="0095050B"/>
    <w:rsid w:val="009747D5"/>
    <w:rsid w:val="00975A60"/>
    <w:rsid w:val="00984AC3"/>
    <w:rsid w:val="009956F9"/>
    <w:rsid w:val="009B44BE"/>
    <w:rsid w:val="009F5B1B"/>
    <w:rsid w:val="00A20EE9"/>
    <w:rsid w:val="00A312D8"/>
    <w:rsid w:val="00A41080"/>
    <w:rsid w:val="00A57064"/>
    <w:rsid w:val="00B31AC4"/>
    <w:rsid w:val="00B844E8"/>
    <w:rsid w:val="00BD08AB"/>
    <w:rsid w:val="00C67021"/>
    <w:rsid w:val="00C80ACC"/>
    <w:rsid w:val="00CC3CF5"/>
    <w:rsid w:val="00CD4A1D"/>
    <w:rsid w:val="00D03AB2"/>
    <w:rsid w:val="00D13825"/>
    <w:rsid w:val="00DA20ED"/>
    <w:rsid w:val="00DC1CC5"/>
    <w:rsid w:val="00DC590C"/>
    <w:rsid w:val="00DE3D6D"/>
    <w:rsid w:val="00DF345F"/>
    <w:rsid w:val="00E01682"/>
    <w:rsid w:val="00E162DA"/>
    <w:rsid w:val="00E743C1"/>
    <w:rsid w:val="00F03F25"/>
    <w:rsid w:val="00F53968"/>
    <w:rsid w:val="00F71F11"/>
    <w:rsid w:val="00FB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24B9"/>
  <w15:docId w15:val="{A3647371-E135-4EDD-857B-2C238D5E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85413"/>
    <w:rPr>
      <w:sz w:val="16"/>
      <w:szCs w:val="16"/>
    </w:rPr>
  </w:style>
  <w:style w:type="paragraph" w:styleId="CommentText">
    <w:name w:val="annotation text"/>
    <w:basedOn w:val="Normal"/>
    <w:link w:val="CommentTextChar"/>
    <w:semiHidden/>
    <w:unhideWhenUsed/>
    <w:rsid w:val="00085413"/>
    <w:rPr>
      <w:sz w:val="20"/>
      <w:szCs w:val="20"/>
    </w:rPr>
  </w:style>
  <w:style w:type="character" w:customStyle="1" w:styleId="CommentTextChar">
    <w:name w:val="Comment Text Char"/>
    <w:basedOn w:val="DefaultParagraphFont"/>
    <w:link w:val="CommentText"/>
    <w:semiHidden/>
    <w:rsid w:val="00085413"/>
    <w:rPr>
      <w:rFonts w:ascii="Arial" w:hAnsi="Arial"/>
      <w:lang w:val="en-US"/>
    </w:rPr>
  </w:style>
  <w:style w:type="paragraph" w:styleId="NoSpacing">
    <w:name w:val="No Spacing"/>
    <w:rsid w:val="00553AC3"/>
    <w:pPr>
      <w:outlineLvl w:val="0"/>
    </w:pPr>
    <w:rPr>
      <w:rFonts w:ascii="Arial" w:hAnsi="Arial"/>
      <w:sz w:val="22"/>
      <w:szCs w:val="24"/>
      <w:lang w:val="en-US"/>
    </w:rPr>
  </w:style>
  <w:style w:type="character" w:customStyle="1" w:styleId="Bodytext2">
    <w:name w:val="Body text (2)_"/>
    <w:basedOn w:val="DefaultParagraphFont"/>
    <w:rsid w:val="006A296E"/>
    <w:rPr>
      <w:b w:val="0"/>
      <w:bCs w:val="0"/>
      <w:i w:val="0"/>
      <w:iCs w:val="0"/>
      <w:smallCaps w:val="0"/>
      <w:strike w:val="0"/>
      <w:spacing w:val="0"/>
      <w:sz w:val="22"/>
      <w:szCs w:val="22"/>
      <w:u w:val="none"/>
    </w:rPr>
  </w:style>
  <w:style w:type="character" w:customStyle="1" w:styleId="Bodytext20">
    <w:name w:val="Body text (2)"/>
    <w:basedOn w:val="Bodytext2"/>
    <w:rsid w:val="006A296E"/>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pm.org.uk/guidelines-resources/appm-master-formula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monline.org/news-events/apm-covid-19-resources-for-healthcare-professiona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207403b-203c-4ed3-95cd-88a852189123" ContentTypeId="0x01" PreviousValue="false"/>
</file>

<file path=customXml/itemProps1.xml><?xml version="1.0" encoding="utf-8"?>
<ds:datastoreItem xmlns:ds="http://schemas.openxmlformats.org/officeDocument/2006/customXml" ds:itemID="{7F43F0FB-C9A1-472D-8E97-954715E21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3114C6-43DB-4D65-8D86-EBE54BEE43C2}">
  <ds:schemaRefs>
    <ds:schemaRef ds:uri="http://schemas.microsoft.com/office/2006/metadata/properties"/>
    <ds:schemaRef ds:uri="http://schemas.microsoft.com/office/infopath/2007/PartnerControls"/>
    <ds:schemaRef ds:uri="6a164dda-3779-4169-b957-e287451f6523"/>
  </ds:schemaRefs>
</ds:datastoreItem>
</file>

<file path=customXml/itemProps3.xml><?xml version="1.0" encoding="utf-8"?>
<ds:datastoreItem xmlns:ds="http://schemas.openxmlformats.org/officeDocument/2006/customXml" ds:itemID="{ADF8630F-703A-4975-A804-20B922717BA0}">
  <ds:schemaRefs>
    <ds:schemaRef ds:uri="http://schemas.microsoft.com/sharepoint/v3/contenttype/forms"/>
  </ds:schemaRefs>
</ds:datastoreItem>
</file>

<file path=customXml/itemProps4.xml><?xml version="1.0" encoding="utf-8"?>
<ds:datastoreItem xmlns:ds="http://schemas.openxmlformats.org/officeDocument/2006/customXml" ds:itemID="{E0C44EF2-84E0-422E-8D48-35AFFCCD7E0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Clinical guideline template 2019a.dotx</Template>
  <TotalTime>30</TotalTime>
  <Pages>11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misan Agboghoroma</cp:lastModifiedBy>
  <cp:revision>5</cp:revision>
  <dcterms:created xsi:type="dcterms:W3CDTF">2020-05-11T16:51:00Z</dcterms:created>
  <dcterms:modified xsi:type="dcterms:W3CDTF">2020-05-18T22:30:00Z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